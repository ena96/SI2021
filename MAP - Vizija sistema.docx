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AF07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754636E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B773C2B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484C02DB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27165F1B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204B5698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0545B926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5EDC958F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49909930" w14:textId="77777777" w:rsidR="00604ACB" w:rsidRPr="00B12A6D" w:rsidRDefault="00604ACB" w:rsidP="00604AC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B12A6D">
        <w:rPr>
          <w:lang w:val="sr-Latn-RS"/>
        </w:rPr>
        <w:t>MAP</w:t>
      </w:r>
    </w:p>
    <w:p w14:paraId="4B51B2A2" w14:textId="77777777" w:rsidR="00604ACB" w:rsidRPr="00B12A6D" w:rsidRDefault="00604ACB" w:rsidP="00604AC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B12A6D">
        <w:rPr>
          <w:lang w:val="sr-Latn-RS"/>
        </w:rPr>
        <w:t>Online sajt o hotelskim recenzijama</w:t>
      </w:r>
    </w:p>
    <w:p w14:paraId="30041808" w14:textId="77777777" w:rsidR="00604ACB" w:rsidRPr="00B12A6D" w:rsidRDefault="00604ACB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</w:p>
    <w:p w14:paraId="5CE72A95" w14:textId="377F76FA" w:rsidR="00026769" w:rsidRPr="00B12A6D" w:rsidRDefault="0077196E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B12A6D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Vizija sistema</w:t>
      </w:r>
    </w:p>
    <w:p w14:paraId="2B597A29" w14:textId="77777777" w:rsidR="00026769" w:rsidRPr="00B12A6D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</w:p>
    <w:p w14:paraId="22B03D2E" w14:textId="77777777" w:rsidR="00026769" w:rsidRPr="00B12A6D" w:rsidRDefault="00026769" w:rsidP="00026769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sz w:val="28"/>
          <w:szCs w:val="20"/>
          <w:lang w:val="sr-Latn-RS" w:eastAsia="sr-Latn-CS"/>
        </w:rPr>
      </w:pPr>
      <w:r w:rsidRPr="00B12A6D">
        <w:rPr>
          <w:rFonts w:ascii="Arial" w:eastAsia="Times New Roman" w:hAnsi="Arial" w:cs="Times New Roman"/>
          <w:b/>
          <w:sz w:val="28"/>
          <w:szCs w:val="20"/>
          <w:lang w:val="sr-Latn-RS" w:eastAsia="sr-Latn-CS"/>
        </w:rPr>
        <w:t>Verzija 1.0</w:t>
      </w:r>
    </w:p>
    <w:p w14:paraId="6A054F8B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68C97F28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51FFE72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077117E3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8AE02FC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66B534C4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50B63E62" w14:textId="77777777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7A84271D" w14:textId="40D7EA5A" w:rsidR="005F2384" w:rsidRPr="00B12A6D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364648E0" w14:textId="41668C79" w:rsidR="00026769" w:rsidRPr="00B12A6D" w:rsidRDefault="00026769" w:rsidP="005F2384">
      <w:pPr>
        <w:jc w:val="center"/>
        <w:rPr>
          <w:b/>
          <w:sz w:val="40"/>
          <w:szCs w:val="36"/>
          <w:lang w:val="sr-Latn-RS"/>
        </w:rPr>
      </w:pPr>
    </w:p>
    <w:p w14:paraId="1627C24B" w14:textId="77777777" w:rsidR="00026769" w:rsidRPr="00B12A6D" w:rsidRDefault="00026769" w:rsidP="005F2384">
      <w:pPr>
        <w:jc w:val="center"/>
        <w:rPr>
          <w:b/>
          <w:sz w:val="40"/>
          <w:szCs w:val="36"/>
          <w:lang w:val="sr-Latn-RS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sr-Latn-RS" w:eastAsia="en-US"/>
        </w:rPr>
        <w:id w:val="-206265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DD8ADB" w14:textId="77777777" w:rsidR="000F3133" w:rsidRPr="00B12A6D" w:rsidRDefault="00BA18E5">
          <w:pPr>
            <w:pStyle w:val="TOCHeading"/>
            <w:rPr>
              <w:lang w:val="sr-Latn-RS"/>
            </w:rPr>
          </w:pPr>
          <w:r w:rsidRPr="00B12A6D">
            <w:rPr>
              <w:lang w:val="sr-Latn-RS"/>
            </w:rPr>
            <w:t>Sadržaj</w:t>
          </w:r>
        </w:p>
        <w:p w14:paraId="3470A0A5" w14:textId="2CA3BEDF" w:rsidR="00AC0E7F" w:rsidRPr="00B12A6D" w:rsidRDefault="00E37F9C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r w:rsidRPr="00B12A6D">
            <w:rPr>
              <w:lang w:val="sr-Latn-RS"/>
            </w:rPr>
            <w:fldChar w:fldCharType="begin"/>
          </w:r>
          <w:r w:rsidR="000F3133" w:rsidRPr="00B12A6D">
            <w:rPr>
              <w:lang w:val="sr-Latn-RS"/>
            </w:rPr>
            <w:instrText xml:space="preserve"> TOC \o "1-3" \h \z \u </w:instrText>
          </w:r>
          <w:r w:rsidRPr="00B12A6D">
            <w:rPr>
              <w:lang w:val="sr-Latn-RS"/>
            </w:rPr>
            <w:fldChar w:fldCharType="separate"/>
          </w:r>
          <w:hyperlink w:anchor="_Toc87785828" w:history="1">
            <w:r w:rsidR="00AC0E7F" w:rsidRPr="00B12A6D">
              <w:rPr>
                <w:rStyle w:val="Hyperlink"/>
                <w:noProof/>
                <w:lang w:val="sr-Latn-RS"/>
              </w:rPr>
              <w:t>1.</w:t>
            </w:r>
            <w:r w:rsidR="00AC0E7F"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AC0E7F" w:rsidRPr="00B12A6D">
              <w:rPr>
                <w:rStyle w:val="Hyperlink"/>
                <w:noProof/>
                <w:lang w:val="sr-Latn-RS"/>
              </w:rPr>
              <w:t>Cilj dokumenta</w:t>
            </w:r>
            <w:r w:rsidR="00AC0E7F" w:rsidRPr="00B12A6D">
              <w:rPr>
                <w:noProof/>
                <w:webHidden/>
                <w:lang w:val="sr-Latn-RS"/>
              </w:rPr>
              <w:tab/>
            </w:r>
            <w:r w:rsidR="00AC0E7F" w:rsidRPr="00B12A6D">
              <w:rPr>
                <w:noProof/>
                <w:webHidden/>
                <w:lang w:val="sr-Latn-RS"/>
              </w:rPr>
              <w:fldChar w:fldCharType="begin"/>
            </w:r>
            <w:r w:rsidR="00AC0E7F" w:rsidRPr="00B12A6D">
              <w:rPr>
                <w:noProof/>
                <w:webHidden/>
                <w:lang w:val="sr-Latn-RS"/>
              </w:rPr>
              <w:instrText xml:space="preserve"> PAGEREF _Toc87785828 \h </w:instrText>
            </w:r>
            <w:r w:rsidR="00AC0E7F" w:rsidRPr="00B12A6D">
              <w:rPr>
                <w:noProof/>
                <w:webHidden/>
                <w:lang w:val="sr-Latn-RS"/>
              </w:rPr>
            </w:r>
            <w:r w:rsidR="00AC0E7F" w:rsidRPr="00B12A6D">
              <w:rPr>
                <w:noProof/>
                <w:webHidden/>
                <w:lang w:val="sr-Latn-RS"/>
              </w:rPr>
              <w:fldChar w:fldCharType="separate"/>
            </w:r>
            <w:r w:rsidR="00AC0E7F" w:rsidRPr="00B12A6D">
              <w:rPr>
                <w:noProof/>
                <w:webHidden/>
                <w:lang w:val="sr-Latn-RS"/>
              </w:rPr>
              <w:t>3</w:t>
            </w:r>
            <w:r w:rsidR="00AC0E7F"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FCFB43A" w14:textId="3B314D8B" w:rsidR="00AC0E7F" w:rsidRPr="00B12A6D" w:rsidRDefault="00AC0E7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29" w:history="1">
            <w:r w:rsidRPr="00B12A6D">
              <w:rPr>
                <w:rStyle w:val="Hyperlink"/>
                <w:noProof/>
                <w:lang w:val="sr-Latn-RS"/>
              </w:rPr>
              <w:t>2.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Opseg dokumenta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_Toc87785829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3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E42108D" w14:textId="21E3A991" w:rsidR="00AC0E7F" w:rsidRPr="00B12A6D" w:rsidRDefault="00AC0E7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30" w:history="1">
            <w:r w:rsidRPr="00B12A6D">
              <w:rPr>
                <w:rStyle w:val="Hyperlink"/>
                <w:noProof/>
                <w:lang w:val="sr-Latn-RS"/>
              </w:rPr>
              <w:t>3.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Reference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_Toc87785830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3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781D841" w14:textId="55AC326C" w:rsidR="00AC0E7F" w:rsidRPr="00B12A6D" w:rsidRDefault="00AC0E7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31" w:history="1">
            <w:r w:rsidRPr="00B12A6D">
              <w:rPr>
                <w:rStyle w:val="Hyperlink"/>
                <w:noProof/>
                <w:lang w:val="sr-Latn-RS"/>
              </w:rPr>
              <w:t>4.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Pozicioniranje proizvoda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_Toc87785831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3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B51DFBA" w14:textId="5BBB4108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32" w:history="1">
            <w:r w:rsidRPr="00B12A6D">
              <w:rPr>
                <w:rStyle w:val="Hyperlink"/>
                <w:noProof/>
                <w:lang w:val="sr-Latn-RS"/>
              </w:rPr>
              <w:t>4.1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Poslovne mogućnosti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_Toc87785832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3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F009932" w14:textId="76C9B0E8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33" w:history="1">
            <w:r w:rsidRPr="00B12A6D">
              <w:rPr>
                <w:rStyle w:val="Hyperlink"/>
                <w:noProof/>
                <w:lang w:val="sr-Latn-RS"/>
              </w:rPr>
              <w:t>4.2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Postavke problema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_Toc87785833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4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501D699" w14:textId="2A221865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34" w:history="1">
            <w:r w:rsidRPr="00B12A6D">
              <w:rPr>
                <w:rStyle w:val="Hyperlink"/>
                <w:noProof/>
                <w:lang w:val="sr-Latn-RS"/>
              </w:rPr>
              <w:t>4.3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Postavke pozicije proivoda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_Toc87785834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4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29297B3" w14:textId="420F95C4" w:rsidR="00AC0E7F" w:rsidRPr="00B12A6D" w:rsidRDefault="00AC0E7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35" w:history="1">
            <w:r w:rsidRPr="00B12A6D">
              <w:rPr>
                <w:rStyle w:val="Hyperlink"/>
                <w:noProof/>
                <w:lang w:val="sr-Latn-RS"/>
              </w:rPr>
              <w:t>5.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Opis korisnika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_Toc87785835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4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CD2B259" w14:textId="1305C401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36" w:history="1">
            <w:r w:rsidRPr="00B12A6D">
              <w:rPr>
                <w:rStyle w:val="Hyperlink"/>
                <w:noProof/>
                <w:lang w:val="sr-Latn-RS"/>
              </w:rPr>
              <w:t>5.1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Opis potencijalnog tržišta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_Toc87785836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4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A10F825" w14:textId="10D6A1D8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37" w:history="1">
            <w:r w:rsidRPr="00B12A6D">
              <w:rPr>
                <w:rStyle w:val="Hyperlink"/>
                <w:noProof/>
                <w:lang w:val="sr-Latn-RS"/>
              </w:rPr>
              <w:t>5.2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Profil korisnika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_Toc87785837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5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80C6800" w14:textId="0D0A600E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38" w:history="1">
            <w:r w:rsidRPr="00B12A6D">
              <w:rPr>
                <w:rStyle w:val="Hyperlink"/>
                <w:noProof/>
                <w:lang w:val="sr-Latn-RS"/>
              </w:rPr>
              <w:t>5.3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Opis okruženja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_Toc87785838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5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EFEA98E" w14:textId="3E1C28BB" w:rsidR="00AC0E7F" w:rsidRPr="00B12A6D" w:rsidRDefault="00AC0E7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39" w:history="1">
            <w:r w:rsidRPr="00B12A6D">
              <w:rPr>
                <w:rStyle w:val="Hyperlink"/>
                <w:noProof/>
                <w:lang w:val="sr-Latn-RS"/>
              </w:rPr>
              <w:t>6.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Opis proizvoda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_Toc87785839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5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ABB9976" w14:textId="79ED60D2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40" w:history="1">
            <w:r w:rsidRPr="00B12A6D">
              <w:rPr>
                <w:rStyle w:val="Hyperlink"/>
                <w:noProof/>
                <w:lang w:val="sr-Latn-RS"/>
              </w:rPr>
              <w:t>6.1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Perspektiva proizvoda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_Toc87785840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5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9FAF46C" w14:textId="75C16F5C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41" w:history="1">
            <w:r w:rsidRPr="00B12A6D">
              <w:rPr>
                <w:rStyle w:val="Hyperlink"/>
                <w:noProof/>
                <w:lang w:val="sr-Latn-RS"/>
              </w:rPr>
              <w:t>6.2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Pregled mogućnosti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_Toc87785841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6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B7FA1B0" w14:textId="08C262F3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42" w:history="1">
            <w:r w:rsidRPr="00B12A6D">
              <w:rPr>
                <w:rStyle w:val="Hyperlink"/>
                <w:noProof/>
                <w:lang w:val="sr-Latn-RS"/>
              </w:rPr>
              <w:t>6.3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Pretpostavke i zavisnosti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_Toc87785842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6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A6A973C" w14:textId="1D1123A3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43" w:history="1">
            <w:r w:rsidRPr="00B12A6D">
              <w:rPr>
                <w:rStyle w:val="Hyperlink"/>
                <w:noProof/>
                <w:lang w:val="sr-Latn-RS"/>
              </w:rPr>
              <w:t>6.4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Cena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_Toc87785843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6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6389869" w14:textId="4FF9CF4A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44" w:history="1">
            <w:r w:rsidRPr="00B12A6D">
              <w:rPr>
                <w:rStyle w:val="Hyperlink"/>
                <w:noProof/>
                <w:lang w:val="sr-Latn-RS"/>
              </w:rPr>
              <w:t>6.5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Licenciranje i instalacija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_Toc87785844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6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43BD627" w14:textId="51953201" w:rsidR="00AC0E7F" w:rsidRPr="00B12A6D" w:rsidRDefault="00AC0E7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45" w:history="1">
            <w:r w:rsidRPr="00B12A6D">
              <w:rPr>
                <w:rStyle w:val="Hyperlink"/>
                <w:noProof/>
                <w:lang w:val="sr-Latn-RS"/>
              </w:rPr>
              <w:t>7.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Funkcionalni zahtevi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_Toc87785845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6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693601F" w14:textId="5FA8A700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46" w:history="1">
            <w:r w:rsidRPr="00B12A6D">
              <w:rPr>
                <w:rStyle w:val="Hyperlink"/>
                <w:noProof/>
                <w:lang w:val="sr-Latn-RS"/>
              </w:rPr>
              <w:t>7.1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Prijavljivanje na sistem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_Toc87785846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7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EDB69D2" w14:textId="65691B16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47" w:history="1">
            <w:r w:rsidRPr="00B12A6D">
              <w:rPr>
                <w:rStyle w:val="Hyperlink"/>
                <w:noProof/>
                <w:lang w:val="sr-Latn-RS"/>
              </w:rPr>
              <w:t>7.2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Pristup sadržaju aplikacije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_Toc87785847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7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27747C7" w14:textId="7336F8C5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48" w:history="1">
            <w:r w:rsidRPr="00B12A6D">
              <w:rPr>
                <w:rStyle w:val="Hyperlink"/>
                <w:noProof/>
                <w:lang w:val="sr-Latn-RS"/>
              </w:rPr>
              <w:t>7.3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Dodavanje komentara i ocenjivanje filmova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_Toc87785848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7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5095066" w14:textId="142DA7C2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49" w:history="1">
            <w:r w:rsidRPr="00B12A6D">
              <w:rPr>
                <w:rStyle w:val="Hyperlink"/>
                <w:noProof/>
                <w:lang w:val="sr-Latn-RS"/>
              </w:rPr>
              <w:t>7.4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Kreiranje, uređivanje i brisanje sadržaja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_Toc87785849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7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15E07E2" w14:textId="3B7695BB" w:rsidR="00AC0E7F" w:rsidRPr="00B12A6D" w:rsidRDefault="00AC0E7F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50" w:history="1">
            <w:r w:rsidRPr="00B12A6D">
              <w:rPr>
                <w:rStyle w:val="Hyperlink"/>
                <w:noProof/>
                <w:lang w:val="sr-Latn-RS"/>
              </w:rPr>
              <w:t>7.5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Uklanjaje korisnika i neprikladnih komentara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_Toc87785850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7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F615719" w14:textId="1DE704D7" w:rsidR="00AC0E7F" w:rsidRPr="00B12A6D" w:rsidRDefault="00AC0E7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51" w:history="1">
            <w:r w:rsidRPr="00B12A6D">
              <w:rPr>
                <w:rStyle w:val="Hyperlink"/>
                <w:noProof/>
                <w:lang w:val="sr-Latn-RS"/>
              </w:rPr>
              <w:t>8.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Ograničenja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_Toc87785851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8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457266E" w14:textId="10368BA7" w:rsidR="00AC0E7F" w:rsidRPr="00B12A6D" w:rsidRDefault="00AC0E7F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52" w:history="1">
            <w:r w:rsidRPr="00B12A6D">
              <w:rPr>
                <w:rStyle w:val="Hyperlink"/>
                <w:noProof/>
                <w:lang w:val="sr-Latn-RS"/>
              </w:rPr>
              <w:t>9.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Zahtevi u pogledu kvaliteta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_Toc87785852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8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E6A4DAF" w14:textId="6BCB6AFA" w:rsidR="00AC0E7F" w:rsidRPr="00B12A6D" w:rsidRDefault="00AC0E7F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53" w:history="1">
            <w:r w:rsidRPr="00B12A6D">
              <w:rPr>
                <w:rStyle w:val="Hyperlink"/>
                <w:noProof/>
                <w:lang w:val="sr-Latn-RS"/>
              </w:rPr>
              <w:t>10.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Prioritet funkcionalnosti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_Toc87785853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8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F331900" w14:textId="00A07C1D" w:rsidR="00AC0E7F" w:rsidRPr="00B12A6D" w:rsidRDefault="00AC0E7F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54" w:history="1">
            <w:r w:rsidRPr="00B12A6D">
              <w:rPr>
                <w:rStyle w:val="Hyperlink"/>
                <w:noProof/>
                <w:lang w:val="sr-Latn-RS"/>
              </w:rPr>
              <w:t>11.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Nefunkcionalni zahtevi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_Toc87785854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8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652FA74" w14:textId="3933727F" w:rsidR="00AC0E7F" w:rsidRPr="00B12A6D" w:rsidRDefault="00AC0E7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55" w:history="1">
            <w:r w:rsidRPr="00B12A6D">
              <w:rPr>
                <w:rStyle w:val="Hyperlink"/>
                <w:noProof/>
                <w:lang w:val="sr-Latn-RS"/>
              </w:rPr>
              <w:t>11.1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Sistemski zahtevi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_Toc87785855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8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85F0BBB" w14:textId="2300339B" w:rsidR="00AC0E7F" w:rsidRPr="00B12A6D" w:rsidRDefault="00AC0E7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56" w:history="1">
            <w:r w:rsidRPr="00B12A6D">
              <w:rPr>
                <w:rStyle w:val="Hyperlink"/>
                <w:noProof/>
                <w:lang w:val="sr-Latn-RS"/>
              </w:rPr>
              <w:t>11.2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Zahtevi u pogledu performansi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_Toc87785856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8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151EBBC" w14:textId="506A6A65" w:rsidR="00AC0E7F" w:rsidRPr="00B12A6D" w:rsidRDefault="00AC0E7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57" w:history="1">
            <w:r w:rsidRPr="00B12A6D">
              <w:rPr>
                <w:rStyle w:val="Hyperlink"/>
                <w:noProof/>
                <w:lang w:val="sr-Latn-RS"/>
              </w:rPr>
              <w:t>11.3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Zahtevi u pogledu okruženja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_Toc87785857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9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ECD6D3A" w14:textId="31C43BCC" w:rsidR="00AC0E7F" w:rsidRPr="00B12A6D" w:rsidRDefault="00AC0E7F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58" w:history="1">
            <w:r w:rsidRPr="00B12A6D">
              <w:rPr>
                <w:rStyle w:val="Hyperlink"/>
                <w:noProof/>
                <w:lang w:val="sr-Latn-RS"/>
              </w:rPr>
              <w:t>12.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Dokumentacija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_Toc87785858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9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9E4337E" w14:textId="7D56C2A5" w:rsidR="00AC0E7F" w:rsidRPr="00B12A6D" w:rsidRDefault="00AC0E7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59" w:history="1">
            <w:r w:rsidRPr="00B12A6D">
              <w:rPr>
                <w:rStyle w:val="Hyperlink"/>
                <w:noProof/>
                <w:lang w:val="sr-Latn-RS"/>
              </w:rPr>
              <w:t>12.1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Korisničko uputstvo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_Toc87785859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9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298587E" w14:textId="574D4DC1" w:rsidR="00AC0E7F" w:rsidRPr="00B12A6D" w:rsidRDefault="00AC0E7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60" w:history="1">
            <w:r w:rsidRPr="00B12A6D">
              <w:rPr>
                <w:rStyle w:val="Hyperlink"/>
                <w:noProof/>
                <w:lang w:val="sr-Latn-RS"/>
              </w:rPr>
              <w:t>12.2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Upustvo za instalaciju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_Toc87785860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9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987ACF2" w14:textId="104EA930" w:rsidR="00AC0E7F" w:rsidRPr="00B12A6D" w:rsidRDefault="00AC0E7F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87785861" w:history="1">
            <w:r w:rsidRPr="00B12A6D">
              <w:rPr>
                <w:rStyle w:val="Hyperlink"/>
                <w:noProof/>
                <w:lang w:val="sr-Latn-RS"/>
              </w:rPr>
              <w:t>12.3</w:t>
            </w:r>
            <w:r w:rsidRPr="00B12A6D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Pr="00B12A6D">
              <w:rPr>
                <w:rStyle w:val="Hyperlink"/>
                <w:noProof/>
                <w:lang w:val="sr-Latn-RS"/>
              </w:rPr>
              <w:t>Pakovanje proizvoda</w:t>
            </w:r>
            <w:r w:rsidRPr="00B12A6D">
              <w:rPr>
                <w:noProof/>
                <w:webHidden/>
                <w:lang w:val="sr-Latn-RS"/>
              </w:rPr>
              <w:tab/>
            </w:r>
            <w:r w:rsidRPr="00B12A6D">
              <w:rPr>
                <w:noProof/>
                <w:webHidden/>
                <w:lang w:val="sr-Latn-RS"/>
              </w:rPr>
              <w:fldChar w:fldCharType="begin"/>
            </w:r>
            <w:r w:rsidRPr="00B12A6D">
              <w:rPr>
                <w:noProof/>
                <w:webHidden/>
                <w:lang w:val="sr-Latn-RS"/>
              </w:rPr>
              <w:instrText xml:space="preserve"> PAGEREF _Toc87785861 \h </w:instrText>
            </w:r>
            <w:r w:rsidRPr="00B12A6D">
              <w:rPr>
                <w:noProof/>
                <w:webHidden/>
                <w:lang w:val="sr-Latn-RS"/>
              </w:rPr>
            </w:r>
            <w:r w:rsidRPr="00B12A6D">
              <w:rPr>
                <w:noProof/>
                <w:webHidden/>
                <w:lang w:val="sr-Latn-RS"/>
              </w:rPr>
              <w:fldChar w:fldCharType="separate"/>
            </w:r>
            <w:r w:rsidRPr="00B12A6D">
              <w:rPr>
                <w:noProof/>
                <w:webHidden/>
                <w:lang w:val="sr-Latn-RS"/>
              </w:rPr>
              <w:t>9</w:t>
            </w:r>
            <w:r w:rsidRPr="00B12A6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4D91075" w14:textId="75028B37" w:rsidR="003C1913" w:rsidRPr="00B12A6D" w:rsidRDefault="00E37F9C" w:rsidP="003C1913">
          <w:pPr>
            <w:rPr>
              <w:noProof/>
              <w:lang w:val="sr-Latn-RS"/>
            </w:rPr>
          </w:pPr>
          <w:r w:rsidRPr="00B12A6D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36590E61" w14:textId="77777777" w:rsidR="002414F3" w:rsidRPr="00B12A6D" w:rsidRDefault="002414F3" w:rsidP="0077196E">
      <w:pPr>
        <w:ind w:left="2880" w:firstLine="720"/>
        <w:rPr>
          <w:lang w:val="sr-Latn-RS"/>
        </w:rPr>
      </w:pPr>
      <w:r w:rsidRPr="00B12A6D">
        <w:rPr>
          <w:sz w:val="52"/>
          <w:szCs w:val="40"/>
          <w:lang w:val="sr-Latn-RS"/>
        </w:rPr>
        <w:t>Vizija sistema</w:t>
      </w:r>
    </w:p>
    <w:p w14:paraId="118969B8" w14:textId="60144D10" w:rsidR="002414F3" w:rsidRPr="00B12A6D" w:rsidRDefault="002414F3" w:rsidP="002414F3">
      <w:pPr>
        <w:pStyle w:val="Heading1"/>
        <w:rPr>
          <w:lang w:val="sr-Latn-RS"/>
        </w:rPr>
      </w:pPr>
      <w:bookmarkStart w:id="0" w:name="_Toc87785828"/>
      <w:r w:rsidRPr="00B12A6D">
        <w:rPr>
          <w:lang w:val="sr-Latn-RS"/>
        </w:rPr>
        <w:t>Cilj dokumenta</w:t>
      </w:r>
      <w:bookmarkEnd w:id="0"/>
    </w:p>
    <w:p w14:paraId="05DD4BFD" w14:textId="4775EB0D" w:rsidR="0077196E" w:rsidRPr="00B12A6D" w:rsidRDefault="0077196E" w:rsidP="0077196E">
      <w:pPr>
        <w:ind w:left="357"/>
        <w:rPr>
          <w:lang w:val="sr-Latn-RS"/>
        </w:rPr>
      </w:pPr>
      <w:r w:rsidRPr="00B12A6D">
        <w:rPr>
          <w:lang w:val="sr-Latn-RS"/>
        </w:rPr>
        <w:t xml:space="preserve">Cilj ovog dokumenta je definisanje zahteva visokog nivoa </w:t>
      </w:r>
      <w:r w:rsidR="00604ACB" w:rsidRPr="00B12A6D">
        <w:rPr>
          <w:lang w:val="sr-Latn-RS"/>
        </w:rPr>
        <w:t>MAP</w:t>
      </w:r>
      <w:r w:rsidRPr="00B12A6D">
        <w:rPr>
          <w:lang w:val="sr-Latn-RS"/>
        </w:rPr>
        <w:t xml:space="preserve"> web aplikacije, u pogledu potreba krajnjih korisnika</w:t>
      </w:r>
      <w:r w:rsidR="00604ACB" w:rsidRPr="00B12A6D">
        <w:rPr>
          <w:lang w:val="sr-Latn-RS"/>
        </w:rPr>
        <w:t>.</w:t>
      </w:r>
    </w:p>
    <w:p w14:paraId="04B195FF" w14:textId="77777777" w:rsidR="002414F3" w:rsidRPr="00B12A6D" w:rsidRDefault="002414F3" w:rsidP="002414F3">
      <w:pPr>
        <w:pStyle w:val="Heading1"/>
        <w:rPr>
          <w:lang w:val="sr-Latn-RS"/>
        </w:rPr>
      </w:pPr>
      <w:bookmarkStart w:id="1" w:name="_Toc87785829"/>
      <w:r w:rsidRPr="00B12A6D">
        <w:rPr>
          <w:lang w:val="sr-Latn-RS"/>
        </w:rPr>
        <w:t>Opseg dokumenta</w:t>
      </w:r>
      <w:bookmarkEnd w:id="1"/>
    </w:p>
    <w:p w14:paraId="2BD3FF6D" w14:textId="13D41264" w:rsidR="002414F3" w:rsidRPr="00B12A6D" w:rsidRDefault="002414F3" w:rsidP="002414F3">
      <w:pPr>
        <w:ind w:left="360"/>
        <w:rPr>
          <w:lang w:val="sr-Latn-RS"/>
        </w:rPr>
      </w:pPr>
      <w:bookmarkStart w:id="2" w:name="_Hlk24892676"/>
      <w:r w:rsidRPr="00B12A6D">
        <w:rPr>
          <w:lang w:val="sr-Latn-RS"/>
        </w:rPr>
        <w:t>Dokument se odnosi na</w:t>
      </w:r>
      <w:r w:rsidR="00604ACB" w:rsidRPr="00B12A6D">
        <w:rPr>
          <w:lang w:val="sr-Latn-RS"/>
        </w:rPr>
        <w:t xml:space="preserve"> MAP</w:t>
      </w:r>
      <w:r w:rsidR="00026769" w:rsidRPr="00B12A6D">
        <w:rPr>
          <w:lang w:val="sr-Latn-RS"/>
        </w:rPr>
        <w:t xml:space="preserve"> Web</w:t>
      </w:r>
      <w:r w:rsidRPr="00B12A6D">
        <w:rPr>
          <w:lang w:val="sr-Latn-RS"/>
        </w:rPr>
        <w:t xml:space="preserve"> aplikaciju koja će biti razvijena od strane </w:t>
      </w:r>
      <w:r w:rsidR="00604ACB" w:rsidRPr="00B12A6D">
        <w:rPr>
          <w:lang w:val="sr-Latn-RS"/>
        </w:rPr>
        <w:t xml:space="preserve">Enn </w:t>
      </w:r>
      <w:r w:rsidR="00026769" w:rsidRPr="00B12A6D">
        <w:rPr>
          <w:lang w:val="sr-Latn-RS"/>
        </w:rPr>
        <w:t>ekipe</w:t>
      </w:r>
      <w:r w:rsidRPr="00B12A6D">
        <w:rPr>
          <w:lang w:val="sr-Latn-RS"/>
        </w:rPr>
        <w:t xml:space="preserve">. </w:t>
      </w:r>
      <w:r w:rsidR="00604ACB" w:rsidRPr="00B12A6D">
        <w:rPr>
          <w:lang w:val="sr-Latn-RS"/>
        </w:rPr>
        <w:t>MAP</w:t>
      </w:r>
      <w:r w:rsidRPr="00B12A6D">
        <w:rPr>
          <w:lang w:val="sr-Latn-RS"/>
        </w:rPr>
        <w:t xml:space="preserve"> predstavlja </w:t>
      </w:r>
      <w:r w:rsidR="00026769" w:rsidRPr="00B12A6D">
        <w:rPr>
          <w:lang w:val="sr-Latn-RS"/>
        </w:rPr>
        <w:t xml:space="preserve">web aplikaciju koja poseduje bazu podataka o </w:t>
      </w:r>
      <w:r w:rsidR="00604ACB" w:rsidRPr="00B12A6D">
        <w:rPr>
          <w:lang w:val="sr-Latn-RS"/>
        </w:rPr>
        <w:t>hotelima širom sveta.</w:t>
      </w:r>
      <w:r w:rsidRPr="00B12A6D">
        <w:rPr>
          <w:lang w:val="sr-Latn-RS"/>
        </w:rPr>
        <w:t xml:space="preserve"> </w:t>
      </w:r>
    </w:p>
    <w:p w14:paraId="7EFABD61" w14:textId="77777777" w:rsidR="002414F3" w:rsidRPr="00B12A6D" w:rsidRDefault="002414F3" w:rsidP="002414F3">
      <w:pPr>
        <w:pStyle w:val="Heading1"/>
        <w:rPr>
          <w:lang w:val="sr-Latn-RS"/>
        </w:rPr>
      </w:pPr>
      <w:bookmarkStart w:id="3" w:name="_Toc87785830"/>
      <w:bookmarkEnd w:id="2"/>
      <w:r w:rsidRPr="00B12A6D">
        <w:rPr>
          <w:lang w:val="sr-Latn-RS"/>
        </w:rPr>
        <w:t>Reference</w:t>
      </w:r>
      <w:bookmarkEnd w:id="3"/>
    </w:p>
    <w:p w14:paraId="744028B2" w14:textId="77777777" w:rsidR="002414F3" w:rsidRPr="00B12A6D" w:rsidRDefault="002414F3" w:rsidP="002414F3">
      <w:pPr>
        <w:ind w:left="360"/>
        <w:rPr>
          <w:lang w:val="sr-Latn-RS"/>
        </w:rPr>
      </w:pPr>
      <w:r w:rsidRPr="00B12A6D">
        <w:rPr>
          <w:lang w:val="sr-Latn-RS"/>
        </w:rPr>
        <w:t>Spisak korišćene literature:</w:t>
      </w:r>
    </w:p>
    <w:p w14:paraId="5C663B9C" w14:textId="6930DDB5" w:rsidR="002414F3" w:rsidRPr="00B12A6D" w:rsidRDefault="00604ACB" w:rsidP="00604ACB">
      <w:pPr>
        <w:pStyle w:val="ListParagraph"/>
        <w:numPr>
          <w:ilvl w:val="0"/>
          <w:numId w:val="2"/>
        </w:numPr>
        <w:rPr>
          <w:lang w:val="sr-Latn-RS"/>
        </w:rPr>
      </w:pPr>
      <w:r w:rsidRPr="00B12A6D">
        <w:rPr>
          <w:lang w:val="sr-Latn-RS"/>
        </w:rPr>
        <w:t>MAP</w:t>
      </w:r>
      <w:r w:rsidR="002414F3" w:rsidRPr="00B12A6D">
        <w:rPr>
          <w:lang w:val="sr-Latn-RS"/>
        </w:rPr>
        <w:t xml:space="preserve"> – Predlog projekta, </w:t>
      </w:r>
      <w:r w:rsidRPr="00B12A6D">
        <w:rPr>
          <w:lang w:val="sr-Latn-RS"/>
        </w:rPr>
        <w:t>Enn MAP</w:t>
      </w:r>
      <w:r w:rsidR="002414F3" w:rsidRPr="00B12A6D">
        <w:rPr>
          <w:lang w:val="sr-Latn-RS"/>
        </w:rPr>
        <w:t xml:space="preserve">, V1.0, </w:t>
      </w:r>
      <w:r w:rsidRPr="00B12A6D">
        <w:rPr>
          <w:lang w:val="sr-Latn-RS"/>
        </w:rPr>
        <w:t>2021</w:t>
      </w:r>
      <w:r w:rsidRPr="00B12A6D">
        <w:rPr>
          <w:lang w:val="sr-Latn-RS"/>
        </w:rPr>
        <w:t>,</w:t>
      </w:r>
      <w:r w:rsidRPr="00B12A6D">
        <w:rPr>
          <w:lang w:val="sr-Latn-RS"/>
        </w:rPr>
        <w:t xml:space="preserve"> Enn.</w:t>
      </w:r>
    </w:p>
    <w:p w14:paraId="5909AEC1" w14:textId="12F26449" w:rsidR="002414F3" w:rsidRPr="00B12A6D" w:rsidRDefault="00604ACB" w:rsidP="00604ACB">
      <w:pPr>
        <w:pStyle w:val="ListParagraph"/>
        <w:numPr>
          <w:ilvl w:val="0"/>
          <w:numId w:val="2"/>
        </w:numPr>
        <w:rPr>
          <w:lang w:val="sr-Latn-RS"/>
        </w:rPr>
      </w:pPr>
      <w:r w:rsidRPr="00B12A6D">
        <w:rPr>
          <w:lang w:val="sr-Latn-RS"/>
        </w:rPr>
        <w:t xml:space="preserve">MAP </w:t>
      </w:r>
      <w:r w:rsidR="002414F3" w:rsidRPr="00B12A6D">
        <w:rPr>
          <w:lang w:val="sr-Latn-RS"/>
        </w:rPr>
        <w:t xml:space="preserve">– Planirani raspored aktivnosti na projektu, V1.0, </w:t>
      </w:r>
      <w:r w:rsidRPr="00B12A6D">
        <w:rPr>
          <w:lang w:val="sr-Latn-RS"/>
        </w:rPr>
        <w:t>2021, Enn</w:t>
      </w:r>
      <w:r w:rsidR="002414F3" w:rsidRPr="00B12A6D">
        <w:rPr>
          <w:lang w:val="sr-Latn-RS"/>
        </w:rPr>
        <w:t>.</w:t>
      </w:r>
    </w:p>
    <w:p w14:paraId="63820F35" w14:textId="319684D9" w:rsidR="00DE1801" w:rsidRPr="00B12A6D" w:rsidRDefault="00604ACB" w:rsidP="00DE1801">
      <w:pPr>
        <w:pStyle w:val="ListParagraph"/>
        <w:numPr>
          <w:ilvl w:val="0"/>
          <w:numId w:val="2"/>
        </w:numPr>
        <w:rPr>
          <w:lang w:val="sr-Latn-RS"/>
        </w:rPr>
      </w:pPr>
      <w:r w:rsidRPr="00B12A6D">
        <w:rPr>
          <w:lang w:val="sr-Latn-RS"/>
        </w:rPr>
        <w:t xml:space="preserve">MAP </w:t>
      </w:r>
      <w:r w:rsidR="002414F3" w:rsidRPr="00B12A6D">
        <w:rPr>
          <w:lang w:val="sr-Latn-RS"/>
        </w:rPr>
        <w:t>– Plan realizacije projekta, V1.0, 20</w:t>
      </w:r>
      <w:r w:rsidRPr="00B12A6D">
        <w:rPr>
          <w:lang w:val="sr-Latn-RS"/>
        </w:rPr>
        <w:t>21</w:t>
      </w:r>
      <w:r w:rsidR="002414F3" w:rsidRPr="00B12A6D">
        <w:rPr>
          <w:lang w:val="sr-Latn-RS"/>
        </w:rPr>
        <w:t xml:space="preserve">, </w:t>
      </w:r>
      <w:r w:rsidRPr="00B12A6D">
        <w:rPr>
          <w:lang w:val="sr-Latn-RS"/>
        </w:rPr>
        <w:t>Enn</w:t>
      </w:r>
      <w:r w:rsidR="002414F3" w:rsidRPr="00B12A6D">
        <w:rPr>
          <w:lang w:val="sr-Latn-RS"/>
        </w:rPr>
        <w:t>.</w:t>
      </w:r>
    </w:p>
    <w:p w14:paraId="0F8E5014" w14:textId="77777777" w:rsidR="00DE1801" w:rsidRPr="00B12A6D" w:rsidRDefault="00DE1801" w:rsidP="00DE1801">
      <w:pPr>
        <w:pStyle w:val="Heading1"/>
        <w:rPr>
          <w:lang w:val="sr-Latn-RS"/>
        </w:rPr>
      </w:pPr>
      <w:bookmarkStart w:id="4" w:name="_Hlk24892936"/>
      <w:bookmarkStart w:id="5" w:name="_Toc87785831"/>
      <w:r w:rsidRPr="00B12A6D">
        <w:rPr>
          <w:lang w:val="sr-Latn-RS"/>
        </w:rPr>
        <w:t>Pozicioniranje proizvoda</w:t>
      </w:r>
      <w:bookmarkEnd w:id="5"/>
    </w:p>
    <w:p w14:paraId="3323929F" w14:textId="609A519C" w:rsidR="00604ACB" w:rsidRPr="00B12A6D" w:rsidRDefault="00DE1801" w:rsidP="00604ACB">
      <w:pPr>
        <w:pStyle w:val="Heading2"/>
      </w:pPr>
      <w:bookmarkStart w:id="6" w:name="_Hlk24893119"/>
      <w:bookmarkStart w:id="7" w:name="_Toc87785832"/>
      <w:r w:rsidRPr="00B12A6D">
        <w:t>Poslovne mogućnosti</w:t>
      </w:r>
      <w:bookmarkEnd w:id="7"/>
    </w:p>
    <w:bookmarkEnd w:id="6"/>
    <w:p w14:paraId="3D86A8BC" w14:textId="424B4D4A" w:rsidR="0077196E" w:rsidRPr="00B12A6D" w:rsidRDefault="00604ACB" w:rsidP="00604ACB">
      <w:pPr>
        <w:spacing w:line="240" w:lineRule="auto"/>
        <w:ind w:left="576"/>
        <w:jc w:val="left"/>
        <w:rPr>
          <w:lang w:val="sr-Latn-RS"/>
        </w:rPr>
      </w:pPr>
      <w:r w:rsidRPr="00B12A6D">
        <w:rPr>
          <w:lang w:val="sr-Latn-RS"/>
        </w:rPr>
        <w:t>MAP</w:t>
      </w:r>
      <w:r w:rsidR="00026769" w:rsidRPr="00B12A6D">
        <w:rPr>
          <w:lang w:val="sr-Latn-RS"/>
        </w:rPr>
        <w:t xml:space="preserve"> je web aplikacija koja poseduje bazu </w:t>
      </w:r>
      <w:r w:rsidRPr="00B12A6D">
        <w:rPr>
          <w:lang w:val="sr-Latn-RS"/>
        </w:rPr>
        <w:t>o hotelima širom sveta</w:t>
      </w:r>
      <w:r w:rsidR="00026769" w:rsidRPr="00B12A6D">
        <w:rPr>
          <w:lang w:val="sr-Latn-RS"/>
        </w:rPr>
        <w:t>.</w:t>
      </w:r>
    </w:p>
    <w:p w14:paraId="543A90DA" w14:textId="5DE0F9D4" w:rsidR="00584AC9" w:rsidRPr="00B12A6D" w:rsidRDefault="00604ACB" w:rsidP="00604ACB">
      <w:pPr>
        <w:spacing w:after="200"/>
        <w:ind w:left="576"/>
        <w:jc w:val="left"/>
        <w:rPr>
          <w:lang w:val="sr-Latn-RS"/>
        </w:rPr>
      </w:pPr>
      <w:r w:rsidRPr="00B12A6D">
        <w:rPr>
          <w:lang w:val="sr-Latn-RS"/>
        </w:rPr>
        <w:t>MAP</w:t>
      </w:r>
      <w:r w:rsidR="00596B67" w:rsidRPr="00B12A6D">
        <w:rPr>
          <w:lang w:val="sr-Latn-RS"/>
        </w:rPr>
        <w:t xml:space="preserve"> </w:t>
      </w:r>
      <w:r w:rsidR="0077196E" w:rsidRPr="00B12A6D">
        <w:rPr>
          <w:lang w:val="sr-Latn-RS"/>
        </w:rPr>
        <w:t xml:space="preserve">se sastoji od raznih mogućnosti, a neke od njih su: </w:t>
      </w:r>
      <w:r w:rsidRPr="00B12A6D">
        <w:rPr>
          <w:lang w:val="sr-Latn-RS"/>
        </w:rPr>
        <w:t>pr</w:t>
      </w:r>
      <w:r w:rsidRPr="00B12A6D">
        <w:rPr>
          <w:lang w:val="sr-Latn-RS"/>
        </w:rPr>
        <w:t>etraživanje hotela širom sveta</w:t>
      </w:r>
      <w:r w:rsidRPr="00B12A6D">
        <w:rPr>
          <w:lang w:val="sr-Latn-RS"/>
        </w:rPr>
        <w:t>, d</w:t>
      </w:r>
      <w:r w:rsidRPr="00B12A6D">
        <w:rPr>
          <w:lang w:val="sr-Latn-RS"/>
        </w:rPr>
        <w:t>obijanje određenih informacija o hotelu (mesto, ulica, cena, karakteristike..)</w:t>
      </w:r>
      <w:r w:rsidRPr="00B12A6D">
        <w:rPr>
          <w:lang w:val="sr-Latn-RS"/>
        </w:rPr>
        <w:t>, č</w:t>
      </w:r>
      <w:r w:rsidRPr="00B12A6D">
        <w:rPr>
          <w:lang w:val="sr-Latn-RS"/>
        </w:rPr>
        <w:t>itanje recenzija o hotelima</w:t>
      </w:r>
      <w:r w:rsidRPr="00B12A6D">
        <w:rPr>
          <w:lang w:val="sr-Latn-RS"/>
        </w:rPr>
        <w:t xml:space="preserve"> itd...                                                                                                                                      MAP</w:t>
      </w:r>
      <w:r w:rsidR="00584AC9" w:rsidRPr="00B12A6D">
        <w:rPr>
          <w:lang w:val="sr-Latn-RS"/>
        </w:rPr>
        <w:t xml:space="preserve"> aplikacija će imati </w:t>
      </w:r>
      <w:r w:rsidR="00026769" w:rsidRPr="00B12A6D">
        <w:rPr>
          <w:lang w:val="sr-Latn-RS"/>
        </w:rPr>
        <w:t>mono</w:t>
      </w:r>
      <w:r w:rsidR="00584AC9" w:rsidRPr="00B12A6D">
        <w:rPr>
          <w:lang w:val="sr-Latn-RS"/>
        </w:rPr>
        <w:t>jezičnu podršku</w:t>
      </w:r>
      <w:r w:rsidR="00026769" w:rsidRPr="00B12A6D">
        <w:rPr>
          <w:lang w:val="sr-Latn-RS"/>
        </w:rPr>
        <w:t xml:space="preserve"> za</w:t>
      </w:r>
      <w:r w:rsidR="00584AC9" w:rsidRPr="00B12A6D">
        <w:rPr>
          <w:lang w:val="sr-Latn-RS"/>
        </w:rPr>
        <w:t xml:space="preserve"> engleski jezik.</w:t>
      </w:r>
    </w:p>
    <w:p w14:paraId="09B0C401" w14:textId="77777777" w:rsidR="00063AEC" w:rsidRPr="00B12A6D" w:rsidRDefault="00063AEC" w:rsidP="00604ACB">
      <w:pPr>
        <w:spacing w:line="240" w:lineRule="auto"/>
        <w:rPr>
          <w:lang w:val="sr-Latn-RS"/>
        </w:rPr>
      </w:pPr>
    </w:p>
    <w:p w14:paraId="65D3CAC4" w14:textId="77777777" w:rsidR="000D18E3" w:rsidRPr="00B12A6D" w:rsidRDefault="00DE1801" w:rsidP="0096601B">
      <w:pPr>
        <w:pStyle w:val="Heading2"/>
      </w:pPr>
      <w:bookmarkStart w:id="8" w:name="_Toc87785833"/>
      <w:bookmarkEnd w:id="4"/>
      <w:r w:rsidRPr="00B12A6D">
        <w:lastRenderedPageBreak/>
        <w:t>Postavke problema</w:t>
      </w:r>
      <w:bookmarkEnd w:id="8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727"/>
        <w:gridCol w:w="6020"/>
      </w:tblGrid>
      <w:tr w:rsidR="003C6D3B" w:rsidRPr="00B12A6D" w14:paraId="6E88987E" w14:textId="77777777" w:rsidTr="003B0BE9">
        <w:tc>
          <w:tcPr>
            <w:tcW w:w="2793" w:type="dxa"/>
            <w:vAlign w:val="center"/>
          </w:tcPr>
          <w:p w14:paraId="0916BDAA" w14:textId="77777777" w:rsidR="003C6D3B" w:rsidRPr="00B12A6D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B12A6D">
              <w:rPr>
                <w:b/>
                <w:color w:val="000000" w:themeColor="text1"/>
                <w:lang w:val="sr-Latn-RS"/>
              </w:rPr>
              <w:t>Problem je</w:t>
            </w:r>
          </w:p>
        </w:tc>
        <w:tc>
          <w:tcPr>
            <w:tcW w:w="6180" w:type="dxa"/>
          </w:tcPr>
          <w:p w14:paraId="4876CAEB" w14:textId="2BA9238B" w:rsidR="003C6D3B" w:rsidRPr="00B12A6D" w:rsidRDefault="000D18E3" w:rsidP="0045235E">
            <w:pPr>
              <w:ind w:left="360"/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Kod drugih </w:t>
            </w:r>
            <w:r w:rsidR="00BD08A3" w:rsidRPr="00B12A6D">
              <w:rPr>
                <w:lang w:val="sr-Latn-RS"/>
              </w:rPr>
              <w:t xml:space="preserve">web </w:t>
            </w:r>
            <w:r w:rsidRPr="00B12A6D">
              <w:rPr>
                <w:lang w:val="sr-Latn-RS"/>
              </w:rPr>
              <w:t xml:space="preserve">aplikacija </w:t>
            </w:r>
            <w:r w:rsidR="007B7D6C" w:rsidRPr="00B12A6D">
              <w:rPr>
                <w:lang w:val="sr-Latn-RS"/>
              </w:rPr>
              <w:t xml:space="preserve">koje su </w:t>
            </w:r>
            <w:r w:rsidR="00BD08A3" w:rsidRPr="00B12A6D">
              <w:rPr>
                <w:lang w:val="sr-Latn-RS"/>
              </w:rPr>
              <w:t>poput</w:t>
            </w:r>
            <w:r w:rsidRPr="00B12A6D">
              <w:rPr>
                <w:lang w:val="sr-Latn-RS"/>
              </w:rPr>
              <w:t xml:space="preserve"> </w:t>
            </w:r>
            <w:r w:rsidR="00604ACB" w:rsidRPr="00B12A6D">
              <w:rPr>
                <w:lang w:val="sr-Latn-RS"/>
              </w:rPr>
              <w:t>MAP</w:t>
            </w:r>
            <w:r w:rsidR="007B7D6C" w:rsidRPr="00B12A6D">
              <w:rPr>
                <w:lang w:val="sr-Latn-RS"/>
              </w:rPr>
              <w:t>-a, problem se nalazi u nepristupačnom interfejsu.</w:t>
            </w:r>
          </w:p>
          <w:p w14:paraId="10538100" w14:textId="42B05DB4" w:rsidR="000D18E3" w:rsidRPr="00B12A6D" w:rsidRDefault="007B7D6C" w:rsidP="0045235E">
            <w:pPr>
              <w:ind w:left="360"/>
              <w:jc w:val="left"/>
              <w:rPr>
                <w:color w:val="FF0000"/>
                <w:lang w:val="sr-Latn-RS"/>
              </w:rPr>
            </w:pPr>
            <w:r w:rsidRPr="00B12A6D">
              <w:rPr>
                <w:lang w:val="sr-Latn-RS"/>
              </w:rPr>
              <w:t>Interfejs je ili veoma prost, ili previše složen.</w:t>
            </w:r>
          </w:p>
        </w:tc>
      </w:tr>
      <w:tr w:rsidR="003C6D3B" w:rsidRPr="00B12A6D" w14:paraId="5D2DC38C" w14:textId="77777777" w:rsidTr="003B0BE9">
        <w:tc>
          <w:tcPr>
            <w:tcW w:w="2793" w:type="dxa"/>
            <w:vAlign w:val="center"/>
          </w:tcPr>
          <w:p w14:paraId="094EFC28" w14:textId="77777777" w:rsidR="003C6D3B" w:rsidRPr="00B12A6D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B12A6D">
              <w:rPr>
                <w:b/>
                <w:color w:val="000000" w:themeColor="text1"/>
                <w:lang w:val="sr-Latn-RS"/>
              </w:rPr>
              <w:t>Pogađa</w:t>
            </w:r>
          </w:p>
        </w:tc>
        <w:tc>
          <w:tcPr>
            <w:tcW w:w="6180" w:type="dxa"/>
          </w:tcPr>
          <w:p w14:paraId="362C510A" w14:textId="784A58EA" w:rsidR="005C38B5" w:rsidRPr="00B12A6D" w:rsidRDefault="003C6D3B" w:rsidP="007B7D6C">
            <w:pPr>
              <w:ind w:left="360"/>
              <w:rPr>
                <w:color w:val="FF0000"/>
                <w:lang w:val="sr-Latn-RS"/>
              </w:rPr>
            </w:pPr>
            <w:r w:rsidRPr="00B12A6D">
              <w:rPr>
                <w:lang w:val="sr-Latn-RS"/>
              </w:rPr>
              <w:t>Korisnik</w:t>
            </w:r>
            <w:r w:rsidR="000D18E3" w:rsidRPr="00B12A6D">
              <w:rPr>
                <w:lang w:val="sr-Latn-RS"/>
              </w:rPr>
              <w:t>a</w:t>
            </w:r>
            <w:r w:rsidR="005C38B5" w:rsidRPr="00B12A6D">
              <w:rPr>
                <w:lang w:val="sr-Latn-RS"/>
              </w:rPr>
              <w:t xml:space="preserve"> aplikacije.</w:t>
            </w:r>
          </w:p>
        </w:tc>
      </w:tr>
      <w:tr w:rsidR="003C6D3B" w:rsidRPr="00B12A6D" w14:paraId="562A3D8B" w14:textId="77777777" w:rsidTr="003B0BE9">
        <w:tc>
          <w:tcPr>
            <w:tcW w:w="2793" w:type="dxa"/>
            <w:vAlign w:val="center"/>
          </w:tcPr>
          <w:p w14:paraId="3FB3C6AC" w14:textId="77777777" w:rsidR="003C6D3B" w:rsidRPr="00B12A6D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B12A6D">
              <w:rPr>
                <w:b/>
                <w:color w:val="000000" w:themeColor="text1"/>
                <w:lang w:val="sr-Latn-RS"/>
              </w:rPr>
              <w:t>Posledice su</w:t>
            </w:r>
          </w:p>
        </w:tc>
        <w:tc>
          <w:tcPr>
            <w:tcW w:w="6180" w:type="dxa"/>
          </w:tcPr>
          <w:p w14:paraId="7EAD372A" w14:textId="41733988" w:rsidR="000D18E3" w:rsidRPr="00B12A6D" w:rsidRDefault="007B7D6C" w:rsidP="007B7D6C">
            <w:pPr>
              <w:ind w:left="360"/>
              <w:jc w:val="left"/>
              <w:rPr>
                <w:color w:val="FF0000"/>
                <w:lang w:val="sr-Latn-RS"/>
              </w:rPr>
            </w:pPr>
            <w:r w:rsidRPr="00B12A6D">
              <w:rPr>
                <w:lang w:val="sr-Latn-RS"/>
              </w:rPr>
              <w:t>Nekonzistentnost i otežano nalaženje željenih informacija.</w:t>
            </w:r>
          </w:p>
        </w:tc>
      </w:tr>
      <w:tr w:rsidR="003C6D3B" w:rsidRPr="00B12A6D" w14:paraId="002D3221" w14:textId="77777777" w:rsidTr="003B0BE9">
        <w:tc>
          <w:tcPr>
            <w:tcW w:w="2793" w:type="dxa"/>
            <w:vAlign w:val="center"/>
          </w:tcPr>
          <w:p w14:paraId="2D87DDEE" w14:textId="77777777" w:rsidR="003C6D3B" w:rsidRPr="00B12A6D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B12A6D">
              <w:rPr>
                <w:b/>
                <w:color w:val="000000" w:themeColor="text1"/>
                <w:lang w:val="sr-Latn-RS"/>
              </w:rPr>
              <w:t>Uspešno rešenje će</w:t>
            </w:r>
          </w:p>
        </w:tc>
        <w:tc>
          <w:tcPr>
            <w:tcW w:w="6180" w:type="dxa"/>
          </w:tcPr>
          <w:p w14:paraId="1ED583C7" w14:textId="6E9F8C20" w:rsidR="0096601B" w:rsidRPr="00B12A6D" w:rsidRDefault="007B7D6C" w:rsidP="007B7D6C">
            <w:pPr>
              <w:ind w:left="360"/>
              <w:jc w:val="left"/>
              <w:rPr>
                <w:color w:val="FF0000"/>
                <w:lang w:val="sr-Latn-RS"/>
              </w:rPr>
            </w:pPr>
            <w:r w:rsidRPr="00B12A6D">
              <w:rPr>
                <w:lang w:val="sr-Latn-RS"/>
              </w:rPr>
              <w:t xml:space="preserve">Obezbediti konzistentan i ažuran sadržaj </w:t>
            </w:r>
            <w:r w:rsidR="0045235E" w:rsidRPr="00B12A6D">
              <w:rPr>
                <w:lang w:val="sr-Latn-RS"/>
              </w:rPr>
              <w:t>web aplikacije.</w:t>
            </w:r>
          </w:p>
        </w:tc>
      </w:tr>
    </w:tbl>
    <w:p w14:paraId="60E8BE61" w14:textId="77777777" w:rsidR="003C6D3B" w:rsidRPr="00B12A6D" w:rsidRDefault="003C6D3B" w:rsidP="003C6D3B">
      <w:pPr>
        <w:pStyle w:val="Heading2"/>
        <w:numPr>
          <w:ilvl w:val="0"/>
          <w:numId w:val="0"/>
        </w:numPr>
        <w:ind w:left="576"/>
      </w:pPr>
    </w:p>
    <w:p w14:paraId="5BDC7764" w14:textId="77777777" w:rsidR="00DE1801" w:rsidRPr="00B12A6D" w:rsidRDefault="00DE1801" w:rsidP="00DE1801">
      <w:pPr>
        <w:pStyle w:val="Heading2"/>
      </w:pPr>
      <w:bookmarkStart w:id="9" w:name="_Toc87785834"/>
      <w:r w:rsidRPr="00B12A6D">
        <w:t>Postavke pozicije proivoda</w:t>
      </w:r>
      <w:bookmarkEnd w:id="9"/>
    </w:p>
    <w:p w14:paraId="33DD0BA0" w14:textId="77777777" w:rsidR="00A73AA9" w:rsidRPr="00B12A6D" w:rsidRDefault="00A73AA9" w:rsidP="00A64C59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595"/>
        <w:gridCol w:w="6152"/>
      </w:tblGrid>
      <w:tr w:rsidR="003B0BE9" w:rsidRPr="00B12A6D" w14:paraId="4549FA6F" w14:textId="77777777" w:rsidTr="0045235E">
        <w:tc>
          <w:tcPr>
            <w:tcW w:w="2595" w:type="dxa"/>
            <w:vAlign w:val="center"/>
          </w:tcPr>
          <w:p w14:paraId="4213B9DD" w14:textId="77777777" w:rsidR="003B0BE9" w:rsidRPr="00B12A6D" w:rsidRDefault="003B0BE9" w:rsidP="00C13505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  Proizvod je namenjen</w:t>
            </w:r>
          </w:p>
        </w:tc>
        <w:tc>
          <w:tcPr>
            <w:tcW w:w="6152" w:type="dxa"/>
          </w:tcPr>
          <w:p w14:paraId="09CE2ABB" w14:textId="698CC6ED" w:rsidR="003B0BE9" w:rsidRPr="00B12A6D" w:rsidRDefault="00596B67" w:rsidP="00596B67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>k</w:t>
            </w:r>
            <w:r w:rsidR="00C13505" w:rsidRPr="00B12A6D">
              <w:rPr>
                <w:lang w:val="sr-Latn-RS"/>
              </w:rPr>
              <w:t>orisnicima</w:t>
            </w:r>
            <w:r w:rsidRPr="00B12A6D">
              <w:rPr>
                <w:lang w:val="sr-Latn-RS"/>
              </w:rPr>
              <w:t>.</w:t>
            </w:r>
          </w:p>
        </w:tc>
      </w:tr>
      <w:tr w:rsidR="003B0BE9" w:rsidRPr="00B12A6D" w14:paraId="75B41A03" w14:textId="77777777" w:rsidTr="0045235E">
        <w:tc>
          <w:tcPr>
            <w:tcW w:w="2595" w:type="dxa"/>
            <w:vAlign w:val="center"/>
          </w:tcPr>
          <w:p w14:paraId="42195E7F" w14:textId="77777777" w:rsidR="003B0BE9" w:rsidRPr="00B12A6D" w:rsidRDefault="00607E2C" w:rsidP="00A73AA9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>Korisnik</w:t>
            </w:r>
          </w:p>
        </w:tc>
        <w:tc>
          <w:tcPr>
            <w:tcW w:w="6152" w:type="dxa"/>
          </w:tcPr>
          <w:p w14:paraId="624B16BC" w14:textId="12832456" w:rsidR="003B0BE9" w:rsidRPr="00B12A6D" w:rsidRDefault="00BD08A3" w:rsidP="00607E2C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Pristupa širokoj bazi podataka o </w:t>
            </w:r>
            <w:r w:rsidR="00071370" w:rsidRPr="00B12A6D">
              <w:rPr>
                <w:lang w:val="sr-Latn-RS"/>
              </w:rPr>
              <w:t>hotelima u svetu.</w:t>
            </w:r>
          </w:p>
        </w:tc>
      </w:tr>
      <w:tr w:rsidR="003B0BE9" w:rsidRPr="00B12A6D" w14:paraId="15D6E33C" w14:textId="77777777" w:rsidTr="0045235E">
        <w:tc>
          <w:tcPr>
            <w:tcW w:w="2595" w:type="dxa"/>
            <w:vAlign w:val="center"/>
          </w:tcPr>
          <w:p w14:paraId="1956DEA0" w14:textId="77777777" w:rsidR="003B0BE9" w:rsidRPr="00B12A6D" w:rsidRDefault="003B0BE9" w:rsidP="00C13505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>Proizvod je</w:t>
            </w:r>
          </w:p>
        </w:tc>
        <w:tc>
          <w:tcPr>
            <w:tcW w:w="6152" w:type="dxa"/>
          </w:tcPr>
          <w:p w14:paraId="34A76B94" w14:textId="5AA2667B" w:rsidR="003B0BE9" w:rsidRPr="00B12A6D" w:rsidRDefault="00BD08A3" w:rsidP="003B0BE9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>web</w:t>
            </w:r>
            <w:r w:rsidR="00C13505" w:rsidRPr="00B12A6D">
              <w:rPr>
                <w:lang w:val="sr-Latn-RS"/>
              </w:rPr>
              <w:t xml:space="preserve"> aplikacija</w:t>
            </w:r>
            <w:r w:rsidR="0077196E" w:rsidRPr="00B12A6D">
              <w:rPr>
                <w:lang w:val="sr-Latn-RS"/>
              </w:rPr>
              <w:t>.</w:t>
            </w:r>
          </w:p>
        </w:tc>
      </w:tr>
      <w:tr w:rsidR="003B0BE9" w:rsidRPr="00B12A6D" w14:paraId="68DFBB80" w14:textId="77777777" w:rsidTr="0045235E">
        <w:tc>
          <w:tcPr>
            <w:tcW w:w="2595" w:type="dxa"/>
            <w:vAlign w:val="center"/>
          </w:tcPr>
          <w:p w14:paraId="6FD83FCC" w14:textId="77777777" w:rsidR="003B0BE9" w:rsidRPr="00B12A6D" w:rsidRDefault="003B0BE9" w:rsidP="00C13505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>Koja</w:t>
            </w:r>
          </w:p>
        </w:tc>
        <w:tc>
          <w:tcPr>
            <w:tcW w:w="6152" w:type="dxa"/>
          </w:tcPr>
          <w:p w14:paraId="56146E7E" w14:textId="3C642F1A" w:rsidR="00071370" w:rsidRPr="00B12A6D" w:rsidRDefault="00C13505" w:rsidP="00596B67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omogućuje </w:t>
            </w:r>
            <w:r w:rsidR="00BD08A3" w:rsidRPr="00B12A6D">
              <w:rPr>
                <w:lang w:val="sr-Latn-RS"/>
              </w:rPr>
              <w:t>p</w:t>
            </w:r>
            <w:r w:rsidR="00071370" w:rsidRPr="00B12A6D">
              <w:rPr>
                <w:lang w:val="sr-Latn-RS"/>
              </w:rPr>
              <w:t>retraživanje hotela širom sveta, dobijanje određenih informacija o hotelu – kao što su mesto, cena, karakteristike, čitanje recenzija o hotelima, ocenjivanje hotela...</w:t>
            </w:r>
          </w:p>
        </w:tc>
      </w:tr>
      <w:tr w:rsidR="003B0BE9" w:rsidRPr="00B12A6D" w14:paraId="190EB66F" w14:textId="77777777" w:rsidTr="0045235E">
        <w:tc>
          <w:tcPr>
            <w:tcW w:w="2595" w:type="dxa"/>
            <w:vAlign w:val="center"/>
          </w:tcPr>
          <w:p w14:paraId="6A2914A2" w14:textId="77777777" w:rsidR="003B0BE9" w:rsidRPr="00B12A6D" w:rsidRDefault="003B0BE9" w:rsidP="00C13505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>Za razliku od</w:t>
            </w:r>
          </w:p>
        </w:tc>
        <w:tc>
          <w:tcPr>
            <w:tcW w:w="6152" w:type="dxa"/>
          </w:tcPr>
          <w:p w14:paraId="450983B6" w14:textId="221CF3F5" w:rsidR="003B0BE9" w:rsidRPr="00B12A6D" w:rsidRDefault="00C13505" w:rsidP="003B0BE9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postojećih </w:t>
            </w:r>
            <w:r w:rsidR="00BD08A3" w:rsidRPr="00B12A6D">
              <w:rPr>
                <w:lang w:val="sr-Latn-RS"/>
              </w:rPr>
              <w:t xml:space="preserve">stranica sa bazom podataka o </w:t>
            </w:r>
            <w:r w:rsidR="00071370" w:rsidRPr="00B12A6D">
              <w:rPr>
                <w:lang w:val="sr-Latn-RS"/>
              </w:rPr>
              <w:t>hotelima</w:t>
            </w:r>
          </w:p>
        </w:tc>
      </w:tr>
      <w:tr w:rsidR="0045235E" w:rsidRPr="00B12A6D" w14:paraId="033F04F8" w14:textId="77777777" w:rsidTr="0045235E">
        <w:tc>
          <w:tcPr>
            <w:tcW w:w="2595" w:type="dxa"/>
            <w:vAlign w:val="center"/>
          </w:tcPr>
          <w:p w14:paraId="64798794" w14:textId="17706369" w:rsidR="0045235E" w:rsidRPr="00B12A6D" w:rsidRDefault="0045235E" w:rsidP="0045235E">
            <w:pPr>
              <w:jc w:val="center"/>
              <w:rPr>
                <w:lang w:val="sr-Latn-RS"/>
              </w:rPr>
            </w:pPr>
            <w:r w:rsidRPr="00B12A6D">
              <w:rPr>
                <w:lang w:val="sr-Latn-RS"/>
              </w:rPr>
              <w:t>Nas p</w:t>
            </w:r>
            <w:r w:rsidR="002A2539" w:rsidRPr="00B12A6D">
              <w:rPr>
                <w:lang w:val="sr-Latn-RS"/>
              </w:rPr>
              <w:t>roi</w:t>
            </w:r>
            <w:r w:rsidRPr="00B12A6D">
              <w:rPr>
                <w:lang w:val="sr-Latn-RS"/>
              </w:rPr>
              <w:t>zvod će</w:t>
            </w:r>
          </w:p>
        </w:tc>
        <w:tc>
          <w:tcPr>
            <w:tcW w:w="6152" w:type="dxa"/>
          </w:tcPr>
          <w:p w14:paraId="25532F01" w14:textId="0F12E46C" w:rsidR="0045235E" w:rsidRPr="00B12A6D" w:rsidRDefault="0045235E" w:rsidP="0045235E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>obezbediti ažurne i konzistentne informacije o pomenutom sadržaju na engleskom jeziku.</w:t>
            </w:r>
          </w:p>
        </w:tc>
      </w:tr>
    </w:tbl>
    <w:p w14:paraId="23AE5C23" w14:textId="77777777" w:rsidR="003B0BE9" w:rsidRPr="00B12A6D" w:rsidRDefault="00714AC0" w:rsidP="00C13505">
      <w:pPr>
        <w:pStyle w:val="Heading1"/>
        <w:rPr>
          <w:lang w:val="sr-Latn-RS"/>
        </w:rPr>
      </w:pPr>
      <w:bookmarkStart w:id="10" w:name="_Toc87785835"/>
      <w:r w:rsidRPr="00B12A6D">
        <w:rPr>
          <w:lang w:val="sr-Latn-RS"/>
        </w:rPr>
        <w:t>Opis korisnika</w:t>
      </w:r>
      <w:bookmarkEnd w:id="10"/>
    </w:p>
    <w:p w14:paraId="73116D7A" w14:textId="468A020B" w:rsidR="00714AC0" w:rsidRPr="00B12A6D" w:rsidRDefault="00714AC0" w:rsidP="00714AC0">
      <w:pPr>
        <w:ind w:left="360"/>
        <w:rPr>
          <w:lang w:val="sr-Latn-RS"/>
        </w:rPr>
      </w:pPr>
      <w:r w:rsidRPr="00B12A6D">
        <w:rPr>
          <w:lang w:val="sr-Latn-RS"/>
        </w:rPr>
        <w:t xml:space="preserve">U ovom odeljku opisani su korisnici </w:t>
      </w:r>
      <w:r w:rsidR="00071370" w:rsidRPr="00B12A6D">
        <w:rPr>
          <w:lang w:val="sr-Latn-RS"/>
        </w:rPr>
        <w:t>MAP</w:t>
      </w:r>
      <w:r w:rsidR="00BD08A3" w:rsidRPr="00B12A6D">
        <w:rPr>
          <w:lang w:val="sr-Latn-RS"/>
        </w:rPr>
        <w:t xml:space="preserve"> web</w:t>
      </w:r>
      <w:r w:rsidRPr="00B12A6D">
        <w:rPr>
          <w:lang w:val="sr-Latn-RS"/>
        </w:rPr>
        <w:t xml:space="preserve"> aplikacije. </w:t>
      </w:r>
      <w:r w:rsidR="00596B67" w:rsidRPr="00B12A6D">
        <w:rPr>
          <w:lang w:val="sr-Latn-RS"/>
        </w:rPr>
        <w:t xml:space="preserve">Tip </w:t>
      </w:r>
      <w:r w:rsidRPr="00B12A6D">
        <w:rPr>
          <w:lang w:val="sr-Latn-RS"/>
        </w:rPr>
        <w:t>korisnika:</w:t>
      </w:r>
    </w:p>
    <w:p w14:paraId="7EA1CC17" w14:textId="3E308978" w:rsidR="00714AC0" w:rsidRPr="00B12A6D" w:rsidRDefault="00BD08A3" w:rsidP="00714AC0">
      <w:pPr>
        <w:pStyle w:val="ListParagraph"/>
        <w:numPr>
          <w:ilvl w:val="0"/>
          <w:numId w:val="7"/>
        </w:numPr>
        <w:rPr>
          <w:lang w:val="sr-Latn-RS"/>
        </w:rPr>
      </w:pPr>
      <w:r w:rsidRPr="00B12A6D">
        <w:rPr>
          <w:lang w:val="sr-Latn-RS"/>
        </w:rPr>
        <w:t>Korisnik</w:t>
      </w:r>
      <w:r w:rsidR="00714AC0" w:rsidRPr="00B12A6D">
        <w:rPr>
          <w:lang w:val="sr-Latn-RS"/>
        </w:rPr>
        <w:t>.</w:t>
      </w:r>
    </w:p>
    <w:p w14:paraId="6716970F" w14:textId="1388879F" w:rsidR="00BD08A3" w:rsidRPr="00B12A6D" w:rsidRDefault="00BD08A3" w:rsidP="00714AC0">
      <w:pPr>
        <w:pStyle w:val="ListParagraph"/>
        <w:numPr>
          <w:ilvl w:val="0"/>
          <w:numId w:val="7"/>
        </w:numPr>
        <w:rPr>
          <w:lang w:val="sr-Latn-RS"/>
        </w:rPr>
      </w:pPr>
      <w:r w:rsidRPr="00B12A6D">
        <w:rPr>
          <w:lang w:val="sr-Latn-RS"/>
        </w:rPr>
        <w:t>Administrator</w:t>
      </w:r>
    </w:p>
    <w:p w14:paraId="77C7972E" w14:textId="77777777" w:rsidR="00063AEC" w:rsidRPr="00B12A6D" w:rsidRDefault="00063AEC" w:rsidP="00063AEC">
      <w:pPr>
        <w:pStyle w:val="ListParagraph"/>
        <w:ind w:left="1080"/>
        <w:rPr>
          <w:lang w:val="sr-Latn-RS"/>
        </w:rPr>
      </w:pPr>
    </w:p>
    <w:p w14:paraId="201F886A" w14:textId="77777777" w:rsidR="00714AC0" w:rsidRPr="00B12A6D" w:rsidRDefault="00714AC0" w:rsidP="00714AC0">
      <w:pPr>
        <w:pStyle w:val="Heading2"/>
      </w:pPr>
      <w:bookmarkStart w:id="11" w:name="_Toc87785836"/>
      <w:r w:rsidRPr="00B12A6D">
        <w:t>Opis potencijalnog tržišta</w:t>
      </w:r>
      <w:bookmarkEnd w:id="11"/>
    </w:p>
    <w:p w14:paraId="74C1204C" w14:textId="3EDA7C06" w:rsidR="00714AC0" w:rsidRPr="00B12A6D" w:rsidRDefault="00714AC0" w:rsidP="00714AC0">
      <w:pPr>
        <w:ind w:left="576"/>
        <w:rPr>
          <w:lang w:val="sr-Latn-RS"/>
        </w:rPr>
      </w:pPr>
      <w:r w:rsidRPr="00B12A6D">
        <w:rPr>
          <w:lang w:val="sr-Latn-RS"/>
        </w:rPr>
        <w:t>Potencijalni korisnici aplikacije su osobe koje</w:t>
      </w:r>
      <w:bookmarkStart w:id="12" w:name="_Hlk24904552"/>
      <w:r w:rsidR="00071370" w:rsidRPr="00B12A6D">
        <w:rPr>
          <w:lang w:val="sr-Latn-RS"/>
        </w:rPr>
        <w:t>, najpre, žele da se informišu o određenom hotelu ili osobe koje traže odgovarajući hotel u određenom mestu.</w:t>
      </w:r>
      <w:bookmarkEnd w:id="12"/>
    </w:p>
    <w:p w14:paraId="3D073EA0" w14:textId="77777777" w:rsidR="00063AEC" w:rsidRPr="00B12A6D" w:rsidRDefault="00063AEC" w:rsidP="00714AC0">
      <w:pPr>
        <w:ind w:left="576"/>
        <w:rPr>
          <w:lang w:val="sr-Latn-RS"/>
        </w:rPr>
      </w:pPr>
    </w:p>
    <w:p w14:paraId="300102FD" w14:textId="59FA455C" w:rsidR="00714AC0" w:rsidRPr="00B12A6D" w:rsidRDefault="00714AC0" w:rsidP="00714AC0">
      <w:pPr>
        <w:pStyle w:val="Heading2"/>
      </w:pPr>
      <w:bookmarkStart w:id="13" w:name="_Toc87785837"/>
      <w:r w:rsidRPr="00B12A6D">
        <w:lastRenderedPageBreak/>
        <w:t>Profil korisnika</w:t>
      </w:r>
      <w:bookmarkEnd w:id="13"/>
    </w:p>
    <w:p w14:paraId="31DC75A8" w14:textId="45C6AB6A" w:rsidR="00124357" w:rsidRPr="00B12A6D" w:rsidRDefault="00BD08A3" w:rsidP="00A94E0B">
      <w:pPr>
        <w:rPr>
          <w:lang w:val="sr-Latn-RS"/>
        </w:rPr>
      </w:pPr>
      <w:bookmarkStart w:id="14" w:name="_Hlk24904418"/>
      <w:r w:rsidRPr="00B12A6D">
        <w:rPr>
          <w:b/>
          <w:lang w:val="sr-Latn-RS"/>
        </w:rPr>
        <w:t>Korisnik</w:t>
      </w:r>
      <w:r w:rsidR="00896C57" w:rsidRPr="00B12A6D">
        <w:rPr>
          <w:b/>
          <w:lang w:val="sr-Latn-RS"/>
        </w:rPr>
        <w:t xml:space="preserve"> </w:t>
      </w:r>
      <w:r w:rsidR="00896C57" w:rsidRPr="00B12A6D">
        <w:rPr>
          <w:lang w:val="sr-Latn-RS"/>
        </w:rPr>
        <w:t xml:space="preserve">je osoba koja je zainteresovana za </w:t>
      </w:r>
      <w:r w:rsidRPr="00B12A6D">
        <w:rPr>
          <w:lang w:val="sr-Latn-RS"/>
        </w:rPr>
        <w:t xml:space="preserve">pristup sadržaju </w:t>
      </w:r>
      <w:r w:rsidR="002A2539" w:rsidRPr="00B12A6D">
        <w:rPr>
          <w:lang w:val="sr-Latn-RS"/>
        </w:rPr>
        <w:t>MAP aplikacije,</w:t>
      </w:r>
      <w:r w:rsidRPr="00B12A6D">
        <w:rPr>
          <w:lang w:val="sr-Latn-RS"/>
        </w:rPr>
        <w:t xml:space="preserve"> kao i</w:t>
      </w:r>
      <w:r w:rsidR="002A2539" w:rsidRPr="00B12A6D">
        <w:rPr>
          <w:lang w:val="sr-Latn-RS"/>
        </w:rPr>
        <w:t xml:space="preserve"> osoba</w:t>
      </w:r>
      <w:r w:rsidRPr="00B12A6D">
        <w:rPr>
          <w:lang w:val="sr-Latn-RS"/>
        </w:rPr>
        <w:t xml:space="preserve"> koja želi da izrazi svoje stavove o željeno</w:t>
      </w:r>
      <w:r w:rsidR="002A2539" w:rsidRPr="00B12A6D">
        <w:rPr>
          <w:lang w:val="sr-Latn-RS"/>
        </w:rPr>
        <w:t>m hotelu</w:t>
      </w:r>
      <w:r w:rsidRPr="00B12A6D">
        <w:rPr>
          <w:lang w:val="sr-Latn-RS"/>
        </w:rPr>
        <w:t>.</w:t>
      </w:r>
    </w:p>
    <w:p w14:paraId="33C35417" w14:textId="77777777" w:rsidR="00063AEC" w:rsidRPr="00B12A6D" w:rsidRDefault="00063AEC" w:rsidP="00A94E0B">
      <w:pPr>
        <w:rPr>
          <w:lang w:val="sr-Latn-RS"/>
        </w:rPr>
      </w:pPr>
    </w:p>
    <w:p w14:paraId="3AA11F28" w14:textId="41661F87" w:rsidR="0077196E" w:rsidRPr="00B12A6D" w:rsidRDefault="0077196E" w:rsidP="0077196E">
      <w:pPr>
        <w:rPr>
          <w:lang w:val="sr-Latn-RS"/>
        </w:rPr>
      </w:pPr>
      <w:r w:rsidRPr="00B12A6D">
        <w:rPr>
          <w:b/>
          <w:lang w:val="sr-Latn-RS"/>
        </w:rPr>
        <w:t xml:space="preserve">Administrator </w:t>
      </w:r>
      <w:r w:rsidRPr="00B12A6D">
        <w:rPr>
          <w:bCs/>
          <w:lang w:val="sr-Latn-RS"/>
        </w:rPr>
        <w:t xml:space="preserve">je osoba koja će, pored mogućnosti koje imaju korisnici </w:t>
      </w:r>
      <w:r w:rsidR="002A2539" w:rsidRPr="00B12A6D">
        <w:rPr>
          <w:bCs/>
          <w:lang w:val="sr-Latn-RS"/>
        </w:rPr>
        <w:t>MAP aplikacije</w:t>
      </w:r>
      <w:r w:rsidRPr="00B12A6D">
        <w:rPr>
          <w:bCs/>
          <w:lang w:val="sr-Latn-RS"/>
        </w:rPr>
        <w:t xml:space="preserve">, imati i </w:t>
      </w:r>
      <w:r w:rsidRPr="00B12A6D">
        <w:rPr>
          <w:lang w:val="sr-Latn-RS"/>
        </w:rPr>
        <w:t>mogućnost da dodaje, uređuje i briše sadržaj, da uklanja korisnike i neprikladne komentare.</w:t>
      </w:r>
    </w:p>
    <w:bookmarkEnd w:id="14"/>
    <w:p w14:paraId="719A8E63" w14:textId="77777777" w:rsidR="00732FE5" w:rsidRPr="00B12A6D" w:rsidRDefault="00732FE5" w:rsidP="0077196E">
      <w:pPr>
        <w:rPr>
          <w:lang w:val="sr-Latn-RS"/>
        </w:rPr>
      </w:pPr>
    </w:p>
    <w:p w14:paraId="51555C6E" w14:textId="77777777" w:rsidR="00732FE5" w:rsidRPr="00B12A6D" w:rsidRDefault="00732FE5" w:rsidP="00732FE5">
      <w:pPr>
        <w:pStyle w:val="Heading2"/>
      </w:pPr>
      <w:bookmarkStart w:id="15" w:name="_Toc87785838"/>
      <w:r w:rsidRPr="00B12A6D">
        <w:t>Opis okruženja</w:t>
      </w:r>
      <w:bookmarkEnd w:id="15"/>
    </w:p>
    <w:p w14:paraId="52C7DA87" w14:textId="77777777" w:rsidR="007B0405" w:rsidRPr="00B12A6D" w:rsidRDefault="00124357" w:rsidP="007B0405">
      <w:pPr>
        <w:ind w:left="578"/>
        <w:rPr>
          <w:lang w:val="sr-Latn-RS"/>
        </w:rPr>
      </w:pPr>
      <w:r w:rsidRPr="00B12A6D">
        <w:rPr>
          <w:lang w:val="sr-Latn-RS"/>
        </w:rPr>
        <w:t>Ne postoje posebna ograničenja u pogledu okruženja.</w:t>
      </w:r>
    </w:p>
    <w:p w14:paraId="58173C77" w14:textId="77777777" w:rsidR="00896C57" w:rsidRPr="00B12A6D" w:rsidRDefault="007B0405" w:rsidP="007B0405">
      <w:pPr>
        <w:pStyle w:val="Heading1"/>
        <w:rPr>
          <w:lang w:val="sr-Latn-RS"/>
        </w:rPr>
      </w:pPr>
      <w:bookmarkStart w:id="16" w:name="_Toc87785839"/>
      <w:r w:rsidRPr="00B12A6D">
        <w:rPr>
          <w:lang w:val="sr-Latn-RS"/>
        </w:rPr>
        <w:t>O</w:t>
      </w:r>
      <w:r w:rsidR="00896C57" w:rsidRPr="00B12A6D">
        <w:rPr>
          <w:lang w:val="sr-Latn-RS"/>
        </w:rPr>
        <w:t>pis proizvoda</w:t>
      </w:r>
      <w:bookmarkEnd w:id="16"/>
    </w:p>
    <w:p w14:paraId="0E778FC1" w14:textId="7589B6AE" w:rsidR="00896C57" w:rsidRPr="00B12A6D" w:rsidRDefault="00896C57" w:rsidP="00896C57">
      <w:pPr>
        <w:ind w:left="360"/>
        <w:rPr>
          <w:lang w:val="sr-Latn-RS"/>
        </w:rPr>
      </w:pPr>
      <w:r w:rsidRPr="00B12A6D">
        <w:rPr>
          <w:lang w:val="sr-Latn-RS"/>
        </w:rPr>
        <w:t xml:space="preserve">U ovom odeljku je dat pogled na osnovne mogućnosti </w:t>
      </w:r>
      <w:r w:rsidR="002A2539" w:rsidRPr="00B12A6D">
        <w:rPr>
          <w:lang w:val="sr-Latn-RS"/>
        </w:rPr>
        <w:t>MAP</w:t>
      </w:r>
      <w:r w:rsidR="00BD08A3" w:rsidRPr="00B12A6D">
        <w:rPr>
          <w:lang w:val="sr-Latn-RS"/>
        </w:rPr>
        <w:t xml:space="preserve"> web </w:t>
      </w:r>
      <w:r w:rsidRPr="00B12A6D">
        <w:rPr>
          <w:lang w:val="sr-Latn-RS"/>
        </w:rPr>
        <w:t>aplikacije, kontekst u kome sistem treba da funkcioniše i konfiguracija.</w:t>
      </w:r>
    </w:p>
    <w:p w14:paraId="6EAB7296" w14:textId="77777777" w:rsidR="00063AEC" w:rsidRPr="00B12A6D" w:rsidRDefault="00063AEC" w:rsidP="00896C57">
      <w:pPr>
        <w:ind w:left="360"/>
        <w:rPr>
          <w:lang w:val="sr-Latn-RS"/>
        </w:rPr>
      </w:pPr>
    </w:p>
    <w:p w14:paraId="1BD28F85" w14:textId="77777777" w:rsidR="00896C57" w:rsidRPr="00B12A6D" w:rsidRDefault="00896C57" w:rsidP="00896C57">
      <w:pPr>
        <w:pStyle w:val="Heading2"/>
      </w:pPr>
      <w:bookmarkStart w:id="17" w:name="_Toc87785840"/>
      <w:r w:rsidRPr="00B12A6D">
        <w:t>Perspektiva proizvoda</w:t>
      </w:r>
      <w:bookmarkEnd w:id="17"/>
    </w:p>
    <w:p w14:paraId="77D8A1D4" w14:textId="00BC67F5" w:rsidR="00E4656B" w:rsidRPr="00B12A6D" w:rsidRDefault="00FA23F6" w:rsidP="00E4656B">
      <w:pPr>
        <w:ind w:left="576"/>
        <w:rPr>
          <w:lang w:val="sr-Latn-RS"/>
        </w:rPr>
      </w:pPr>
      <w:r w:rsidRPr="00B12A6D">
        <w:rPr>
          <w:lang w:val="sr-Latn-RS"/>
        </w:rPr>
        <w:t>MAP</w:t>
      </w:r>
      <w:r w:rsidR="00E4656B" w:rsidRPr="00B12A6D">
        <w:rPr>
          <w:lang w:val="sr-Latn-RS"/>
        </w:rPr>
        <w:t xml:space="preserve"> aplikacija će koristiti sopstvenu bazu podataka u kojoj će biti sačuvane informacije o k</w:t>
      </w:r>
      <w:r w:rsidR="0096601B" w:rsidRPr="00B12A6D">
        <w:rPr>
          <w:lang w:val="sr-Latn-RS"/>
        </w:rPr>
        <w:t>orisniku kao i</w:t>
      </w:r>
      <w:r w:rsidR="00E4656B" w:rsidRPr="00B12A6D">
        <w:rPr>
          <w:lang w:val="sr-Latn-RS"/>
        </w:rPr>
        <w:t xml:space="preserve"> sadržaj aplikacije. Dijagram koji pokazuje kontekst rada aplikacije dat je na slici 1. Aplikacija, pošto se piše na </w:t>
      </w:r>
      <w:r w:rsidR="00BD08A3" w:rsidRPr="00B12A6D">
        <w:rPr>
          <w:lang w:val="sr-Latn-RS"/>
        </w:rPr>
        <w:t xml:space="preserve">html, css, </w:t>
      </w:r>
      <w:r w:rsidR="00E4656B" w:rsidRPr="00B12A6D">
        <w:rPr>
          <w:lang w:val="sr-Latn-RS"/>
        </w:rPr>
        <w:t>java</w:t>
      </w:r>
      <w:r w:rsidR="00BD08A3" w:rsidRPr="00B12A6D">
        <w:rPr>
          <w:lang w:val="sr-Latn-RS"/>
        </w:rPr>
        <w:t>script</w:t>
      </w:r>
      <w:r w:rsidR="00E4656B" w:rsidRPr="00B12A6D">
        <w:rPr>
          <w:lang w:val="sr-Latn-RS"/>
        </w:rPr>
        <w:t xml:space="preserve"> programskom jeziku</w:t>
      </w:r>
      <w:r w:rsidR="00BD08A3" w:rsidRPr="00B12A6D">
        <w:rPr>
          <w:lang w:val="sr-Latn-RS"/>
        </w:rPr>
        <w:t xml:space="preserve"> za front-end komponentu</w:t>
      </w:r>
      <w:r w:rsidR="00E4656B" w:rsidRPr="00B12A6D">
        <w:rPr>
          <w:lang w:val="sr-Latn-RS"/>
        </w:rPr>
        <w:t>,</w:t>
      </w:r>
      <w:r w:rsidR="00BD08A3" w:rsidRPr="00B12A6D">
        <w:rPr>
          <w:lang w:val="sr-Latn-RS"/>
        </w:rPr>
        <w:t xml:space="preserve"> i PHP programskom jeziku za back-end</w:t>
      </w:r>
      <w:r w:rsidR="00E4656B" w:rsidRPr="00B12A6D">
        <w:rPr>
          <w:lang w:val="sr-Latn-RS"/>
        </w:rPr>
        <w:t xml:space="preserve"> </w:t>
      </w:r>
      <w:r w:rsidR="00BD08A3" w:rsidRPr="00B12A6D">
        <w:rPr>
          <w:lang w:val="sr-Latn-RS"/>
        </w:rPr>
        <w:t>komponentu,</w:t>
      </w:r>
      <w:r w:rsidR="00D4184C" w:rsidRPr="00B12A6D">
        <w:rPr>
          <w:lang w:val="sr-Latn-RS"/>
        </w:rPr>
        <w:t xml:space="preserve"> </w:t>
      </w:r>
      <w:r w:rsidR="00E4656B" w:rsidRPr="00B12A6D">
        <w:rPr>
          <w:lang w:val="sr-Latn-RS"/>
        </w:rPr>
        <w:t xml:space="preserve">pokretanje se klasično vrši </w:t>
      </w:r>
      <w:r w:rsidR="00BD08A3" w:rsidRPr="00B12A6D">
        <w:rPr>
          <w:lang w:val="sr-Latn-RS"/>
        </w:rPr>
        <w:t xml:space="preserve">posećivanje web strane </w:t>
      </w:r>
      <w:r w:rsidR="008C67E3" w:rsidRPr="00B12A6D">
        <w:rPr>
          <w:lang w:val="sr-Latn-RS"/>
        </w:rPr>
        <w:t>putem željenog pretraživača</w:t>
      </w:r>
      <w:r w:rsidR="00E4656B" w:rsidRPr="00B12A6D">
        <w:rPr>
          <w:lang w:val="sr-Latn-RS"/>
        </w:rPr>
        <w:t xml:space="preserve">. </w:t>
      </w:r>
      <w:r w:rsidR="00124357" w:rsidRPr="00B12A6D">
        <w:rPr>
          <w:lang w:val="sr-Latn-RS"/>
        </w:rPr>
        <w:t>Pri izboru tehnologije potrebno je voditi računa da</w:t>
      </w:r>
      <w:r w:rsidR="008C67E3" w:rsidRPr="00B12A6D">
        <w:rPr>
          <w:lang w:val="sr-Latn-RS"/>
        </w:rPr>
        <w:t xml:space="preserve"> web</w:t>
      </w:r>
      <w:r w:rsidR="00124357" w:rsidRPr="00B12A6D">
        <w:rPr>
          <w:lang w:val="sr-Latn-RS"/>
        </w:rPr>
        <w:t xml:space="preserve"> aplikacija može raditi </w:t>
      </w:r>
      <w:r w:rsidR="008C67E3" w:rsidRPr="00B12A6D">
        <w:rPr>
          <w:lang w:val="sr-Latn-RS"/>
        </w:rPr>
        <w:t>na svim platformama.</w:t>
      </w:r>
    </w:p>
    <w:p w14:paraId="4CC52AEA" w14:textId="77777777" w:rsidR="00124357" w:rsidRPr="00B12A6D" w:rsidRDefault="00124357" w:rsidP="00E4656B">
      <w:pPr>
        <w:ind w:left="576"/>
        <w:rPr>
          <w:lang w:val="sr-Latn-RS"/>
        </w:rPr>
      </w:pPr>
    </w:p>
    <w:p w14:paraId="430C383C" w14:textId="4CD8F5C5" w:rsidR="00610E59" w:rsidRPr="00B12A6D" w:rsidRDefault="003958F8" w:rsidP="00610E59">
      <w:pPr>
        <w:ind w:left="567" w:firstLine="9"/>
        <w:rPr>
          <w:lang w:val="sr-Latn-RS"/>
        </w:rPr>
      </w:pP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B6372" wp14:editId="2200AF22">
                <wp:simplePos x="0" y="0"/>
                <wp:positionH relativeFrom="column">
                  <wp:posOffset>4337050</wp:posOffset>
                </wp:positionH>
                <wp:positionV relativeFrom="paragraph">
                  <wp:posOffset>52705</wp:posOffset>
                </wp:positionV>
                <wp:extent cx="1266825" cy="88582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8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9CF9F" w14:textId="77777777" w:rsidR="00372A67" w:rsidRDefault="00372A67"/>
                          <w:p w14:paraId="6CEEC4BA" w14:textId="77777777" w:rsidR="00372A67" w:rsidRPr="00E4656B" w:rsidRDefault="00372A67">
                            <w:r>
                              <w:t xml:space="preserve">         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B637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1.5pt;margin-top:4.15pt;width:99.7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" fillcolor="white [3201]" strokeweight=".5pt">
                <v:path arrowok="t"/>
                <v:textbox>
                  <w:txbxContent>
                    <w:p w14:paraId="2789CF9F" w14:textId="77777777" w:rsidR="00372A67" w:rsidRDefault="00372A67"/>
                    <w:p w14:paraId="6CEEC4BA" w14:textId="77777777" w:rsidR="00372A67" w:rsidRPr="00E4656B" w:rsidRDefault="00372A67">
                      <w:r>
                        <w:t xml:space="preserve">         DBMS</w:t>
                      </w:r>
                    </w:p>
                  </w:txbxContent>
                </v:textbox>
              </v:shape>
            </w:pict>
          </mc:Fallback>
        </mc:AlternateContent>
      </w: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046AC" wp14:editId="5518584F">
                <wp:simplePos x="0" y="0"/>
                <wp:positionH relativeFrom="column">
                  <wp:posOffset>393700</wp:posOffset>
                </wp:positionH>
                <wp:positionV relativeFrom="paragraph">
                  <wp:posOffset>98425</wp:posOffset>
                </wp:positionV>
                <wp:extent cx="2181225" cy="840740"/>
                <wp:effectExtent l="0" t="0" r="28575" b="165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225" cy="84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8B89D" w14:textId="0C06FBE9" w:rsidR="00372A67" w:rsidRPr="00D4184C" w:rsidRDefault="00FA23F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MAP</w:t>
                            </w:r>
                            <w:r w:rsidR="00372A67" w:rsidRPr="00D4184C">
                              <w:rPr>
                                <w:lang w:val="sr-Latn-RS"/>
                              </w:rPr>
                              <w:t xml:space="preserve"> korisnici </w:t>
                            </w:r>
                          </w:p>
                          <w:p w14:paraId="225F22EC" w14:textId="454D8D66" w:rsidR="00372A67" w:rsidRPr="00D4184C" w:rsidRDefault="00372A67" w:rsidP="00596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Korisnik</w:t>
                            </w:r>
                          </w:p>
                          <w:p w14:paraId="4B3658AC" w14:textId="77C2100D" w:rsidR="003958F8" w:rsidRPr="00D4184C" w:rsidRDefault="003958F8" w:rsidP="00596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46AC" id="Text Box 3" o:spid="_x0000_s1027" type="#_x0000_t202" style="position:absolute;left:0;text-align:left;margin-left:31pt;margin-top:7.75pt;width:171.7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" fillcolor="white [3201]" strokeweight=".5pt">
                <v:path arrowok="t"/>
                <v:textbox>
                  <w:txbxContent>
                    <w:p w14:paraId="0FC8B89D" w14:textId="0C06FBE9" w:rsidR="00372A67" w:rsidRPr="00D4184C" w:rsidRDefault="00FA23F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MAP</w:t>
                      </w:r>
                      <w:r w:rsidR="00372A67" w:rsidRPr="00D4184C">
                        <w:rPr>
                          <w:lang w:val="sr-Latn-RS"/>
                        </w:rPr>
                        <w:t xml:space="preserve"> korisnici </w:t>
                      </w:r>
                    </w:p>
                    <w:p w14:paraId="225F22EC" w14:textId="454D8D66" w:rsidR="00372A67" w:rsidRPr="00D4184C" w:rsidRDefault="00372A67" w:rsidP="00596B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Korisnik</w:t>
                      </w:r>
                    </w:p>
                    <w:p w14:paraId="4B3658AC" w14:textId="77C2100D" w:rsidR="003958F8" w:rsidRPr="00D4184C" w:rsidRDefault="003958F8" w:rsidP="00596B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46D63ED9" w14:textId="1C1A7181" w:rsidR="00610E59" w:rsidRPr="00B12A6D" w:rsidRDefault="00610E59" w:rsidP="00610E59">
      <w:pPr>
        <w:ind w:left="567" w:firstLine="9"/>
        <w:rPr>
          <w:lang w:val="sr-Latn-RS"/>
        </w:rPr>
      </w:pPr>
    </w:p>
    <w:p w14:paraId="2435D7A3" w14:textId="77777777" w:rsidR="00610E59" w:rsidRPr="00B12A6D" w:rsidRDefault="00610E59" w:rsidP="00610E59">
      <w:pPr>
        <w:ind w:left="567" w:firstLine="9"/>
        <w:rPr>
          <w:lang w:val="sr-Latn-RS"/>
        </w:rPr>
      </w:pPr>
    </w:p>
    <w:p w14:paraId="409E42A9" w14:textId="513FF841" w:rsidR="00610E59" w:rsidRPr="00B12A6D" w:rsidRDefault="00FA23F6" w:rsidP="00610E59">
      <w:pPr>
        <w:ind w:left="567" w:firstLine="9"/>
        <w:rPr>
          <w:lang w:val="sr-Latn-RS"/>
        </w:rPr>
      </w:pP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D58FC" wp14:editId="7E17F1CF">
                <wp:simplePos x="0" y="0"/>
                <wp:positionH relativeFrom="column">
                  <wp:posOffset>3909695</wp:posOffset>
                </wp:positionH>
                <wp:positionV relativeFrom="paragraph">
                  <wp:posOffset>237490</wp:posOffset>
                </wp:positionV>
                <wp:extent cx="866775" cy="762000"/>
                <wp:effectExtent l="38100" t="38100" r="47625" b="571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6677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E28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7.85pt;margin-top:18.7pt;width:68.25pt;height:6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" strokecolor="black [3040]">
                <v:stroke startarrow="open" endarrow="open"/>
                <o:lock v:ext="edit" shapetype="f"/>
              </v:shape>
            </w:pict>
          </mc:Fallback>
        </mc:AlternateContent>
      </w: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E358E" wp14:editId="18DF1F26">
                <wp:simplePos x="0" y="0"/>
                <wp:positionH relativeFrom="column">
                  <wp:posOffset>1692910</wp:posOffset>
                </wp:positionH>
                <wp:positionV relativeFrom="paragraph">
                  <wp:posOffset>230505</wp:posOffset>
                </wp:positionV>
                <wp:extent cx="733425" cy="762000"/>
                <wp:effectExtent l="38100" t="38100" r="47625" b="571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342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F405C" id="Straight Arrow Connector 8" o:spid="_x0000_s1026" type="#_x0000_t32" style="position:absolute;margin-left:133.3pt;margin-top:18.15pt;width:57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" strokecolor="black [3040]">
                <v:stroke startarrow="open" endarrow="open"/>
                <o:lock v:ext="edit" shapetype="f"/>
              </v:shape>
            </w:pict>
          </mc:Fallback>
        </mc:AlternateContent>
      </w: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81E7F" wp14:editId="1B184099">
                <wp:simplePos x="0" y="0"/>
                <wp:positionH relativeFrom="column">
                  <wp:posOffset>2461260</wp:posOffset>
                </wp:positionH>
                <wp:positionV relativeFrom="paragraph">
                  <wp:posOffset>180340</wp:posOffset>
                </wp:positionV>
                <wp:extent cx="1417320" cy="1280160"/>
                <wp:effectExtent l="0" t="0" r="11430" b="1524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7320" cy="1280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771E5" id="Oval 5" o:spid="_x0000_s1026" style="position:absolute;margin-left:193.8pt;margin-top:14.2pt;width:111.6pt;height:1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" fillcolor="white [3201]" strokecolor="black [3213]" strokeweight="2pt">
                <v:path arrowok="t"/>
              </v:oval>
            </w:pict>
          </mc:Fallback>
        </mc:AlternateContent>
      </w:r>
    </w:p>
    <w:p w14:paraId="12701AF3" w14:textId="2F6F696D" w:rsidR="00610E59" w:rsidRPr="00B12A6D" w:rsidRDefault="00610E59" w:rsidP="00610E59">
      <w:pPr>
        <w:ind w:left="567" w:firstLine="9"/>
        <w:rPr>
          <w:lang w:val="sr-Latn-RS"/>
        </w:rPr>
      </w:pPr>
    </w:p>
    <w:p w14:paraId="71C68FAD" w14:textId="69D6A1EE" w:rsidR="00610E59" w:rsidRPr="00B12A6D" w:rsidRDefault="00FA23F6" w:rsidP="00610E59">
      <w:pPr>
        <w:ind w:left="567" w:firstLine="9"/>
        <w:rPr>
          <w:lang w:val="sr-Latn-RS"/>
        </w:rPr>
      </w:pP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4981E7" wp14:editId="5673564A">
                <wp:simplePos x="0" y="0"/>
                <wp:positionH relativeFrom="column">
                  <wp:posOffset>2697480</wp:posOffset>
                </wp:positionH>
                <wp:positionV relativeFrom="paragraph">
                  <wp:posOffset>48895</wp:posOffset>
                </wp:positionV>
                <wp:extent cx="1059180" cy="472440"/>
                <wp:effectExtent l="0" t="0" r="26670" b="22860"/>
                <wp:wrapTight wrapText="bothSides">
                  <wp:wrapPolygon edited="0">
                    <wp:start x="0" y="0"/>
                    <wp:lineTo x="0" y="21774"/>
                    <wp:lineTo x="21755" y="21774"/>
                    <wp:lineTo x="21755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91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E62C9" w14:textId="12DD6796" w:rsidR="00372A67" w:rsidRPr="00D4184C" w:rsidRDefault="00FA23F6" w:rsidP="00FA23F6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MAP</w:t>
                            </w:r>
                            <w:r w:rsidR="00372A67" w:rsidRPr="00D4184C">
                              <w:rPr>
                                <w:lang w:val="sr-Latn-RS"/>
                              </w:rPr>
                              <w:t xml:space="preserve">   Aplikacija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81E7" id="Text Box 4" o:spid="_x0000_s1028" type="#_x0000_t202" style="position:absolute;left:0;text-align:left;margin-left:212.4pt;margin-top:3.85pt;width:83.4pt;height:3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" fillcolor="white [3201]" strokecolor="white [3212]" strokeweight=".5pt">
                <v:path arrowok="t"/>
                <v:textbox>
                  <w:txbxContent>
                    <w:p w14:paraId="381E62C9" w14:textId="12DD6796" w:rsidR="00372A67" w:rsidRPr="00D4184C" w:rsidRDefault="00FA23F6" w:rsidP="00FA23F6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MAP</w:t>
                      </w:r>
                      <w:r w:rsidR="00372A67" w:rsidRPr="00D4184C">
                        <w:rPr>
                          <w:lang w:val="sr-Latn-RS"/>
                        </w:rPr>
                        <w:t xml:space="preserve">   Aplikacija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82D0EA" w14:textId="6C67EC06" w:rsidR="00610E59" w:rsidRPr="00B12A6D" w:rsidRDefault="00610E59" w:rsidP="00610E59">
      <w:pPr>
        <w:ind w:left="567" w:firstLine="9"/>
        <w:rPr>
          <w:lang w:val="sr-Latn-RS"/>
        </w:rPr>
      </w:pPr>
    </w:p>
    <w:p w14:paraId="5A957E98" w14:textId="77777777" w:rsidR="00610E59" w:rsidRPr="00B12A6D" w:rsidRDefault="00610E59" w:rsidP="00610E59">
      <w:pPr>
        <w:ind w:left="567" w:firstLine="9"/>
        <w:rPr>
          <w:lang w:val="sr-Latn-RS"/>
        </w:rPr>
      </w:pPr>
    </w:p>
    <w:p w14:paraId="3426620A" w14:textId="77777777" w:rsidR="00610E59" w:rsidRPr="00B12A6D" w:rsidRDefault="00610E59" w:rsidP="00610E59">
      <w:pPr>
        <w:ind w:left="567" w:firstLine="9"/>
        <w:rPr>
          <w:lang w:val="sr-Latn-RS"/>
        </w:rPr>
      </w:pPr>
    </w:p>
    <w:p w14:paraId="3C6D1D4C" w14:textId="6D4C82E9" w:rsidR="00C22182" w:rsidRPr="00B12A6D" w:rsidRDefault="005F2384" w:rsidP="00FA23F6">
      <w:pPr>
        <w:ind w:left="567" w:firstLine="9"/>
        <w:rPr>
          <w:lang w:val="sr-Latn-RS"/>
        </w:rPr>
      </w:pPr>
      <w:r w:rsidRPr="00B12A6D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30F0F" wp14:editId="4DBD2723">
                <wp:simplePos x="0" y="0"/>
                <wp:positionH relativeFrom="column">
                  <wp:posOffset>2080260</wp:posOffset>
                </wp:positionH>
                <wp:positionV relativeFrom="paragraph">
                  <wp:posOffset>884555</wp:posOffset>
                </wp:positionV>
                <wp:extent cx="2217420" cy="28765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742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DD5E74" w14:textId="2B6C1ACA" w:rsidR="00372A67" w:rsidRPr="00D4184C" w:rsidRDefault="00372A67" w:rsidP="00E4656B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32"/>
                                <w:lang w:val="sr-Latn-RS"/>
                              </w:rPr>
                            </w:pP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 xml:space="preserve">Slika </w: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begin"/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instrText xml:space="preserve"> SEQ Slika \* ARABIC </w:instrTex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separate"/>
                            </w:r>
                            <w:r w:rsidRPr="00D4184C">
                              <w:rPr>
                                <w:noProof/>
                                <w:color w:val="000000" w:themeColor="text1"/>
                                <w:sz w:val="22"/>
                                <w:lang w:val="sr-Latn-RS"/>
                              </w:rPr>
                              <w:t>1</w: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end"/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 xml:space="preserve">. Kontekst sistema </w:t>
                            </w:r>
                            <w:r w:rsidR="00FA23F6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30F0F" id="Text Box 1" o:spid="_x0000_s1029" type="#_x0000_t202" style="position:absolute;left:0;text-align:left;margin-left:163.8pt;margin-top:69.65pt;width:174.6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" stroked="f">
                <v:textbox style="mso-fit-shape-to-text:t" inset="0,0,0,0">
                  <w:txbxContent>
                    <w:p w14:paraId="75DD5E74" w14:textId="2B6C1ACA" w:rsidR="00372A67" w:rsidRPr="00D4184C" w:rsidRDefault="00372A67" w:rsidP="00E4656B">
                      <w:pPr>
                        <w:pStyle w:val="Caption"/>
                        <w:rPr>
                          <w:noProof/>
                          <w:color w:val="000000" w:themeColor="text1"/>
                          <w:sz w:val="32"/>
                          <w:lang w:val="sr-Latn-RS"/>
                        </w:rPr>
                      </w:pP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t xml:space="preserve">Slika </w: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begin"/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instrText xml:space="preserve"> SEQ Slika \* ARABIC </w:instrTex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separate"/>
                      </w:r>
                      <w:r w:rsidRPr="00D4184C">
                        <w:rPr>
                          <w:noProof/>
                          <w:color w:val="000000" w:themeColor="text1"/>
                          <w:sz w:val="22"/>
                          <w:lang w:val="sr-Latn-RS"/>
                        </w:rPr>
                        <w:t>1</w: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end"/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t xml:space="preserve">. Kontekst sistema </w:t>
                      </w:r>
                      <w:r w:rsidR="00FA23F6">
                        <w:rPr>
                          <w:color w:val="000000" w:themeColor="text1"/>
                          <w:sz w:val="22"/>
                          <w:lang w:val="sr-Latn-R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</w:p>
    <w:p w14:paraId="4109BF08" w14:textId="77777777" w:rsidR="00896C57" w:rsidRPr="00B12A6D" w:rsidRDefault="00896C57" w:rsidP="00C22182">
      <w:pPr>
        <w:pStyle w:val="Heading2"/>
      </w:pPr>
      <w:bookmarkStart w:id="18" w:name="_Toc87785841"/>
      <w:r w:rsidRPr="00B12A6D">
        <w:lastRenderedPageBreak/>
        <w:t>Pregled mogućnosti</w:t>
      </w:r>
      <w:bookmarkEnd w:id="18"/>
    </w:p>
    <w:p w14:paraId="2DF26841" w14:textId="0323F65E" w:rsidR="00124357" w:rsidRPr="00B12A6D" w:rsidRDefault="00124357" w:rsidP="00124357">
      <w:pPr>
        <w:ind w:left="576"/>
        <w:rPr>
          <w:lang w:val="sr-Latn-RS"/>
        </w:rPr>
      </w:pPr>
      <w:r w:rsidRPr="00B12A6D">
        <w:rPr>
          <w:lang w:val="sr-Latn-RS"/>
        </w:rPr>
        <w:t xml:space="preserve">Tabela prikazana u ovom odeljku identifikuje osnovne mogućnosti </w:t>
      </w:r>
      <w:r w:rsidR="00FA23F6" w:rsidRPr="00B12A6D">
        <w:rPr>
          <w:lang w:val="sr-Latn-RS"/>
        </w:rPr>
        <w:t>MAP</w:t>
      </w:r>
      <w:r w:rsidR="003958F8" w:rsidRPr="00B12A6D">
        <w:rPr>
          <w:lang w:val="sr-Latn-RS"/>
        </w:rPr>
        <w:t xml:space="preserve"> web</w:t>
      </w:r>
      <w:r w:rsidRPr="00B12A6D">
        <w:rPr>
          <w:lang w:val="sr-Latn-RS"/>
        </w:rPr>
        <w:t xml:space="preserve"> aplikacije u pogledu prednosti koje nudi </w:t>
      </w:r>
      <w:r w:rsidR="00A64C59" w:rsidRPr="00B12A6D">
        <w:rPr>
          <w:lang w:val="sr-Latn-RS"/>
        </w:rPr>
        <w:t>i</w:t>
      </w:r>
      <w:r w:rsidRPr="00B12A6D">
        <w:rPr>
          <w:lang w:val="sr-Latn-RS"/>
        </w:rPr>
        <w:t xml:space="preserve"> funkcionalnosti koje te prednosti ostvaraju. Dodatni opis funkcionalnih zahteva je dat u odeljku 7 ovog dokumenta.</w:t>
      </w:r>
    </w:p>
    <w:p w14:paraId="479650FE" w14:textId="77777777" w:rsidR="002D1D51" w:rsidRPr="00B12A6D" w:rsidRDefault="002D1D51" w:rsidP="00124357">
      <w:pPr>
        <w:ind w:left="576"/>
        <w:rPr>
          <w:lang w:val="sr-Latn-RS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345"/>
        <w:gridCol w:w="4402"/>
      </w:tblGrid>
      <w:tr w:rsidR="001B7465" w:rsidRPr="00B12A6D" w14:paraId="56C341BB" w14:textId="77777777" w:rsidTr="00596B67">
        <w:tc>
          <w:tcPr>
            <w:tcW w:w="4464" w:type="dxa"/>
          </w:tcPr>
          <w:p w14:paraId="6CADEFC5" w14:textId="77777777" w:rsidR="00124357" w:rsidRPr="00B12A6D" w:rsidRDefault="00124357" w:rsidP="007B0405">
            <w:pPr>
              <w:jc w:val="left"/>
              <w:rPr>
                <w:b/>
                <w:lang w:val="sr-Latn-RS"/>
              </w:rPr>
            </w:pPr>
            <w:r w:rsidRPr="00B12A6D">
              <w:rPr>
                <w:b/>
                <w:lang w:val="sr-Latn-RS"/>
              </w:rPr>
              <w:t>Prednosti</w:t>
            </w:r>
          </w:p>
        </w:tc>
        <w:tc>
          <w:tcPr>
            <w:tcW w:w="4509" w:type="dxa"/>
          </w:tcPr>
          <w:p w14:paraId="67D44E0D" w14:textId="77777777" w:rsidR="00124357" w:rsidRPr="00B12A6D" w:rsidRDefault="002D1D51" w:rsidP="007B0405">
            <w:pPr>
              <w:jc w:val="left"/>
              <w:rPr>
                <w:b/>
                <w:lang w:val="sr-Latn-RS"/>
              </w:rPr>
            </w:pPr>
            <w:r w:rsidRPr="00B12A6D">
              <w:rPr>
                <w:b/>
                <w:lang w:val="sr-Latn-RS"/>
              </w:rPr>
              <w:t>Funkcionalnosti</w:t>
            </w:r>
          </w:p>
        </w:tc>
      </w:tr>
      <w:tr w:rsidR="001B7465" w:rsidRPr="00B12A6D" w14:paraId="13AFBCC4" w14:textId="77777777" w:rsidTr="00596B67">
        <w:tc>
          <w:tcPr>
            <w:tcW w:w="4464" w:type="dxa"/>
          </w:tcPr>
          <w:p w14:paraId="1BBD8A30" w14:textId="525AE8EA" w:rsidR="00124357" w:rsidRPr="00B12A6D" w:rsidRDefault="0009104C" w:rsidP="0009104C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>Intuitivan interfejs</w:t>
            </w:r>
          </w:p>
        </w:tc>
        <w:tc>
          <w:tcPr>
            <w:tcW w:w="4509" w:type="dxa"/>
          </w:tcPr>
          <w:p w14:paraId="516B1274" w14:textId="61738859" w:rsidR="00124357" w:rsidRPr="00B12A6D" w:rsidRDefault="0009104C" w:rsidP="007B0405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>Sajt je jednostavan i lak za navigaciju.</w:t>
            </w:r>
          </w:p>
        </w:tc>
      </w:tr>
      <w:tr w:rsidR="001B7465" w:rsidRPr="00B12A6D" w14:paraId="677EA88F" w14:textId="77777777" w:rsidTr="00596B67">
        <w:tc>
          <w:tcPr>
            <w:tcW w:w="4464" w:type="dxa"/>
          </w:tcPr>
          <w:p w14:paraId="57E96FC3" w14:textId="40765B80" w:rsidR="00124357" w:rsidRPr="00B12A6D" w:rsidRDefault="003958F8" w:rsidP="0009104C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Praćenje </w:t>
            </w:r>
            <w:r w:rsidR="0009104C" w:rsidRPr="00B12A6D">
              <w:rPr>
                <w:lang w:val="sr-Latn-RS"/>
              </w:rPr>
              <w:t>sadržaja</w:t>
            </w:r>
            <w:r w:rsidRPr="00B12A6D">
              <w:rPr>
                <w:lang w:val="sr-Latn-RS"/>
              </w:rPr>
              <w:t xml:space="preserve"> </w:t>
            </w:r>
            <w:r w:rsidR="0009104C" w:rsidRPr="00B12A6D">
              <w:rPr>
                <w:lang w:val="sr-Latn-RS"/>
              </w:rPr>
              <w:t>je omogućeno bez prethodnog registrovanja.</w:t>
            </w:r>
          </w:p>
        </w:tc>
        <w:tc>
          <w:tcPr>
            <w:tcW w:w="4509" w:type="dxa"/>
          </w:tcPr>
          <w:p w14:paraId="31716D66" w14:textId="7A67D2C0" w:rsidR="00124357" w:rsidRPr="00B12A6D" w:rsidRDefault="0009104C" w:rsidP="007B0405">
            <w:pPr>
              <w:jc w:val="left"/>
              <w:rPr>
                <w:lang w:val="sr-Latn-RS"/>
              </w:rPr>
            </w:pPr>
            <w:r w:rsidRPr="00B12A6D">
              <w:rPr>
                <w:lang w:val="sr-Latn-RS"/>
              </w:rPr>
              <w:t xml:space="preserve">Bez prethodnog registrovanja i logovanja, korisnik će biti u mogučnosti da </w:t>
            </w:r>
            <w:r w:rsidR="008D7E5D" w:rsidRPr="00B12A6D">
              <w:rPr>
                <w:lang w:val="sr-Latn-RS"/>
              </w:rPr>
              <w:t>pretražuje o određenim hotelima, čita informacije o njima, čita recenzije i komentare.</w:t>
            </w:r>
            <w:r w:rsidRPr="00B12A6D">
              <w:rPr>
                <w:lang w:val="sr-Latn-RS"/>
              </w:rPr>
              <w:t xml:space="preserve"> </w:t>
            </w:r>
          </w:p>
        </w:tc>
      </w:tr>
    </w:tbl>
    <w:p w14:paraId="0115733C" w14:textId="77777777" w:rsidR="00124357" w:rsidRPr="00B12A6D" w:rsidRDefault="00124357" w:rsidP="00124357">
      <w:pPr>
        <w:ind w:left="576"/>
        <w:rPr>
          <w:lang w:val="sr-Latn-RS"/>
        </w:rPr>
      </w:pPr>
    </w:p>
    <w:p w14:paraId="2EF26CE3" w14:textId="77777777" w:rsidR="00E4656B" w:rsidRPr="00B12A6D" w:rsidRDefault="00E4656B" w:rsidP="00E4656B">
      <w:pPr>
        <w:ind w:left="576"/>
        <w:rPr>
          <w:lang w:val="sr-Latn-RS"/>
        </w:rPr>
      </w:pPr>
    </w:p>
    <w:p w14:paraId="2547FAC3" w14:textId="77777777" w:rsidR="00896C57" w:rsidRPr="00B12A6D" w:rsidRDefault="00896C57" w:rsidP="00896C57">
      <w:pPr>
        <w:pStyle w:val="Heading2"/>
      </w:pPr>
      <w:bookmarkStart w:id="19" w:name="_Toc87785842"/>
      <w:r w:rsidRPr="00B12A6D">
        <w:t>Pretpostavke i zavisnosti</w:t>
      </w:r>
      <w:bookmarkEnd w:id="19"/>
    </w:p>
    <w:p w14:paraId="556BD5F4" w14:textId="4901E6CB" w:rsidR="00607E2C" w:rsidRPr="00B12A6D" w:rsidRDefault="008D7E5D" w:rsidP="00607E2C">
      <w:pPr>
        <w:ind w:left="578"/>
        <w:rPr>
          <w:lang w:val="sr-Latn-RS"/>
        </w:rPr>
      </w:pPr>
      <w:r w:rsidRPr="00B12A6D">
        <w:rPr>
          <w:lang w:val="sr-Latn-RS"/>
        </w:rPr>
        <w:t>MAP</w:t>
      </w:r>
      <w:r w:rsidR="00607E2C" w:rsidRPr="00B12A6D">
        <w:rPr>
          <w:lang w:val="sr-Latn-RS"/>
        </w:rPr>
        <w:t xml:space="preserve"> aplikacija, kao </w:t>
      </w:r>
      <w:r w:rsidR="003958F8" w:rsidRPr="00B12A6D">
        <w:rPr>
          <w:lang w:val="sr-Latn-RS"/>
        </w:rPr>
        <w:t>web</w:t>
      </w:r>
      <w:r w:rsidR="00607E2C" w:rsidRPr="00B12A6D">
        <w:rPr>
          <w:lang w:val="sr-Latn-RS"/>
        </w:rPr>
        <w:t xml:space="preserve"> aplikacija, je zavisna od:</w:t>
      </w:r>
    </w:p>
    <w:p w14:paraId="24FBE24C" w14:textId="6968205F" w:rsidR="00607E2C" w:rsidRPr="00B12A6D" w:rsidRDefault="00607E2C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B12A6D">
        <w:rPr>
          <w:lang w:val="sr-Latn-RS"/>
        </w:rPr>
        <w:t>Podrška operativnog sistema Windows;</w:t>
      </w:r>
    </w:p>
    <w:p w14:paraId="5AAEC3B0" w14:textId="20CD148B" w:rsidR="003958F8" w:rsidRPr="00B12A6D" w:rsidRDefault="003958F8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B12A6D">
        <w:rPr>
          <w:lang w:val="sr-Latn-RS"/>
        </w:rPr>
        <w:t>Podrška internet pretraživača;</w:t>
      </w:r>
    </w:p>
    <w:p w14:paraId="6E2547F0" w14:textId="31ABC019" w:rsidR="00607E2C" w:rsidRPr="00B12A6D" w:rsidRDefault="00607E2C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B12A6D">
        <w:rPr>
          <w:lang w:val="sr-Latn-RS"/>
        </w:rPr>
        <w:t>Podrška DBMS-a za Windows platformu.</w:t>
      </w:r>
    </w:p>
    <w:p w14:paraId="24F53C87" w14:textId="77777777" w:rsidR="00063AEC" w:rsidRPr="00B12A6D" w:rsidRDefault="00063AEC" w:rsidP="00063AEC">
      <w:pPr>
        <w:pStyle w:val="ListParagraph"/>
        <w:ind w:left="1298"/>
        <w:rPr>
          <w:lang w:val="sr-Latn-RS"/>
        </w:rPr>
      </w:pPr>
    </w:p>
    <w:p w14:paraId="2745A339" w14:textId="77777777" w:rsidR="00896C57" w:rsidRPr="00B12A6D" w:rsidRDefault="00896C57" w:rsidP="00896C57">
      <w:pPr>
        <w:pStyle w:val="Heading2"/>
      </w:pPr>
      <w:bookmarkStart w:id="20" w:name="_Toc87785843"/>
      <w:r w:rsidRPr="00B12A6D">
        <w:t>Cena</w:t>
      </w:r>
      <w:bookmarkEnd w:id="20"/>
    </w:p>
    <w:p w14:paraId="32654DE8" w14:textId="11EF8749" w:rsidR="00063AEC" w:rsidRPr="00B12A6D" w:rsidRDefault="007B0405" w:rsidP="00063AEC">
      <w:pPr>
        <w:ind w:left="578"/>
        <w:rPr>
          <w:lang w:val="sr-Latn-RS"/>
        </w:rPr>
      </w:pPr>
      <w:r w:rsidRPr="00B12A6D">
        <w:rPr>
          <w:lang w:val="sr-Latn-RS"/>
        </w:rPr>
        <w:t>Zbog ograničenja u pogledu budžeta, cena razvoja aplikacije ne sme da premaši sumu od 250.000 dinara</w:t>
      </w:r>
      <w:r w:rsidR="00063AEC" w:rsidRPr="00B12A6D">
        <w:rPr>
          <w:lang w:val="sr-Latn-RS"/>
        </w:rPr>
        <w:t>.</w:t>
      </w:r>
    </w:p>
    <w:p w14:paraId="2D25B165" w14:textId="77777777" w:rsidR="00063AEC" w:rsidRPr="00B12A6D" w:rsidRDefault="00063AEC" w:rsidP="00063AEC">
      <w:pPr>
        <w:ind w:left="578"/>
        <w:rPr>
          <w:lang w:val="sr-Latn-RS"/>
        </w:rPr>
      </w:pPr>
    </w:p>
    <w:p w14:paraId="7650CEBE" w14:textId="77777777" w:rsidR="00896C57" w:rsidRPr="00B12A6D" w:rsidRDefault="00896C57" w:rsidP="00896C57">
      <w:pPr>
        <w:pStyle w:val="Heading2"/>
      </w:pPr>
      <w:bookmarkStart w:id="21" w:name="_Toc87785844"/>
      <w:r w:rsidRPr="00B12A6D">
        <w:t>Licenciranje i instalacija</w:t>
      </w:r>
      <w:bookmarkEnd w:id="21"/>
    </w:p>
    <w:p w14:paraId="15183D19" w14:textId="2479C796" w:rsidR="00C22182" w:rsidRPr="00B12A6D" w:rsidRDefault="00607E2C" w:rsidP="00C22182">
      <w:pPr>
        <w:ind w:left="578"/>
        <w:jc w:val="left"/>
        <w:rPr>
          <w:lang w:val="sr-Latn-RS"/>
        </w:rPr>
      </w:pPr>
      <w:r w:rsidRPr="00B12A6D">
        <w:rPr>
          <w:lang w:val="sr-Latn-RS"/>
        </w:rPr>
        <w:t>Aplikacij</w:t>
      </w:r>
      <w:r w:rsidR="003958F8" w:rsidRPr="00B12A6D">
        <w:rPr>
          <w:lang w:val="sr-Latn-RS"/>
        </w:rPr>
        <w:t>a</w:t>
      </w:r>
      <w:r w:rsidRPr="00B12A6D">
        <w:rPr>
          <w:lang w:val="sr-Latn-RS"/>
        </w:rPr>
        <w:t xml:space="preserve"> ne sme da se distribuira bespravno. </w:t>
      </w:r>
      <w:r w:rsidRPr="00B12A6D">
        <w:rPr>
          <w:lang w:val="sr-Latn-RS"/>
        </w:rPr>
        <w:br/>
      </w:r>
    </w:p>
    <w:p w14:paraId="5DEC951D" w14:textId="77777777" w:rsidR="00896C57" w:rsidRPr="00B12A6D" w:rsidRDefault="00896C57" w:rsidP="00C22182">
      <w:pPr>
        <w:pStyle w:val="Heading1"/>
        <w:rPr>
          <w:lang w:val="sr-Latn-RS"/>
        </w:rPr>
      </w:pPr>
      <w:bookmarkStart w:id="22" w:name="_Toc87785845"/>
      <w:r w:rsidRPr="00B12A6D">
        <w:rPr>
          <w:lang w:val="sr-Latn-RS"/>
        </w:rPr>
        <w:t>Funkcionalni zahtevi</w:t>
      </w:r>
      <w:bookmarkEnd w:id="22"/>
    </w:p>
    <w:p w14:paraId="582159BE" w14:textId="1BD28BF3" w:rsidR="00E0164C" w:rsidRPr="00B12A6D" w:rsidRDefault="00E0164C" w:rsidP="00E0164C">
      <w:pPr>
        <w:ind w:left="360"/>
        <w:rPr>
          <w:lang w:val="sr-Latn-RS"/>
        </w:rPr>
      </w:pPr>
      <w:r w:rsidRPr="00B12A6D">
        <w:rPr>
          <w:lang w:val="sr-Latn-RS"/>
        </w:rPr>
        <w:t xml:space="preserve">U ovom odeljku su definisane funkcionalnosti </w:t>
      </w:r>
      <w:r w:rsidR="008D7E5D" w:rsidRPr="00B12A6D">
        <w:rPr>
          <w:lang w:val="sr-Latn-RS"/>
        </w:rPr>
        <w:t>MAP</w:t>
      </w:r>
      <w:r w:rsidRPr="00B12A6D">
        <w:rPr>
          <w:lang w:val="sr-Latn-RS"/>
        </w:rPr>
        <w:t xml:space="preserve"> aplikacije. Opisane funkcionalnosti predstavljaju osnovne mogućnosti </w:t>
      </w:r>
      <w:r w:rsidR="003958F8" w:rsidRPr="00B12A6D">
        <w:rPr>
          <w:lang w:val="sr-Latn-RS"/>
        </w:rPr>
        <w:t>w</w:t>
      </w:r>
      <w:r w:rsidR="00D4184C" w:rsidRPr="00B12A6D">
        <w:rPr>
          <w:lang w:val="sr-Latn-RS"/>
        </w:rPr>
        <w:t>e</w:t>
      </w:r>
      <w:r w:rsidR="003958F8" w:rsidRPr="00B12A6D">
        <w:rPr>
          <w:lang w:val="sr-Latn-RS"/>
        </w:rPr>
        <w:t xml:space="preserve">b </w:t>
      </w:r>
      <w:r w:rsidRPr="00B12A6D">
        <w:rPr>
          <w:lang w:val="sr-Latn-RS"/>
        </w:rPr>
        <w:t xml:space="preserve">aplikacije koje je neophodno implementirati da bi se zadovoljile potrebe korisnika. </w:t>
      </w:r>
    </w:p>
    <w:p w14:paraId="127CB08F" w14:textId="77777777" w:rsidR="00E0164C" w:rsidRPr="00B12A6D" w:rsidRDefault="00E0164C" w:rsidP="00E0164C">
      <w:pPr>
        <w:pStyle w:val="Heading2"/>
      </w:pPr>
      <w:bookmarkStart w:id="23" w:name="_Toc87785846"/>
      <w:r w:rsidRPr="00B12A6D">
        <w:lastRenderedPageBreak/>
        <w:t>Prijavljivanje na sistem</w:t>
      </w:r>
      <w:bookmarkEnd w:id="23"/>
    </w:p>
    <w:p w14:paraId="3567252D" w14:textId="77777777" w:rsidR="008D7E5D" w:rsidRPr="00B12A6D" w:rsidRDefault="008D7E5D" w:rsidP="00D4184C">
      <w:pPr>
        <w:ind w:left="360"/>
        <w:rPr>
          <w:lang w:val="sr-Latn-RS"/>
        </w:rPr>
      </w:pPr>
      <w:r w:rsidRPr="00B12A6D">
        <w:rPr>
          <w:lang w:val="sr-Latn-RS"/>
        </w:rPr>
        <w:t xml:space="preserve">Bez prethodnog registrovanja i logovanja, korisnik će biti u mogučnosti da pretražuje o određenim hotelima, čita informacije o njima, čita recenzije i komentare. </w:t>
      </w:r>
    </w:p>
    <w:p w14:paraId="5BFA7D9E" w14:textId="3CFA49C0" w:rsidR="00D4184C" w:rsidRPr="00B12A6D" w:rsidRDefault="00D4184C" w:rsidP="00D4184C">
      <w:pPr>
        <w:ind w:left="360"/>
        <w:rPr>
          <w:lang w:val="sr-Latn-RS"/>
        </w:rPr>
      </w:pPr>
      <w:r w:rsidRPr="00B12A6D">
        <w:rPr>
          <w:lang w:val="sr-Latn-RS"/>
        </w:rPr>
        <w:t xml:space="preserve">Međutim, da bi korisnik bio u mogućnosti da ostavi komentare i oceni </w:t>
      </w:r>
      <w:r w:rsidR="008D7E5D" w:rsidRPr="00B12A6D">
        <w:rPr>
          <w:lang w:val="sr-Latn-RS"/>
        </w:rPr>
        <w:t>hotele -</w:t>
      </w:r>
      <w:r w:rsidRPr="00B12A6D">
        <w:rPr>
          <w:lang w:val="sr-Latn-RS"/>
        </w:rPr>
        <w:t xml:space="preserve"> mora napraviti nalog koji se čuva u bazi podataka aplikacije.</w:t>
      </w:r>
    </w:p>
    <w:p w14:paraId="686D7DB5" w14:textId="77777777" w:rsidR="004C643A" w:rsidRPr="00B12A6D" w:rsidRDefault="004C643A">
      <w:pPr>
        <w:spacing w:after="200"/>
        <w:jc w:val="left"/>
        <w:rPr>
          <w:lang w:val="sr-Latn-RS"/>
        </w:rPr>
      </w:pPr>
    </w:p>
    <w:p w14:paraId="4B7C8270" w14:textId="77777777" w:rsidR="004C643A" w:rsidRPr="00B12A6D" w:rsidRDefault="004C643A" w:rsidP="004C643A">
      <w:pPr>
        <w:pStyle w:val="Heading2"/>
      </w:pPr>
      <w:bookmarkStart w:id="24" w:name="_Toc87785847"/>
      <w:r w:rsidRPr="00B12A6D">
        <w:t>Pristup sadržaju aplikacije</w:t>
      </w:r>
      <w:bookmarkEnd w:id="24"/>
    </w:p>
    <w:p w14:paraId="6C0A5B77" w14:textId="5620719A" w:rsidR="00EB5603" w:rsidRPr="00B12A6D" w:rsidRDefault="00CC41C5" w:rsidP="00CC41C5">
      <w:pPr>
        <w:ind w:left="576"/>
        <w:rPr>
          <w:lang w:val="sr-Latn-RS"/>
        </w:rPr>
      </w:pPr>
      <w:r w:rsidRPr="00B12A6D">
        <w:rPr>
          <w:lang w:val="sr-Latn-RS"/>
        </w:rPr>
        <w:t xml:space="preserve">Pod sadržajem aplikacije podrazumevamo </w:t>
      </w:r>
      <w:r w:rsidR="003958F8" w:rsidRPr="00B12A6D">
        <w:rPr>
          <w:lang w:val="sr-Latn-RS"/>
        </w:rPr>
        <w:t>N</w:t>
      </w:r>
      <w:r w:rsidR="001809E5" w:rsidRPr="00B12A6D">
        <w:rPr>
          <w:lang w:val="sr-Latn-RS"/>
        </w:rPr>
        <w:t>EWS</w:t>
      </w:r>
      <w:r w:rsidRPr="00B12A6D">
        <w:rPr>
          <w:lang w:val="sr-Latn-RS"/>
        </w:rPr>
        <w:t>,</w:t>
      </w:r>
      <w:r w:rsidR="003958F8" w:rsidRPr="00B12A6D">
        <w:rPr>
          <w:lang w:val="sr-Latn-RS"/>
        </w:rPr>
        <w:t xml:space="preserve"> </w:t>
      </w:r>
      <w:r w:rsidR="00EB5603" w:rsidRPr="00B12A6D">
        <w:rPr>
          <w:lang w:val="sr-Latn-RS"/>
        </w:rPr>
        <w:t>R</w:t>
      </w:r>
      <w:r w:rsidR="001809E5" w:rsidRPr="00B12A6D">
        <w:rPr>
          <w:lang w:val="sr-Latn-RS"/>
        </w:rPr>
        <w:t>EVIEWS, EXPLORE, TOP</w:t>
      </w:r>
      <w:r w:rsidRPr="00B12A6D">
        <w:rPr>
          <w:lang w:val="sr-Latn-RS"/>
        </w:rPr>
        <w:t xml:space="preserve">. </w:t>
      </w:r>
    </w:p>
    <w:p w14:paraId="4704F168" w14:textId="5566214D" w:rsidR="00EB5603" w:rsidRPr="00B12A6D" w:rsidRDefault="003958F8" w:rsidP="00CC41C5">
      <w:pPr>
        <w:ind w:left="576"/>
        <w:rPr>
          <w:lang w:val="sr-Latn-RS"/>
        </w:rPr>
      </w:pPr>
      <w:r w:rsidRPr="00B12A6D">
        <w:rPr>
          <w:lang w:val="sr-Latn-RS"/>
        </w:rPr>
        <w:t>N</w:t>
      </w:r>
      <w:r w:rsidR="001809E5" w:rsidRPr="00B12A6D">
        <w:rPr>
          <w:lang w:val="sr-Latn-RS"/>
        </w:rPr>
        <w:t>EWS</w:t>
      </w:r>
      <w:r w:rsidRPr="00B12A6D">
        <w:rPr>
          <w:lang w:val="sr-Latn-RS"/>
        </w:rPr>
        <w:t xml:space="preserve"> </w:t>
      </w:r>
      <w:r w:rsidR="00CC41C5" w:rsidRPr="00B12A6D">
        <w:rPr>
          <w:lang w:val="sr-Latn-RS"/>
        </w:rPr>
        <w:t>po default-u</w:t>
      </w:r>
      <w:r w:rsidR="00EB5603" w:rsidRPr="00B12A6D">
        <w:rPr>
          <w:lang w:val="sr-Latn-RS"/>
        </w:rPr>
        <w:t>,</w:t>
      </w:r>
      <w:r w:rsidR="00CC41C5" w:rsidRPr="00B12A6D">
        <w:rPr>
          <w:lang w:val="sr-Latn-RS"/>
        </w:rPr>
        <w:t xml:space="preserve"> su</w:t>
      </w:r>
      <w:r w:rsidR="00EB5603" w:rsidRPr="00B12A6D">
        <w:rPr>
          <w:lang w:val="sr-Latn-RS"/>
        </w:rPr>
        <w:t xml:space="preserve"> u</w:t>
      </w:r>
      <w:r w:rsidR="00CC41C5" w:rsidRPr="00B12A6D">
        <w:rPr>
          <w:lang w:val="sr-Latn-RS"/>
        </w:rPr>
        <w:t xml:space="preserve"> multimedijalnom formatu, </w:t>
      </w:r>
      <w:r w:rsidR="00CF7CFC" w:rsidRPr="00B12A6D">
        <w:rPr>
          <w:lang w:val="sr-Latn-RS"/>
        </w:rPr>
        <w:t>one će uglavnom biti u pisanoj formi uz mogućnost kačenja video snimka</w:t>
      </w:r>
      <w:r w:rsidR="00EB5603" w:rsidRPr="00B12A6D">
        <w:rPr>
          <w:lang w:val="sr-Latn-RS"/>
        </w:rPr>
        <w:t xml:space="preserve"> </w:t>
      </w:r>
      <w:r w:rsidR="00CF7CFC" w:rsidRPr="00B12A6D">
        <w:rPr>
          <w:lang w:val="sr-Latn-RS"/>
        </w:rPr>
        <w:t>(npr</w:t>
      </w:r>
      <w:r w:rsidR="00EB5603" w:rsidRPr="00B12A6D">
        <w:rPr>
          <w:lang w:val="sr-Latn-RS"/>
        </w:rPr>
        <w:t xml:space="preserve">. </w:t>
      </w:r>
      <w:r w:rsidR="001809E5" w:rsidRPr="00B12A6D">
        <w:rPr>
          <w:lang w:val="sr-Latn-RS"/>
        </w:rPr>
        <w:t>izgled nekog hotela</w:t>
      </w:r>
      <w:r w:rsidR="00CF7CFC" w:rsidRPr="00B12A6D">
        <w:rPr>
          <w:lang w:val="sr-Latn-RS"/>
        </w:rPr>
        <w:t>) na trenutnoj strani</w:t>
      </w:r>
      <w:r w:rsidR="001809E5" w:rsidRPr="00B12A6D">
        <w:rPr>
          <w:lang w:val="sr-Latn-RS"/>
        </w:rPr>
        <w:t xml:space="preserve"> ili u zavisnosti od samog sadržaja</w:t>
      </w:r>
      <w:r w:rsidR="00CC41C5" w:rsidRPr="00B12A6D">
        <w:rPr>
          <w:lang w:val="sr-Latn-RS"/>
        </w:rPr>
        <w:t xml:space="preserve">. </w:t>
      </w:r>
    </w:p>
    <w:p w14:paraId="02A4DBEE" w14:textId="4807615A" w:rsidR="00CC41C5" w:rsidRPr="00B12A6D" w:rsidRDefault="00CC41C5" w:rsidP="00EB5603">
      <w:pPr>
        <w:ind w:left="576"/>
        <w:rPr>
          <w:lang w:val="sr-Latn-RS"/>
        </w:rPr>
      </w:pPr>
      <w:r w:rsidRPr="00B12A6D">
        <w:rPr>
          <w:lang w:val="sr-Latn-RS"/>
        </w:rPr>
        <w:t xml:space="preserve">Izvor </w:t>
      </w:r>
      <w:r w:rsidR="001809E5" w:rsidRPr="00B12A6D">
        <w:rPr>
          <w:lang w:val="sr-Latn-RS"/>
        </w:rPr>
        <w:t>snimka</w:t>
      </w:r>
      <w:r w:rsidR="00CF7CFC" w:rsidRPr="00B12A6D">
        <w:rPr>
          <w:lang w:val="sr-Latn-RS"/>
        </w:rPr>
        <w:t xml:space="preserve"> </w:t>
      </w:r>
      <w:r w:rsidR="00EB5603" w:rsidRPr="00B12A6D">
        <w:rPr>
          <w:lang w:val="sr-Latn-RS"/>
        </w:rPr>
        <w:t xml:space="preserve">se </w:t>
      </w:r>
      <w:r w:rsidR="00CF7CFC" w:rsidRPr="00B12A6D">
        <w:rPr>
          <w:lang w:val="sr-Latn-RS"/>
        </w:rPr>
        <w:t>može nalaziti na nekoj lokaciji servera ili će biti okačen i snimak youtube kanala.</w:t>
      </w:r>
    </w:p>
    <w:p w14:paraId="3AB3CDE4" w14:textId="496AE4C1" w:rsidR="001809E5" w:rsidRPr="00B12A6D" w:rsidRDefault="001809E5" w:rsidP="001809E5">
      <w:pPr>
        <w:ind w:left="576"/>
        <w:rPr>
          <w:lang w:val="sr-Latn-RS"/>
        </w:rPr>
      </w:pPr>
      <w:r w:rsidRPr="00B12A6D">
        <w:rPr>
          <w:lang w:val="sr-Latn-RS"/>
        </w:rPr>
        <w:t>R</w:t>
      </w:r>
      <w:r w:rsidRPr="00B12A6D">
        <w:rPr>
          <w:lang w:val="sr-Latn-RS"/>
        </w:rPr>
        <w:t>EVIEWS</w:t>
      </w:r>
      <w:r w:rsidRPr="00B12A6D">
        <w:rPr>
          <w:lang w:val="sr-Latn-RS"/>
        </w:rPr>
        <w:t xml:space="preserve"> će biti pisane od strane administratora.</w:t>
      </w:r>
    </w:p>
    <w:p w14:paraId="24D68F77" w14:textId="6A0F0CBB" w:rsidR="001809E5" w:rsidRPr="00B12A6D" w:rsidRDefault="001809E5" w:rsidP="001809E5">
      <w:pPr>
        <w:ind w:left="576"/>
        <w:rPr>
          <w:lang w:val="sr-Latn-RS"/>
        </w:rPr>
      </w:pPr>
      <w:r w:rsidRPr="00B12A6D">
        <w:rPr>
          <w:lang w:val="sr-Latn-RS"/>
        </w:rPr>
        <w:t xml:space="preserve">EXPLORE podrazumeva pretragu hotela. </w:t>
      </w:r>
    </w:p>
    <w:p w14:paraId="5E684D01" w14:textId="617115AA" w:rsidR="001809E5" w:rsidRPr="00B12A6D" w:rsidRDefault="001809E5" w:rsidP="001809E5">
      <w:pPr>
        <w:ind w:left="576"/>
        <w:rPr>
          <w:lang w:val="sr-Latn-RS"/>
        </w:rPr>
      </w:pPr>
      <w:r w:rsidRPr="00B12A6D">
        <w:rPr>
          <w:lang w:val="sr-Latn-RS"/>
        </w:rPr>
        <w:t>TOP podrazumeva top hotele na top destinacijama.</w:t>
      </w:r>
    </w:p>
    <w:p w14:paraId="5A59E394" w14:textId="77777777" w:rsidR="00DF4E0F" w:rsidRPr="00B12A6D" w:rsidRDefault="00DF4E0F" w:rsidP="00EB5603">
      <w:pPr>
        <w:ind w:left="576"/>
        <w:rPr>
          <w:lang w:val="sr-Latn-RS"/>
        </w:rPr>
      </w:pPr>
    </w:p>
    <w:p w14:paraId="224B1975" w14:textId="574B8AD6" w:rsidR="006F3BFD" w:rsidRPr="00B12A6D" w:rsidRDefault="006F3BFD" w:rsidP="006F3BFD">
      <w:pPr>
        <w:pStyle w:val="Heading2"/>
      </w:pPr>
      <w:bookmarkStart w:id="25" w:name="_Toc87785848"/>
      <w:r w:rsidRPr="00B12A6D">
        <w:t>Dodavanje komentara i ocenjivanje filmova</w:t>
      </w:r>
      <w:bookmarkEnd w:id="25"/>
    </w:p>
    <w:p w14:paraId="6E2E14C4" w14:textId="457C77F0" w:rsidR="006F3BFD" w:rsidRPr="00B12A6D" w:rsidRDefault="006F3BFD" w:rsidP="006F3BFD">
      <w:pPr>
        <w:ind w:left="576"/>
        <w:rPr>
          <w:lang w:val="sr-Latn-RS"/>
        </w:rPr>
      </w:pPr>
      <w:r w:rsidRPr="00B12A6D">
        <w:rPr>
          <w:lang w:val="sr-Latn-RS"/>
        </w:rPr>
        <w:t>Korisnik će, sa prethodnim registrovanjem/logovanjem, biti u mogućnosti da komentariše i ocenjuje sadržaj aplikacije.</w:t>
      </w:r>
    </w:p>
    <w:p w14:paraId="5311FD7D" w14:textId="77777777" w:rsidR="00DF4E0F" w:rsidRPr="00B12A6D" w:rsidRDefault="00DF4E0F" w:rsidP="006F3BFD">
      <w:pPr>
        <w:ind w:left="576"/>
        <w:rPr>
          <w:lang w:val="sr-Latn-RS"/>
        </w:rPr>
      </w:pPr>
    </w:p>
    <w:p w14:paraId="23EE4BDA" w14:textId="47829424" w:rsidR="00DF4E0F" w:rsidRPr="00B12A6D" w:rsidRDefault="00DF4E0F" w:rsidP="00DF4E0F">
      <w:pPr>
        <w:pStyle w:val="Heading2"/>
        <w:keepLines w:val="0"/>
        <w:spacing w:before="120" w:after="60" w:line="240" w:lineRule="atLeast"/>
        <w:ind w:left="720" w:hanging="720"/>
      </w:pPr>
      <w:bookmarkStart w:id="26" w:name="_Toc161771513"/>
      <w:bookmarkStart w:id="27" w:name="_Toc87785849"/>
      <w:r w:rsidRPr="00B12A6D">
        <w:t xml:space="preserve">Kreiranje, uređivanje i brisanje </w:t>
      </w:r>
      <w:bookmarkEnd w:id="26"/>
      <w:r w:rsidRPr="00B12A6D">
        <w:t>sadržaja</w:t>
      </w:r>
      <w:bookmarkEnd w:id="27"/>
    </w:p>
    <w:p w14:paraId="07E0A864" w14:textId="7436934D" w:rsidR="00DF4E0F" w:rsidRPr="00B12A6D" w:rsidRDefault="00DF4E0F" w:rsidP="00DF4E0F">
      <w:pPr>
        <w:pStyle w:val="BodyText"/>
        <w:rPr>
          <w:sz w:val="24"/>
          <w:szCs w:val="24"/>
          <w:lang w:val="sr-Latn-RS"/>
        </w:rPr>
      </w:pPr>
      <w:r w:rsidRPr="00B12A6D">
        <w:rPr>
          <w:sz w:val="24"/>
          <w:szCs w:val="24"/>
          <w:lang w:val="sr-Latn-RS"/>
        </w:rPr>
        <w:t>Administrator ima mogućnost kreiranja novog sadržaja, uređivanja i brisanja postojećeg.</w:t>
      </w:r>
    </w:p>
    <w:p w14:paraId="6CBDEA94" w14:textId="77777777" w:rsidR="00DF4E0F" w:rsidRPr="00B12A6D" w:rsidRDefault="00DF4E0F" w:rsidP="00DF4E0F">
      <w:pPr>
        <w:pStyle w:val="BodyText"/>
        <w:rPr>
          <w:sz w:val="24"/>
          <w:szCs w:val="24"/>
          <w:lang w:val="sr-Latn-RS"/>
        </w:rPr>
      </w:pPr>
    </w:p>
    <w:p w14:paraId="7CBFD9AF" w14:textId="3DE32278" w:rsidR="00DF4E0F" w:rsidRPr="00B12A6D" w:rsidRDefault="00DF4E0F" w:rsidP="00DF4E0F">
      <w:pPr>
        <w:pStyle w:val="Heading2"/>
        <w:keepLines w:val="0"/>
        <w:spacing w:before="120" w:after="60" w:line="240" w:lineRule="atLeast"/>
        <w:ind w:left="720" w:hanging="720"/>
      </w:pPr>
      <w:bookmarkStart w:id="28" w:name="_Toc87785850"/>
      <w:r w:rsidRPr="00B12A6D">
        <w:t>Uklanjaje korisnika i neprikladnih komentara</w:t>
      </w:r>
      <w:bookmarkEnd w:id="28"/>
    </w:p>
    <w:p w14:paraId="670F0183" w14:textId="40161DE9" w:rsidR="00DF4E0F" w:rsidRPr="00B12A6D" w:rsidRDefault="00DF4E0F" w:rsidP="00DF4E0F">
      <w:pPr>
        <w:pStyle w:val="BodyText"/>
        <w:rPr>
          <w:sz w:val="24"/>
          <w:szCs w:val="24"/>
          <w:lang w:val="sr-Latn-RS"/>
        </w:rPr>
      </w:pPr>
      <w:r w:rsidRPr="00B12A6D">
        <w:rPr>
          <w:sz w:val="24"/>
          <w:szCs w:val="24"/>
          <w:lang w:val="sr-Latn-RS"/>
        </w:rPr>
        <w:t>Administrator ima mogućnost da ukloni korisnike, kao i da ukloni neprikladne komentare.</w:t>
      </w:r>
    </w:p>
    <w:p w14:paraId="68C23032" w14:textId="77777777" w:rsidR="00DF4E0F" w:rsidRPr="00B12A6D" w:rsidRDefault="00DF4E0F" w:rsidP="00DF4E0F">
      <w:pPr>
        <w:pStyle w:val="BodyText"/>
        <w:rPr>
          <w:sz w:val="24"/>
          <w:szCs w:val="24"/>
          <w:lang w:val="sr-Latn-RS"/>
        </w:rPr>
      </w:pPr>
    </w:p>
    <w:p w14:paraId="34339292" w14:textId="77777777" w:rsidR="00DF4E0F" w:rsidRPr="00B12A6D" w:rsidRDefault="00DF4E0F" w:rsidP="00DF4E0F">
      <w:pPr>
        <w:pStyle w:val="BodyText"/>
        <w:rPr>
          <w:sz w:val="24"/>
          <w:szCs w:val="24"/>
          <w:lang w:val="sr-Latn-RS"/>
        </w:rPr>
      </w:pPr>
    </w:p>
    <w:p w14:paraId="16390129" w14:textId="77777777" w:rsidR="00DF4E0F" w:rsidRPr="00B12A6D" w:rsidRDefault="00DF4E0F" w:rsidP="006F3BFD">
      <w:pPr>
        <w:ind w:left="576"/>
        <w:rPr>
          <w:lang w:val="sr-Latn-RS"/>
        </w:rPr>
      </w:pPr>
    </w:p>
    <w:p w14:paraId="4EE5EEAA" w14:textId="77777777" w:rsidR="006F3BFD" w:rsidRPr="00B12A6D" w:rsidRDefault="006F3BFD" w:rsidP="006F3BFD">
      <w:pPr>
        <w:rPr>
          <w:lang w:val="sr-Latn-RS"/>
        </w:rPr>
      </w:pPr>
    </w:p>
    <w:p w14:paraId="1C581362" w14:textId="77777777" w:rsidR="004C643A" w:rsidRPr="00B12A6D" w:rsidRDefault="004C643A" w:rsidP="004C643A">
      <w:pPr>
        <w:pStyle w:val="Heading1"/>
        <w:rPr>
          <w:lang w:val="sr-Latn-RS"/>
        </w:rPr>
      </w:pPr>
      <w:bookmarkStart w:id="29" w:name="_Toc87785851"/>
      <w:r w:rsidRPr="00B12A6D">
        <w:rPr>
          <w:lang w:val="sr-Latn-RS"/>
        </w:rPr>
        <w:lastRenderedPageBreak/>
        <w:t>Ograničenja</w:t>
      </w:r>
      <w:bookmarkEnd w:id="29"/>
    </w:p>
    <w:p w14:paraId="79EC5217" w14:textId="05816091" w:rsidR="004C643A" w:rsidRPr="00B12A6D" w:rsidRDefault="004C643A" w:rsidP="004C643A">
      <w:pPr>
        <w:ind w:left="360"/>
        <w:rPr>
          <w:lang w:val="sr-Latn-RS"/>
        </w:rPr>
      </w:pPr>
      <w:r w:rsidRPr="00B12A6D">
        <w:rPr>
          <w:lang w:val="sr-Latn-RS"/>
        </w:rPr>
        <w:t>Kao dopuna pretpostavki</w:t>
      </w:r>
      <w:r w:rsidR="00A64C59" w:rsidRPr="00B12A6D">
        <w:rPr>
          <w:lang w:val="sr-Latn-RS"/>
        </w:rPr>
        <w:t xml:space="preserve"> i</w:t>
      </w:r>
      <w:r w:rsidRPr="00B12A6D">
        <w:rPr>
          <w:lang w:val="sr-Latn-RS"/>
        </w:rPr>
        <w:t xml:space="preserve"> zavisnosti definisanih u odeljku 6, </w:t>
      </w:r>
      <w:r w:rsidR="001809E5" w:rsidRPr="00B12A6D">
        <w:rPr>
          <w:lang w:val="sr-Latn-RS"/>
        </w:rPr>
        <w:t>MAP</w:t>
      </w:r>
      <w:r w:rsidR="00CF7CFC" w:rsidRPr="00B12A6D">
        <w:rPr>
          <w:lang w:val="sr-Latn-RS"/>
        </w:rPr>
        <w:t xml:space="preserve"> web</w:t>
      </w:r>
      <w:r w:rsidRPr="00B12A6D">
        <w:rPr>
          <w:lang w:val="sr-Latn-RS"/>
        </w:rPr>
        <w:t xml:space="preserve"> aplikacija će biti razvijena pod sledećim ograničenjima:</w:t>
      </w:r>
    </w:p>
    <w:p w14:paraId="7A164519" w14:textId="77777777" w:rsidR="004C643A" w:rsidRPr="00B12A6D" w:rsidRDefault="00953C7A" w:rsidP="00953C7A">
      <w:pPr>
        <w:pStyle w:val="ListParagraph"/>
        <w:numPr>
          <w:ilvl w:val="0"/>
          <w:numId w:val="8"/>
        </w:numPr>
        <w:rPr>
          <w:lang w:val="sr-Latn-RS"/>
        </w:rPr>
      </w:pPr>
      <w:r w:rsidRPr="00B12A6D">
        <w:rPr>
          <w:lang w:val="sr-Latn-RS"/>
        </w:rPr>
        <w:t>Aplikacija neće zahtevati nabavljanje novog hardvera.</w:t>
      </w:r>
    </w:p>
    <w:p w14:paraId="4365BCF4" w14:textId="77777777" w:rsidR="00953C7A" w:rsidRPr="00B12A6D" w:rsidRDefault="00953C7A" w:rsidP="00A64C59">
      <w:pPr>
        <w:pStyle w:val="ListParagraph"/>
        <w:ind w:left="1140"/>
        <w:rPr>
          <w:lang w:val="sr-Latn-RS"/>
        </w:rPr>
      </w:pPr>
    </w:p>
    <w:p w14:paraId="310EB3A2" w14:textId="77777777" w:rsidR="00E0164C" w:rsidRPr="00B12A6D" w:rsidRDefault="00953C7A" w:rsidP="00953C7A">
      <w:pPr>
        <w:pStyle w:val="Heading1"/>
        <w:rPr>
          <w:lang w:val="sr-Latn-RS"/>
        </w:rPr>
      </w:pPr>
      <w:bookmarkStart w:id="30" w:name="_Toc87785852"/>
      <w:r w:rsidRPr="00B12A6D">
        <w:rPr>
          <w:lang w:val="sr-Latn-RS"/>
        </w:rPr>
        <w:t>Zahtevi u pogledu kvaliteta</w:t>
      </w:r>
      <w:bookmarkEnd w:id="30"/>
    </w:p>
    <w:p w14:paraId="1C0E2346" w14:textId="77777777" w:rsidR="00953C7A" w:rsidRPr="00B12A6D" w:rsidRDefault="00953C7A" w:rsidP="00953C7A">
      <w:pPr>
        <w:ind w:left="360"/>
        <w:rPr>
          <w:lang w:val="sr-Latn-RS"/>
        </w:rPr>
      </w:pPr>
      <w:r w:rsidRPr="00B12A6D">
        <w:rPr>
          <w:lang w:val="sr-Latn-RS"/>
        </w:rPr>
        <w:t xml:space="preserve">U ovom odeljku definisan je očekivani kvalitet u pogledu performansi, robusnosti, tolerancije na otkaze i lakoće korišćenja. </w:t>
      </w:r>
    </w:p>
    <w:p w14:paraId="656BEA9A" w14:textId="77777777" w:rsidR="00953C7A" w:rsidRPr="00B12A6D" w:rsidRDefault="00953C7A" w:rsidP="00953C7A">
      <w:pPr>
        <w:ind w:left="360"/>
        <w:rPr>
          <w:lang w:val="sr-Latn-RS"/>
        </w:rPr>
      </w:pPr>
      <w:r w:rsidRPr="00B12A6D">
        <w:rPr>
          <w:lang w:val="sr-Latn-RS"/>
        </w:rPr>
        <w:t>Dostupnost: Aplikacija 24 časa dnevno, 7 dana u nedelji.</w:t>
      </w:r>
    </w:p>
    <w:p w14:paraId="7813FC4B" w14:textId="2E566751" w:rsidR="00953C7A" w:rsidRPr="00B12A6D" w:rsidRDefault="00953C7A" w:rsidP="00953C7A">
      <w:pPr>
        <w:ind w:left="360"/>
        <w:rPr>
          <w:lang w:val="sr-Latn-RS"/>
        </w:rPr>
      </w:pPr>
      <w:r w:rsidRPr="00B12A6D">
        <w:rPr>
          <w:lang w:val="sr-Latn-RS"/>
        </w:rPr>
        <w:t xml:space="preserve">Lakoća korišćenja: </w:t>
      </w:r>
      <w:r w:rsidR="00CF7CFC" w:rsidRPr="00B12A6D">
        <w:rPr>
          <w:lang w:val="sr-Latn-RS"/>
        </w:rPr>
        <w:t>Web a</w:t>
      </w:r>
      <w:r w:rsidRPr="00B12A6D">
        <w:rPr>
          <w:lang w:val="sr-Latn-RS"/>
        </w:rPr>
        <w:t xml:space="preserve">plikacija će posedovati jednostavan i intuitivan interfejs prilagođen korisnicima koji će ga koristiti.  </w:t>
      </w:r>
    </w:p>
    <w:p w14:paraId="31C2CE18" w14:textId="77777777" w:rsidR="007E729A" w:rsidRPr="00B12A6D" w:rsidRDefault="007E729A" w:rsidP="00953C7A">
      <w:pPr>
        <w:ind w:left="360"/>
        <w:rPr>
          <w:lang w:val="sr-Latn-RS"/>
        </w:rPr>
      </w:pPr>
      <w:r w:rsidRPr="00B12A6D">
        <w:rPr>
          <w:lang w:val="sr-Latn-RS"/>
        </w:rPr>
        <w:t>Održavanje: Podatke koje čine sadržaj treba čuvati u bazi podataka.</w:t>
      </w:r>
    </w:p>
    <w:p w14:paraId="19694A82" w14:textId="77777777" w:rsidR="007E729A" w:rsidRPr="00B12A6D" w:rsidRDefault="007E729A" w:rsidP="007E729A">
      <w:pPr>
        <w:pStyle w:val="Heading1"/>
        <w:rPr>
          <w:lang w:val="sr-Latn-RS"/>
        </w:rPr>
      </w:pPr>
      <w:bookmarkStart w:id="31" w:name="_Toc87785853"/>
      <w:r w:rsidRPr="00B12A6D">
        <w:rPr>
          <w:lang w:val="sr-Latn-RS"/>
        </w:rPr>
        <w:t>Prioritet funkcionalnosti</w:t>
      </w:r>
      <w:bookmarkEnd w:id="31"/>
    </w:p>
    <w:p w14:paraId="775C2441" w14:textId="77777777" w:rsidR="007E729A" w:rsidRPr="00B12A6D" w:rsidRDefault="007E729A" w:rsidP="007E729A">
      <w:pPr>
        <w:ind w:left="360"/>
        <w:rPr>
          <w:lang w:val="sr-Latn-RS"/>
        </w:rPr>
      </w:pPr>
      <w:r w:rsidRPr="00B12A6D">
        <w:rPr>
          <w:lang w:val="sr-Latn-RS"/>
        </w:rPr>
        <w:t>U ovom odeljku su date smernice u pogledu relativnog značaja predloženih funkcionalnosti. Funkcionalnosti propisane u ovom dokumentu treba realizovati kroz beta i konačnu verziju. Prioritet funkcionalnosti koje će biti realizovane je sledeći:</w:t>
      </w:r>
    </w:p>
    <w:p w14:paraId="24E7D94F" w14:textId="77777777" w:rsidR="007E729A" w:rsidRPr="00B12A6D" w:rsidRDefault="00A64C59" w:rsidP="007E729A">
      <w:pPr>
        <w:pStyle w:val="ListParagraph"/>
        <w:numPr>
          <w:ilvl w:val="0"/>
          <w:numId w:val="9"/>
        </w:numPr>
        <w:rPr>
          <w:lang w:val="sr-Latn-RS"/>
        </w:rPr>
      </w:pPr>
      <w:r w:rsidRPr="00B12A6D">
        <w:rPr>
          <w:lang w:val="sr-Latn-RS"/>
        </w:rPr>
        <w:t>Prijavljivanje na si</w:t>
      </w:r>
      <w:r w:rsidR="007E729A" w:rsidRPr="00B12A6D">
        <w:rPr>
          <w:lang w:val="sr-Latn-RS"/>
        </w:rPr>
        <w:t>stem;</w:t>
      </w:r>
    </w:p>
    <w:p w14:paraId="6D8883BD" w14:textId="0F87329C" w:rsidR="007E729A" w:rsidRPr="00B12A6D" w:rsidRDefault="007E729A" w:rsidP="007E729A">
      <w:pPr>
        <w:pStyle w:val="ListParagraph"/>
        <w:numPr>
          <w:ilvl w:val="0"/>
          <w:numId w:val="9"/>
        </w:numPr>
        <w:rPr>
          <w:lang w:val="sr-Latn-RS"/>
        </w:rPr>
      </w:pPr>
      <w:r w:rsidRPr="00B12A6D">
        <w:rPr>
          <w:lang w:val="sr-Latn-RS"/>
        </w:rPr>
        <w:t xml:space="preserve">Pristup sadržaju </w:t>
      </w:r>
      <w:r w:rsidR="00CF7CFC" w:rsidRPr="00B12A6D">
        <w:rPr>
          <w:lang w:val="sr-Latn-RS"/>
        </w:rPr>
        <w:t xml:space="preserve">web </w:t>
      </w:r>
      <w:r w:rsidRPr="00B12A6D">
        <w:rPr>
          <w:lang w:val="sr-Latn-RS"/>
        </w:rPr>
        <w:t>aplikacije;</w:t>
      </w:r>
    </w:p>
    <w:p w14:paraId="1DF85B00" w14:textId="77777777" w:rsidR="007E729A" w:rsidRPr="00B12A6D" w:rsidRDefault="007E729A" w:rsidP="007E729A">
      <w:pPr>
        <w:pStyle w:val="Heading1"/>
        <w:rPr>
          <w:lang w:val="sr-Latn-RS"/>
        </w:rPr>
      </w:pPr>
      <w:bookmarkStart w:id="32" w:name="_Toc87785854"/>
      <w:r w:rsidRPr="00B12A6D">
        <w:rPr>
          <w:lang w:val="sr-Latn-RS"/>
        </w:rPr>
        <w:t>Nefunkcionalni zahtevi</w:t>
      </w:r>
      <w:bookmarkEnd w:id="32"/>
    </w:p>
    <w:p w14:paraId="5BC7E22B" w14:textId="4FA8078D" w:rsidR="007E729A" w:rsidRPr="00B12A6D" w:rsidRDefault="00802244" w:rsidP="007E729A">
      <w:pPr>
        <w:pStyle w:val="Heading2"/>
      </w:pPr>
      <w:r w:rsidRPr="00B12A6D">
        <w:t xml:space="preserve"> </w:t>
      </w:r>
      <w:bookmarkStart w:id="33" w:name="_Toc87785855"/>
      <w:r w:rsidR="007E729A" w:rsidRPr="00B12A6D">
        <w:t>Sistemski zahtevi</w:t>
      </w:r>
      <w:bookmarkEnd w:id="33"/>
    </w:p>
    <w:p w14:paraId="1E3C7D4A" w14:textId="02EB3220" w:rsidR="007E729A" w:rsidRPr="00B12A6D" w:rsidRDefault="001809E5" w:rsidP="007E729A">
      <w:pPr>
        <w:ind w:left="576"/>
        <w:rPr>
          <w:lang w:val="sr-Latn-RS"/>
        </w:rPr>
      </w:pPr>
      <w:r w:rsidRPr="00B12A6D">
        <w:rPr>
          <w:lang w:val="sr-Latn-RS"/>
        </w:rPr>
        <w:t>MAP</w:t>
      </w:r>
      <w:r w:rsidR="007E729A" w:rsidRPr="00B12A6D">
        <w:rPr>
          <w:lang w:val="sr-Latn-RS"/>
        </w:rPr>
        <w:t xml:space="preserve"> aplikacija će biti realizovana korišćenjem </w:t>
      </w:r>
      <w:r w:rsidR="00CF7CFC" w:rsidRPr="00B12A6D">
        <w:rPr>
          <w:lang w:val="sr-Latn-RS"/>
        </w:rPr>
        <w:t xml:space="preserve">html, css, </w:t>
      </w:r>
      <w:r w:rsidR="007E729A" w:rsidRPr="00B12A6D">
        <w:rPr>
          <w:lang w:val="sr-Latn-RS"/>
        </w:rPr>
        <w:t>java</w:t>
      </w:r>
      <w:r w:rsidR="00CF7CFC" w:rsidRPr="00B12A6D">
        <w:rPr>
          <w:lang w:val="sr-Latn-RS"/>
        </w:rPr>
        <w:t>script i PHP</w:t>
      </w:r>
      <w:r w:rsidR="007E729A" w:rsidRPr="00B12A6D">
        <w:rPr>
          <w:lang w:val="sr-Latn-RS"/>
        </w:rPr>
        <w:t xml:space="preserve"> okruženja, dok će se kao DBMS koristiti MySQL.</w:t>
      </w:r>
    </w:p>
    <w:p w14:paraId="119F486B" w14:textId="1C47267A" w:rsidR="00CA68BC" w:rsidRPr="00B12A6D" w:rsidRDefault="00CA68BC" w:rsidP="007E729A">
      <w:pPr>
        <w:ind w:left="576"/>
        <w:rPr>
          <w:lang w:val="sr-Latn-RS"/>
        </w:rPr>
      </w:pPr>
      <w:r w:rsidRPr="00B12A6D">
        <w:rPr>
          <w:lang w:val="sr-Latn-RS"/>
        </w:rPr>
        <w:t xml:space="preserve">Da bi </w:t>
      </w:r>
      <w:r w:rsidR="001809E5" w:rsidRPr="00B12A6D">
        <w:rPr>
          <w:lang w:val="sr-Latn-RS"/>
        </w:rPr>
        <w:t>MAP</w:t>
      </w:r>
      <w:r w:rsidRPr="00B12A6D">
        <w:rPr>
          <w:lang w:val="sr-Latn-RS"/>
        </w:rPr>
        <w:t xml:space="preserve"> </w:t>
      </w:r>
      <w:r w:rsidR="00CF7CFC" w:rsidRPr="00B12A6D">
        <w:rPr>
          <w:lang w:val="sr-Latn-RS"/>
        </w:rPr>
        <w:t>web</w:t>
      </w:r>
      <w:r w:rsidRPr="00B12A6D">
        <w:rPr>
          <w:lang w:val="sr-Latn-RS"/>
        </w:rPr>
        <w:t xml:space="preserve"> aplikacija radila mora biti </w:t>
      </w:r>
      <w:r w:rsidR="00CF7CFC" w:rsidRPr="00B12A6D">
        <w:rPr>
          <w:lang w:val="sr-Latn-RS"/>
        </w:rPr>
        <w:t>instaliran neki internet pretraživač</w:t>
      </w:r>
      <w:r w:rsidRPr="00B12A6D">
        <w:rPr>
          <w:lang w:val="sr-Latn-RS"/>
        </w:rPr>
        <w:t>.</w:t>
      </w:r>
    </w:p>
    <w:p w14:paraId="26A9DDC1" w14:textId="7C368F6D" w:rsidR="007E729A" w:rsidRPr="00B12A6D" w:rsidRDefault="00802244" w:rsidP="00CA68BC">
      <w:pPr>
        <w:pStyle w:val="Heading2"/>
      </w:pPr>
      <w:r w:rsidRPr="00B12A6D">
        <w:t xml:space="preserve"> </w:t>
      </w:r>
      <w:bookmarkStart w:id="34" w:name="_Toc87785856"/>
      <w:r w:rsidR="00CA68BC" w:rsidRPr="00B12A6D">
        <w:t>Zahtevi u pogledu performansi</w:t>
      </w:r>
      <w:bookmarkEnd w:id="34"/>
    </w:p>
    <w:p w14:paraId="5DAD0762" w14:textId="424C9D83" w:rsidR="00CA68BC" w:rsidRPr="00B12A6D" w:rsidRDefault="00CA68BC" w:rsidP="00CA68BC">
      <w:pPr>
        <w:ind w:left="576"/>
        <w:rPr>
          <w:lang w:val="sr-Latn-RS"/>
        </w:rPr>
      </w:pPr>
      <w:r w:rsidRPr="00B12A6D">
        <w:rPr>
          <w:lang w:val="sr-Latn-RS"/>
        </w:rPr>
        <w:t>Nema posebnih zahteva u pogledu performansi sistema.</w:t>
      </w:r>
    </w:p>
    <w:p w14:paraId="10438E79" w14:textId="77777777" w:rsidR="00063AEC" w:rsidRPr="00B12A6D" w:rsidRDefault="00063AEC" w:rsidP="00CA68BC">
      <w:pPr>
        <w:ind w:left="576"/>
        <w:rPr>
          <w:lang w:val="sr-Latn-RS"/>
        </w:rPr>
      </w:pPr>
    </w:p>
    <w:p w14:paraId="52012560" w14:textId="54293551" w:rsidR="00CA68BC" w:rsidRPr="00B12A6D" w:rsidRDefault="00802244" w:rsidP="00CA68BC">
      <w:pPr>
        <w:pStyle w:val="Heading2"/>
      </w:pPr>
      <w:r w:rsidRPr="00B12A6D">
        <w:lastRenderedPageBreak/>
        <w:t xml:space="preserve"> </w:t>
      </w:r>
      <w:bookmarkStart w:id="35" w:name="_Toc87785857"/>
      <w:r w:rsidR="00CA68BC" w:rsidRPr="00B12A6D">
        <w:t>Zahtevi u pogledu okruženja</w:t>
      </w:r>
      <w:bookmarkEnd w:id="35"/>
    </w:p>
    <w:p w14:paraId="1103A780" w14:textId="77777777" w:rsidR="00CA68BC" w:rsidRPr="00B12A6D" w:rsidRDefault="00CA68BC" w:rsidP="00CA68BC">
      <w:pPr>
        <w:ind w:left="576"/>
        <w:rPr>
          <w:lang w:val="sr-Latn-RS"/>
        </w:rPr>
      </w:pPr>
      <w:r w:rsidRPr="00B12A6D">
        <w:rPr>
          <w:lang w:val="sr-Latn-RS"/>
        </w:rPr>
        <w:t>Nema posebnih zahteva u pogledu okruženja.</w:t>
      </w:r>
    </w:p>
    <w:p w14:paraId="543D81E3" w14:textId="77777777" w:rsidR="00CA68BC" w:rsidRPr="00B12A6D" w:rsidRDefault="00CA68BC" w:rsidP="00CA68BC">
      <w:pPr>
        <w:pStyle w:val="Heading1"/>
        <w:rPr>
          <w:lang w:val="sr-Latn-RS"/>
        </w:rPr>
      </w:pPr>
      <w:bookmarkStart w:id="36" w:name="_Toc87785858"/>
      <w:r w:rsidRPr="00B12A6D">
        <w:rPr>
          <w:lang w:val="sr-Latn-RS"/>
        </w:rPr>
        <w:t>Dokumentacija</w:t>
      </w:r>
      <w:bookmarkEnd w:id="36"/>
    </w:p>
    <w:p w14:paraId="56ACB7A2" w14:textId="351BC721" w:rsidR="00CA68BC" w:rsidRPr="00B12A6D" w:rsidRDefault="00CA68BC" w:rsidP="00CA68BC">
      <w:pPr>
        <w:ind w:left="360"/>
        <w:rPr>
          <w:lang w:val="sr-Latn-RS"/>
        </w:rPr>
      </w:pPr>
      <w:r w:rsidRPr="00B12A6D">
        <w:rPr>
          <w:lang w:val="sr-Latn-RS"/>
        </w:rPr>
        <w:t xml:space="preserve">U ovom odeljku su opisani zahtevi u pogledu dokumentacije koju treba pripremiti za </w:t>
      </w:r>
      <w:r w:rsidR="00AC0E7F" w:rsidRPr="00B12A6D">
        <w:rPr>
          <w:lang w:val="sr-Latn-RS"/>
        </w:rPr>
        <w:t>MAP</w:t>
      </w:r>
      <w:r w:rsidRPr="00B12A6D">
        <w:rPr>
          <w:lang w:val="sr-Latn-RS"/>
        </w:rPr>
        <w:t xml:space="preserve"> projekat. </w:t>
      </w:r>
    </w:p>
    <w:p w14:paraId="208A2A98" w14:textId="77777777" w:rsidR="00063AEC" w:rsidRPr="00B12A6D" w:rsidRDefault="00063AEC" w:rsidP="00CA68BC">
      <w:pPr>
        <w:ind w:left="360"/>
        <w:rPr>
          <w:lang w:val="sr-Latn-RS"/>
        </w:rPr>
      </w:pPr>
    </w:p>
    <w:p w14:paraId="3B0D9758" w14:textId="77777777" w:rsidR="00CA68BC" w:rsidRPr="00B12A6D" w:rsidRDefault="003C1913" w:rsidP="00CA68BC">
      <w:pPr>
        <w:pStyle w:val="Heading2"/>
      </w:pPr>
      <w:r w:rsidRPr="00B12A6D">
        <w:t xml:space="preserve"> </w:t>
      </w:r>
      <w:bookmarkStart w:id="37" w:name="_Toc87785859"/>
      <w:r w:rsidR="00CA68BC" w:rsidRPr="00B12A6D">
        <w:t>Korisničko uputstvo</w:t>
      </w:r>
      <w:bookmarkEnd w:id="37"/>
    </w:p>
    <w:p w14:paraId="1373EE7A" w14:textId="1496022F" w:rsidR="00CA68BC" w:rsidRPr="00B12A6D" w:rsidRDefault="00CF7CFC" w:rsidP="00CA68BC">
      <w:pPr>
        <w:ind w:left="576"/>
        <w:rPr>
          <w:lang w:val="sr-Latn-RS"/>
        </w:rPr>
      </w:pPr>
      <w:r w:rsidRPr="00B12A6D">
        <w:rPr>
          <w:lang w:val="sr-Latn-RS"/>
        </w:rPr>
        <w:t>Web a</w:t>
      </w:r>
      <w:r w:rsidR="00CA68BC" w:rsidRPr="00B12A6D">
        <w:rPr>
          <w:lang w:val="sr-Latn-RS"/>
        </w:rPr>
        <w:t>plikacija će biti intuitivna za korišćenje i neće posedovati štampano korisničko upustvo.</w:t>
      </w:r>
    </w:p>
    <w:p w14:paraId="61907A30" w14:textId="77777777" w:rsidR="005C115F" w:rsidRPr="00B12A6D" w:rsidRDefault="003C1913" w:rsidP="005C115F">
      <w:pPr>
        <w:pStyle w:val="Heading2"/>
      </w:pPr>
      <w:r w:rsidRPr="00B12A6D">
        <w:t xml:space="preserve"> </w:t>
      </w:r>
      <w:bookmarkStart w:id="38" w:name="_Toc87785860"/>
      <w:r w:rsidR="005C115F" w:rsidRPr="00B12A6D">
        <w:t>Upustvo za instalaciju</w:t>
      </w:r>
      <w:bookmarkEnd w:id="38"/>
    </w:p>
    <w:p w14:paraId="7EAC624B" w14:textId="406876B8" w:rsidR="005C115F" w:rsidRPr="00B12A6D" w:rsidRDefault="005C115F" w:rsidP="005C115F">
      <w:pPr>
        <w:ind w:left="576"/>
        <w:rPr>
          <w:lang w:val="sr-Latn-RS"/>
        </w:rPr>
      </w:pPr>
      <w:r w:rsidRPr="00B12A6D">
        <w:rPr>
          <w:lang w:val="sr-Latn-RS"/>
        </w:rPr>
        <w:t>Upustvo za instalaciju će sadržati instrukcije za instaliranje aplikacije.</w:t>
      </w:r>
    </w:p>
    <w:p w14:paraId="029F3B1F" w14:textId="77777777" w:rsidR="00063AEC" w:rsidRPr="00B12A6D" w:rsidRDefault="00063AEC" w:rsidP="005C115F">
      <w:pPr>
        <w:ind w:left="576"/>
        <w:rPr>
          <w:lang w:val="sr-Latn-RS"/>
        </w:rPr>
      </w:pPr>
    </w:p>
    <w:p w14:paraId="3643D5CD" w14:textId="77777777" w:rsidR="005C115F" w:rsidRPr="00B12A6D" w:rsidRDefault="003C1913" w:rsidP="005C115F">
      <w:pPr>
        <w:pStyle w:val="Heading2"/>
      </w:pPr>
      <w:r w:rsidRPr="00B12A6D">
        <w:t xml:space="preserve"> </w:t>
      </w:r>
      <w:bookmarkStart w:id="39" w:name="_Toc87785861"/>
      <w:r w:rsidR="005C115F" w:rsidRPr="00B12A6D">
        <w:t>Pakovanje proizvoda</w:t>
      </w:r>
      <w:bookmarkEnd w:id="39"/>
    </w:p>
    <w:p w14:paraId="636DEB5E" w14:textId="2729BAAD" w:rsidR="000F3133" w:rsidRPr="00B12A6D" w:rsidRDefault="005C115F" w:rsidP="003C1913">
      <w:pPr>
        <w:ind w:left="576"/>
        <w:rPr>
          <w:lang w:val="sr-Latn-RS"/>
        </w:rPr>
      </w:pPr>
      <w:r w:rsidRPr="00B12A6D">
        <w:rPr>
          <w:lang w:val="sr-Latn-RS"/>
        </w:rPr>
        <w:t xml:space="preserve">Proizvod </w:t>
      </w:r>
      <w:r w:rsidR="00CF7CFC" w:rsidRPr="00B12A6D">
        <w:rPr>
          <w:lang w:val="sr-Latn-RS"/>
        </w:rPr>
        <w:t xml:space="preserve">jeste namenjen širokom tržištu </w:t>
      </w:r>
      <w:r w:rsidR="00AF43D8" w:rsidRPr="00B12A6D">
        <w:rPr>
          <w:lang w:val="sr-Latn-RS"/>
        </w:rPr>
        <w:t xml:space="preserve">jer ser radi i web aplikaciji </w:t>
      </w:r>
      <w:r w:rsidR="00CF7CFC" w:rsidRPr="00B12A6D">
        <w:rPr>
          <w:lang w:val="sr-Latn-RS"/>
        </w:rPr>
        <w:t xml:space="preserve">ali </w:t>
      </w:r>
      <w:r w:rsidRPr="00B12A6D">
        <w:rPr>
          <w:lang w:val="sr-Latn-RS"/>
        </w:rPr>
        <w:t xml:space="preserve">ne zahteva posebno pakovanje jer </w:t>
      </w:r>
      <w:r w:rsidR="00CF7CFC" w:rsidRPr="00B12A6D">
        <w:rPr>
          <w:lang w:val="sr-Latn-RS"/>
        </w:rPr>
        <w:t>interfejs će biti intuitivan.</w:t>
      </w:r>
    </w:p>
    <w:sectPr w:rsidR="000F3133" w:rsidRPr="00B12A6D" w:rsidSect="0077196E">
      <w:headerReference w:type="default" r:id="rId8"/>
      <w:footerReference w:type="default" r:id="rId9"/>
      <w:headerReference w:type="first" r:id="rId10"/>
      <w:pgSz w:w="11907" w:h="16839" w:code="9"/>
      <w:pgMar w:top="1440" w:right="1134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F627" w14:textId="77777777" w:rsidR="00F85603" w:rsidRDefault="00F85603" w:rsidP="00E42570">
      <w:pPr>
        <w:spacing w:after="0" w:line="240" w:lineRule="auto"/>
      </w:pPr>
      <w:r>
        <w:separator/>
      </w:r>
    </w:p>
  </w:endnote>
  <w:endnote w:type="continuationSeparator" w:id="0">
    <w:p w14:paraId="340A3953" w14:textId="77777777" w:rsidR="00F85603" w:rsidRDefault="00F85603" w:rsidP="00E4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 X Rg">
    <w:altName w:val="Corbel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FD1D" w14:textId="77777777" w:rsidR="00BD08A3" w:rsidRPr="00BD08A3" w:rsidRDefault="00BD08A3" w:rsidP="00BD08A3">
    <w:pPr>
      <w:pStyle w:val="Footer"/>
      <w:rPr>
        <w:rFonts w:cs="Times New Roman"/>
        <w:lang w:val="sr-Latn-RS"/>
      </w:rPr>
    </w:pPr>
  </w:p>
  <w:p w14:paraId="3BF711B6" w14:textId="02277B39" w:rsidR="00BD08A3" w:rsidRPr="00BD08A3" w:rsidRDefault="00BD08A3" w:rsidP="00BD08A3">
    <w:pPr>
      <w:pStyle w:val="Footer"/>
      <w:rPr>
        <w:rFonts w:cs="Times New Roman"/>
        <w:lang w:val="sr-Latn-RS"/>
      </w:rPr>
    </w:pPr>
    <w:r w:rsidRPr="00BD08A3">
      <w:rPr>
        <w:rFonts w:cs="Times New Roman"/>
        <w:lang w:val="sr-Latn-RS"/>
      </w:rPr>
      <w:t>Poverljivo</w:t>
    </w:r>
    <w:r w:rsidRPr="00BD08A3">
      <w:rPr>
        <w:rFonts w:cs="Times New Roman"/>
        <w:lang w:val="sr-Latn-RS"/>
      </w:rPr>
      <w:tab/>
    </w:r>
    <w:r w:rsidR="00604ACB">
      <w:rPr>
        <w:rFonts w:cs="Times New Roman"/>
        <w:lang w:val="sr-Latn-RS"/>
      </w:rPr>
      <w:t>Enn</w:t>
    </w:r>
    <w:r w:rsidRPr="00BD08A3">
      <w:rPr>
        <w:rFonts w:cs="Times New Roman"/>
        <w:lang w:val="sr-Latn-RS"/>
      </w:rPr>
      <w:t>, 20</w:t>
    </w:r>
    <w:r w:rsidR="00604ACB">
      <w:rPr>
        <w:rFonts w:cs="Times New Roman"/>
        <w:lang w:val="sr-Latn-RS"/>
      </w:rPr>
      <w:t>21</w:t>
    </w:r>
    <w:r w:rsidRPr="00BD08A3">
      <w:rPr>
        <w:rFonts w:cs="Times New Roman"/>
        <w:lang w:val="sr-Latn-RS"/>
      </w:rPr>
      <w:tab/>
      <w:t>Strana 4 od 7</w:t>
    </w:r>
  </w:p>
  <w:p w14:paraId="278B5009" w14:textId="106F343C" w:rsidR="00BD08A3" w:rsidRPr="00BD08A3" w:rsidRDefault="00BD08A3" w:rsidP="00BD08A3">
    <w:pPr>
      <w:pStyle w:val="Footer"/>
      <w:rPr>
        <w:rFonts w:cs="Times New Roman"/>
        <w:lang w:val="sr-Latn-RS"/>
      </w:rPr>
    </w:pPr>
  </w:p>
  <w:p w14:paraId="19880B02" w14:textId="77777777" w:rsidR="005F2384" w:rsidRPr="00BD08A3" w:rsidRDefault="005F2384" w:rsidP="00BD0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481B" w14:textId="77777777" w:rsidR="00F85603" w:rsidRDefault="00F85603" w:rsidP="00E42570">
      <w:pPr>
        <w:spacing w:after="0" w:line="240" w:lineRule="auto"/>
      </w:pPr>
      <w:r>
        <w:separator/>
      </w:r>
    </w:p>
  </w:footnote>
  <w:footnote w:type="continuationSeparator" w:id="0">
    <w:p w14:paraId="44FE0483" w14:textId="77777777" w:rsidR="00F85603" w:rsidRDefault="00F85603" w:rsidP="00E4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2384" w:rsidRPr="003372D3" w14:paraId="6DB31F38" w14:textId="77777777" w:rsidTr="00A41F12">
      <w:tc>
        <w:tcPr>
          <w:tcW w:w="6379" w:type="dxa"/>
        </w:tcPr>
        <w:p w14:paraId="2B8BA083" w14:textId="32E5EA61" w:rsidR="005F2384" w:rsidRPr="003372D3" w:rsidRDefault="00604ACB" w:rsidP="00A41F12">
          <w:pPr>
            <w:rPr>
              <w:lang w:val="sr-Latn-CS"/>
            </w:rPr>
          </w:pPr>
          <w:r>
            <w:rPr>
              <w:lang w:val="sr-Latn-CS"/>
            </w:rPr>
            <w:t>MAP</w:t>
          </w:r>
        </w:p>
      </w:tc>
      <w:tc>
        <w:tcPr>
          <w:tcW w:w="3179" w:type="dxa"/>
        </w:tcPr>
        <w:p w14:paraId="269999EF" w14:textId="77777777" w:rsidR="005F2384" w:rsidRPr="003372D3" w:rsidRDefault="005F2384" w:rsidP="00A41F1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F2384" w:rsidRPr="003372D3" w14:paraId="617781FE" w14:textId="77777777" w:rsidTr="00A41F12">
      <w:tc>
        <w:tcPr>
          <w:tcW w:w="6379" w:type="dxa"/>
        </w:tcPr>
        <w:p w14:paraId="0BC1866E" w14:textId="60C864F9" w:rsidR="005F2384" w:rsidRPr="003372D3" w:rsidRDefault="0077196E" w:rsidP="00A41F12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1A4EF0C5" w14:textId="06BE4190" w:rsidR="005F2384" w:rsidRPr="003372D3" w:rsidRDefault="005F2384" w:rsidP="00A41F12">
          <w:pPr>
            <w:rPr>
              <w:lang w:val="sr-Latn-CS"/>
            </w:rPr>
          </w:pPr>
          <w:r>
            <w:rPr>
              <w:lang w:val="sr-Latn-CS"/>
            </w:rPr>
            <w:t xml:space="preserve">  Datum:  1</w:t>
          </w:r>
          <w:r w:rsidR="00604ACB">
            <w:rPr>
              <w:lang w:val="sr-Latn-CS"/>
            </w:rPr>
            <w:t>4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</w:t>
          </w:r>
          <w:r w:rsidR="0077196E">
            <w:rPr>
              <w:lang w:val="sr-Latn-CS"/>
            </w:rPr>
            <w:t>1</w:t>
          </w:r>
          <w:r w:rsidRPr="003372D3">
            <w:rPr>
              <w:lang w:val="sr-Latn-CS"/>
            </w:rPr>
            <w:t>.20</w:t>
          </w:r>
          <w:r w:rsidR="00604ACB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5F2384" w:rsidRPr="003372D3" w14:paraId="0CEFE31B" w14:textId="77777777" w:rsidTr="00A41F12">
      <w:tc>
        <w:tcPr>
          <w:tcW w:w="9558" w:type="dxa"/>
          <w:gridSpan w:val="2"/>
        </w:tcPr>
        <w:p w14:paraId="40C2D19A" w14:textId="500CC320" w:rsidR="005F2384" w:rsidRPr="003372D3" w:rsidRDefault="00604ACB" w:rsidP="00604ACB">
          <w:pPr>
            <w:tabs>
              <w:tab w:val="left" w:pos="1284"/>
            </w:tabs>
            <w:rPr>
              <w:lang w:val="sr-Latn-CS"/>
            </w:rPr>
          </w:pPr>
          <w:r>
            <w:rPr>
              <w:lang w:val="sr-Latn-CS"/>
            </w:rPr>
            <w:t>Enn</w:t>
          </w:r>
        </w:p>
      </w:tc>
    </w:tr>
  </w:tbl>
  <w:p w14:paraId="69E83455" w14:textId="77777777" w:rsidR="00372A67" w:rsidRDefault="00372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F0E17" w14:textId="774A5F11" w:rsidR="00026769" w:rsidRPr="00BA1870" w:rsidRDefault="00604ACB" w:rsidP="0077196E">
    <w:pPr>
      <w:widowControl w:val="0"/>
      <w:pBdr>
        <w:top w:val="single" w:sz="4" w:space="15" w:color="auto"/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>
      <w:rPr>
        <w:rFonts w:ascii="Arial" w:eastAsia="Times New Roman" w:hAnsi="Arial" w:cs="Times New Roman"/>
        <w:b/>
        <w:sz w:val="36"/>
        <w:szCs w:val="20"/>
        <w:lang w:val="sr-Latn-RS" w:eastAsia="sr-Latn-CS"/>
      </w:rPr>
      <w:t>MAP</w:t>
    </w:r>
  </w:p>
  <w:p w14:paraId="0F6D215D" w14:textId="2B21DA77" w:rsidR="005F2384" w:rsidRDefault="005F2384" w:rsidP="0077196E">
    <w:pPr>
      <w:pStyle w:val="Header"/>
      <w:jc w:val="center"/>
      <w:rPr>
        <w:rFonts w:ascii="Neuropol X Rg" w:hAnsi="Neuropol X Rg"/>
      </w:rPr>
    </w:pPr>
  </w:p>
  <w:p w14:paraId="68A59864" w14:textId="77777777" w:rsidR="005F2384" w:rsidRDefault="005F2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48480F"/>
    <w:multiLevelType w:val="hybridMultilevel"/>
    <w:tmpl w:val="0238662E"/>
    <w:lvl w:ilvl="0" w:tplc="6A1C1A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8F19EB"/>
    <w:multiLevelType w:val="multilevel"/>
    <w:tmpl w:val="F6AA5D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301290"/>
    <w:multiLevelType w:val="hybridMultilevel"/>
    <w:tmpl w:val="1DBE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7489E"/>
    <w:multiLevelType w:val="hybridMultilevel"/>
    <w:tmpl w:val="51442CC6"/>
    <w:lvl w:ilvl="0" w:tplc="D2326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53734"/>
    <w:multiLevelType w:val="hybridMultilevel"/>
    <w:tmpl w:val="28303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762668"/>
    <w:multiLevelType w:val="hybridMultilevel"/>
    <w:tmpl w:val="17B4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A477E"/>
    <w:multiLevelType w:val="hybridMultilevel"/>
    <w:tmpl w:val="E2FC6E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D557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13463D"/>
    <w:multiLevelType w:val="hybridMultilevel"/>
    <w:tmpl w:val="9252D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E30193"/>
    <w:multiLevelType w:val="hybridMultilevel"/>
    <w:tmpl w:val="EA28ABBC"/>
    <w:lvl w:ilvl="0" w:tplc="C616CF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84DFE"/>
    <w:multiLevelType w:val="hybridMultilevel"/>
    <w:tmpl w:val="9B8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1759F"/>
    <w:multiLevelType w:val="hybridMultilevel"/>
    <w:tmpl w:val="28FCD72A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 w15:restartNumberingAfterBreak="0">
    <w:nsid w:val="64CF2B4F"/>
    <w:multiLevelType w:val="hybridMultilevel"/>
    <w:tmpl w:val="6A2812A4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 w15:restartNumberingAfterBreak="0">
    <w:nsid w:val="65DB4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AC06BF"/>
    <w:multiLevelType w:val="hybridMultilevel"/>
    <w:tmpl w:val="F8E2BDFC"/>
    <w:lvl w:ilvl="0" w:tplc="E6D2AFF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87FE9"/>
    <w:multiLevelType w:val="hybridMultilevel"/>
    <w:tmpl w:val="9E744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5"/>
  </w:num>
  <w:num w:numId="5">
    <w:abstractNumId w:val="9"/>
  </w:num>
  <w:num w:numId="6">
    <w:abstractNumId w:val="7"/>
  </w:num>
  <w:num w:numId="7">
    <w:abstractNumId w:val="17"/>
  </w:num>
  <w:num w:numId="8">
    <w:abstractNumId w:val="8"/>
  </w:num>
  <w:num w:numId="9">
    <w:abstractNumId w:val="6"/>
  </w:num>
  <w:num w:numId="10">
    <w:abstractNumId w:val="12"/>
  </w:num>
  <w:num w:numId="11">
    <w:abstractNumId w:val="13"/>
  </w:num>
  <w:num w:numId="12">
    <w:abstractNumId w:val="14"/>
  </w:num>
  <w:num w:numId="13">
    <w:abstractNumId w:val="11"/>
  </w:num>
  <w:num w:numId="14">
    <w:abstractNumId w:val="16"/>
  </w:num>
  <w:num w:numId="15">
    <w:abstractNumId w:val="1"/>
  </w:num>
  <w:num w:numId="16">
    <w:abstractNumId w:val="4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3"/>
    <w:rsid w:val="00022584"/>
    <w:rsid w:val="00026769"/>
    <w:rsid w:val="00063AEC"/>
    <w:rsid w:val="00071370"/>
    <w:rsid w:val="0009104C"/>
    <w:rsid w:val="00094CC8"/>
    <w:rsid w:val="000D18E3"/>
    <w:rsid w:val="000F3133"/>
    <w:rsid w:val="00106CDF"/>
    <w:rsid w:val="00123946"/>
    <w:rsid w:val="00124357"/>
    <w:rsid w:val="0013793F"/>
    <w:rsid w:val="001809E5"/>
    <w:rsid w:val="001B7465"/>
    <w:rsid w:val="0023025B"/>
    <w:rsid w:val="002414F3"/>
    <w:rsid w:val="002564D5"/>
    <w:rsid w:val="00273585"/>
    <w:rsid w:val="00283598"/>
    <w:rsid w:val="00287B31"/>
    <w:rsid w:val="0029179D"/>
    <w:rsid w:val="002A2539"/>
    <w:rsid w:val="002D1D51"/>
    <w:rsid w:val="002F3196"/>
    <w:rsid w:val="00331F1B"/>
    <w:rsid w:val="0034290B"/>
    <w:rsid w:val="00372A67"/>
    <w:rsid w:val="003958F8"/>
    <w:rsid w:val="003B0BE9"/>
    <w:rsid w:val="003C1913"/>
    <w:rsid w:val="003C6D3B"/>
    <w:rsid w:val="003F283B"/>
    <w:rsid w:val="0045235E"/>
    <w:rsid w:val="004C643A"/>
    <w:rsid w:val="00584AC9"/>
    <w:rsid w:val="00596B67"/>
    <w:rsid w:val="005A2C77"/>
    <w:rsid w:val="005C115F"/>
    <w:rsid w:val="005C38B5"/>
    <w:rsid w:val="005F2384"/>
    <w:rsid w:val="00604ACB"/>
    <w:rsid w:val="00607E2C"/>
    <w:rsid w:val="00610E59"/>
    <w:rsid w:val="006D7B49"/>
    <w:rsid w:val="006F3BFD"/>
    <w:rsid w:val="00714AC0"/>
    <w:rsid w:val="00732FE5"/>
    <w:rsid w:val="0076767C"/>
    <w:rsid w:val="0077196E"/>
    <w:rsid w:val="007B0405"/>
    <w:rsid w:val="007B7D6C"/>
    <w:rsid w:val="007E729A"/>
    <w:rsid w:val="00802244"/>
    <w:rsid w:val="00876E62"/>
    <w:rsid w:val="00887E45"/>
    <w:rsid w:val="00896C57"/>
    <w:rsid w:val="008C67E3"/>
    <w:rsid w:val="008D7E5D"/>
    <w:rsid w:val="00915F5D"/>
    <w:rsid w:val="00941FD2"/>
    <w:rsid w:val="00953C7A"/>
    <w:rsid w:val="0096180D"/>
    <w:rsid w:val="0096601B"/>
    <w:rsid w:val="009671AA"/>
    <w:rsid w:val="009D0EA8"/>
    <w:rsid w:val="00A64C59"/>
    <w:rsid w:val="00A73AA9"/>
    <w:rsid w:val="00A84E75"/>
    <w:rsid w:val="00A94E0B"/>
    <w:rsid w:val="00AC0E7F"/>
    <w:rsid w:val="00AF43D8"/>
    <w:rsid w:val="00B12A6D"/>
    <w:rsid w:val="00BA1870"/>
    <w:rsid w:val="00BA18E5"/>
    <w:rsid w:val="00BD08A3"/>
    <w:rsid w:val="00C13505"/>
    <w:rsid w:val="00C22182"/>
    <w:rsid w:val="00C35F69"/>
    <w:rsid w:val="00C60B95"/>
    <w:rsid w:val="00C774B7"/>
    <w:rsid w:val="00C97175"/>
    <w:rsid w:val="00CA68BC"/>
    <w:rsid w:val="00CC41C5"/>
    <w:rsid w:val="00CC778F"/>
    <w:rsid w:val="00CF7CFC"/>
    <w:rsid w:val="00D02C13"/>
    <w:rsid w:val="00D4184C"/>
    <w:rsid w:val="00D81A5C"/>
    <w:rsid w:val="00D830B0"/>
    <w:rsid w:val="00DE1801"/>
    <w:rsid w:val="00DF4E0F"/>
    <w:rsid w:val="00DF586C"/>
    <w:rsid w:val="00E0164C"/>
    <w:rsid w:val="00E37F9C"/>
    <w:rsid w:val="00E42570"/>
    <w:rsid w:val="00E4656B"/>
    <w:rsid w:val="00E604B7"/>
    <w:rsid w:val="00EB5603"/>
    <w:rsid w:val="00EC4341"/>
    <w:rsid w:val="00F32074"/>
    <w:rsid w:val="00F43EEF"/>
    <w:rsid w:val="00F85603"/>
    <w:rsid w:val="00FA23F6"/>
    <w:rsid w:val="00FA3AEC"/>
    <w:rsid w:val="00FB4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A397"/>
  <w15:docId w15:val="{80815872-80A5-496E-94A4-EF92F522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13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357"/>
    <w:pPr>
      <w:keepNext/>
      <w:keepLines/>
      <w:numPr>
        <w:numId w:val="1"/>
      </w:numPr>
      <w:spacing w:before="480" w:after="120"/>
      <w:ind w:left="357" w:hanging="357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124357"/>
    <w:pPr>
      <w:widowControl w:val="0"/>
      <w:numPr>
        <w:ilvl w:val="1"/>
      </w:numPr>
      <w:spacing w:before="200"/>
      <w:ind w:left="578" w:hanging="578"/>
      <w:outlineLvl w:val="1"/>
    </w:pPr>
    <w:rPr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7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2414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80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18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C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656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133"/>
    <w:pPr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3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1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3133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F2384"/>
  </w:style>
  <w:style w:type="paragraph" w:styleId="BodyText">
    <w:name w:val="Body Text"/>
    <w:basedOn w:val="Normal"/>
    <w:link w:val="BodyTextChar"/>
    <w:rsid w:val="00DF4E0F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DF4E0F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itle">
    <w:name w:val="Title"/>
    <w:basedOn w:val="Normal"/>
    <w:next w:val="Normal"/>
    <w:link w:val="TitleChar"/>
    <w:qFormat/>
    <w:rsid w:val="00604AC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604ACB"/>
    <w:rPr>
      <w:rFonts w:ascii="Arial" w:eastAsia="Times New Roman" w:hAnsi="Arial" w:cs="Times New Roman"/>
      <w:b/>
      <w:sz w:val="36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zavni%20uninverzitet%20u%20novom%20Pazaru\2017-2018\Softversko%20inzenjerstvo\DOkumentacija\Dokumentacija%20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EF9AD-6406-4084-8C26-66F8A03B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Dokumentacija Sablon.dotx</Template>
  <TotalTime>2</TotalTime>
  <Pages>9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Ena Trtovac</cp:lastModifiedBy>
  <cp:revision>3</cp:revision>
  <dcterms:created xsi:type="dcterms:W3CDTF">2021-11-14T11:36:00Z</dcterms:created>
  <dcterms:modified xsi:type="dcterms:W3CDTF">2021-11-14T11:37:00Z</dcterms:modified>
</cp:coreProperties>
</file>