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C5A44" w14:textId="77777777" w:rsidR="00FF2AC1" w:rsidRPr="00090B93" w:rsidRDefault="00FF2AC1" w:rsidP="00FF2AC1">
      <w:pPr>
        <w:pStyle w:val="BodyText"/>
        <w:rPr>
          <w:lang w:val="sr-Latn-RS"/>
        </w:rPr>
      </w:pPr>
    </w:p>
    <w:p w14:paraId="1D8FA64A" w14:textId="77777777" w:rsidR="00CE011C" w:rsidRPr="00090B93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2AEB3895" w14:textId="77777777" w:rsidR="00CE011C" w:rsidRPr="00090B93" w:rsidRDefault="00CE011C" w:rsidP="00CE011C">
      <w:pPr>
        <w:rPr>
          <w:lang w:val="sr-Latn-RS" w:eastAsia="sr-Latn-CS"/>
        </w:rPr>
      </w:pPr>
    </w:p>
    <w:p w14:paraId="1CE666FD" w14:textId="77777777" w:rsidR="00CE011C" w:rsidRPr="00090B93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4E09B23E" w14:textId="77777777" w:rsidR="00CE011C" w:rsidRPr="00090B93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6507CACD" w14:textId="77777777" w:rsidR="00CE011C" w:rsidRPr="00090B93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76FC0D8F" w14:textId="77777777" w:rsidR="00CE011C" w:rsidRPr="00090B93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3EA12727" w14:textId="77777777" w:rsidR="00CE011C" w:rsidRPr="00090B93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4767D4EA" w14:textId="77777777" w:rsidR="00CE011C" w:rsidRPr="00090B93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755FF55D" w14:textId="77777777" w:rsidR="00CE011C" w:rsidRPr="00090B93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7D54E140" w14:textId="77777777" w:rsidR="00CE011C" w:rsidRPr="00090B93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3C5246D1" w14:textId="77777777" w:rsidR="00CE011C" w:rsidRPr="00090B93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34E3EEA4" w14:textId="77777777" w:rsidR="00D659C9" w:rsidRPr="00090B93" w:rsidRDefault="00D659C9" w:rsidP="00D659C9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090B93">
        <w:rPr>
          <w:lang w:val="sr-Latn-RS"/>
        </w:rPr>
        <w:t>MAP</w:t>
      </w:r>
    </w:p>
    <w:p w14:paraId="2746E524" w14:textId="77777777" w:rsidR="00D659C9" w:rsidRPr="00090B93" w:rsidRDefault="00D659C9" w:rsidP="00D659C9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090B93">
        <w:rPr>
          <w:lang w:val="sr-Latn-RS"/>
        </w:rPr>
        <w:t>Online sajt o hotelskim recenzijama</w:t>
      </w:r>
    </w:p>
    <w:p w14:paraId="7764E6DA" w14:textId="77777777" w:rsidR="00FF2AC1" w:rsidRPr="00090B93" w:rsidRDefault="00FF2AC1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74F92072" w14:textId="0E33E4C0" w:rsidR="00FF2AC1" w:rsidRPr="00090B93" w:rsidRDefault="00B17EC4" w:rsidP="00CE011C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090B93">
        <w:rPr>
          <w:lang w:val="sr-Latn-RS"/>
        </w:rPr>
        <w:t>Specifikacija zahteva</w:t>
      </w:r>
    </w:p>
    <w:p w14:paraId="145E9AF2" w14:textId="77777777" w:rsidR="00FF2AC1" w:rsidRPr="00090B93" w:rsidRDefault="00FF2AC1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0C6AEE30" w14:textId="77777777" w:rsidR="00FF2AC1" w:rsidRPr="00090B93" w:rsidRDefault="00FF2AC1" w:rsidP="00FF2AC1">
      <w:pPr>
        <w:pStyle w:val="Title"/>
        <w:jc w:val="right"/>
        <w:rPr>
          <w:sz w:val="28"/>
          <w:lang w:val="sr-Latn-RS"/>
        </w:rPr>
      </w:pPr>
      <w:r w:rsidRPr="00090B93">
        <w:rPr>
          <w:sz w:val="28"/>
          <w:lang w:val="sr-Latn-RS"/>
        </w:rPr>
        <w:t>Verzija 1.0</w:t>
      </w:r>
    </w:p>
    <w:p w14:paraId="7D406AB8" w14:textId="77777777" w:rsidR="00FF2AC1" w:rsidRPr="00090B93" w:rsidRDefault="00184463" w:rsidP="00B057D6">
      <w:pPr>
        <w:jc w:val="left"/>
        <w:rPr>
          <w:b/>
          <w:lang w:val="sr-Latn-RS"/>
        </w:rPr>
      </w:pPr>
      <w:r w:rsidRPr="00090B93">
        <w:rPr>
          <w:b/>
          <w:lang w:val="sr-Latn-RS"/>
        </w:rPr>
        <w:tab/>
      </w:r>
      <w:r w:rsidRPr="00090B93">
        <w:rPr>
          <w:b/>
          <w:lang w:val="sr-Latn-RS"/>
        </w:rPr>
        <w:tab/>
      </w:r>
    </w:p>
    <w:p w14:paraId="2B4B1965" w14:textId="77777777" w:rsidR="000A72D6" w:rsidRPr="00090B93" w:rsidRDefault="00FF2AC1">
      <w:pPr>
        <w:jc w:val="left"/>
        <w:rPr>
          <w:b/>
          <w:lang w:val="sr-Latn-RS"/>
        </w:rPr>
      </w:pPr>
      <w:r w:rsidRPr="00090B93">
        <w:rPr>
          <w:b/>
          <w:lang w:val="sr-Latn-RS"/>
        </w:rPr>
        <w:br w:type="page"/>
      </w:r>
    </w:p>
    <w:p w14:paraId="7B19F79A" w14:textId="77777777" w:rsidR="00EA19AA" w:rsidRPr="00090B93" w:rsidRDefault="00EA19AA">
      <w:pPr>
        <w:jc w:val="left"/>
        <w:rPr>
          <w:b/>
          <w:lang w:val="sr-Latn-RS"/>
        </w:rPr>
      </w:pPr>
    </w:p>
    <w:p w14:paraId="2E3CCCD4" w14:textId="77777777" w:rsidR="00EA19AA" w:rsidRPr="00090B93" w:rsidRDefault="00EA19AA">
      <w:pPr>
        <w:jc w:val="left"/>
        <w:rPr>
          <w:b/>
          <w:lang w:val="sr-Latn-RS"/>
        </w:rPr>
      </w:pP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0A72D6" w:rsidRPr="00090B93" w14:paraId="5DC93CBC" w14:textId="77777777" w:rsidTr="00455235">
        <w:tc>
          <w:tcPr>
            <w:tcW w:w="2304" w:type="dxa"/>
          </w:tcPr>
          <w:p w14:paraId="6D8A9A7C" w14:textId="77777777" w:rsidR="000A72D6" w:rsidRPr="00090B93" w:rsidRDefault="000A72D6" w:rsidP="000A72D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090B93"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  <w:t>Datum</w:t>
            </w:r>
          </w:p>
        </w:tc>
        <w:tc>
          <w:tcPr>
            <w:tcW w:w="1152" w:type="dxa"/>
          </w:tcPr>
          <w:p w14:paraId="79556D19" w14:textId="77777777" w:rsidR="000A72D6" w:rsidRPr="00090B93" w:rsidRDefault="000A72D6" w:rsidP="000A72D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090B93"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  <w:t>Verzija</w:t>
            </w:r>
          </w:p>
        </w:tc>
        <w:tc>
          <w:tcPr>
            <w:tcW w:w="3598" w:type="dxa"/>
          </w:tcPr>
          <w:p w14:paraId="5D474134" w14:textId="77777777" w:rsidR="000A72D6" w:rsidRPr="00090B93" w:rsidRDefault="000A72D6" w:rsidP="000A72D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090B93"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  <w:t>Opis</w:t>
            </w:r>
          </w:p>
        </w:tc>
        <w:tc>
          <w:tcPr>
            <w:tcW w:w="2195" w:type="dxa"/>
          </w:tcPr>
          <w:p w14:paraId="119D621A" w14:textId="77777777" w:rsidR="000A72D6" w:rsidRPr="00090B93" w:rsidRDefault="000A72D6" w:rsidP="000A72D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090B93"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  <w:t>Autor</w:t>
            </w:r>
          </w:p>
        </w:tc>
      </w:tr>
      <w:tr w:rsidR="000A72D6" w:rsidRPr="00090B93" w14:paraId="06C1A63D" w14:textId="77777777" w:rsidTr="00455235">
        <w:tc>
          <w:tcPr>
            <w:tcW w:w="2304" w:type="dxa"/>
          </w:tcPr>
          <w:p w14:paraId="0C2BE878" w14:textId="2F9583D2" w:rsidR="000A72D6" w:rsidRPr="00090B93" w:rsidRDefault="00D659C9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090B93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2</w:t>
            </w:r>
            <w:r w:rsidR="003C3C98" w:rsidRPr="00090B93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8</w:t>
            </w:r>
            <w:r w:rsidR="000A72D6" w:rsidRPr="00090B93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.11.20</w:t>
            </w:r>
            <w:r w:rsidRPr="00090B93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21</w:t>
            </w:r>
            <w:r w:rsidR="000A72D6" w:rsidRPr="00090B93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.</w:t>
            </w:r>
          </w:p>
        </w:tc>
        <w:tc>
          <w:tcPr>
            <w:tcW w:w="1152" w:type="dxa"/>
          </w:tcPr>
          <w:p w14:paraId="0B81F3DA" w14:textId="77777777" w:rsidR="000A72D6" w:rsidRPr="00090B93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090B93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1.0</w:t>
            </w:r>
          </w:p>
        </w:tc>
        <w:tc>
          <w:tcPr>
            <w:tcW w:w="3598" w:type="dxa"/>
          </w:tcPr>
          <w:p w14:paraId="1374A4C6" w14:textId="77777777" w:rsidR="000A72D6" w:rsidRPr="00090B93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090B93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Inicijalna verzija</w:t>
            </w:r>
          </w:p>
        </w:tc>
        <w:tc>
          <w:tcPr>
            <w:tcW w:w="2195" w:type="dxa"/>
          </w:tcPr>
          <w:p w14:paraId="7CE20AB4" w14:textId="4F853450" w:rsidR="000A72D6" w:rsidRPr="00090B93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090B93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 xml:space="preserve"> Ena</w:t>
            </w:r>
            <w:r w:rsidR="00D659C9" w:rsidRPr="00090B93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 xml:space="preserve"> Trtovac</w:t>
            </w:r>
          </w:p>
        </w:tc>
      </w:tr>
      <w:tr w:rsidR="000A72D6" w:rsidRPr="00090B93" w14:paraId="558694CE" w14:textId="77777777" w:rsidTr="00455235">
        <w:tc>
          <w:tcPr>
            <w:tcW w:w="2304" w:type="dxa"/>
          </w:tcPr>
          <w:p w14:paraId="4E13159A" w14:textId="77777777" w:rsidR="000A72D6" w:rsidRPr="00090B93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1152" w:type="dxa"/>
          </w:tcPr>
          <w:p w14:paraId="4D308B90" w14:textId="77777777" w:rsidR="000A72D6" w:rsidRPr="00090B93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3598" w:type="dxa"/>
          </w:tcPr>
          <w:p w14:paraId="5A66EC40" w14:textId="77777777" w:rsidR="000A72D6" w:rsidRPr="00090B93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195" w:type="dxa"/>
          </w:tcPr>
          <w:p w14:paraId="39824464" w14:textId="77777777" w:rsidR="000A72D6" w:rsidRPr="00090B93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</w:tr>
      <w:tr w:rsidR="000A72D6" w:rsidRPr="00090B93" w14:paraId="55548F87" w14:textId="77777777" w:rsidTr="00455235">
        <w:tc>
          <w:tcPr>
            <w:tcW w:w="2304" w:type="dxa"/>
          </w:tcPr>
          <w:p w14:paraId="270792EE" w14:textId="77777777" w:rsidR="000A72D6" w:rsidRPr="00090B93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1152" w:type="dxa"/>
          </w:tcPr>
          <w:p w14:paraId="689C841C" w14:textId="77777777" w:rsidR="000A72D6" w:rsidRPr="00090B93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3598" w:type="dxa"/>
          </w:tcPr>
          <w:p w14:paraId="5785033B" w14:textId="77777777" w:rsidR="000A72D6" w:rsidRPr="00090B93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195" w:type="dxa"/>
          </w:tcPr>
          <w:p w14:paraId="24D9DF34" w14:textId="77777777" w:rsidR="000A72D6" w:rsidRPr="00090B93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</w:tr>
      <w:tr w:rsidR="000A72D6" w:rsidRPr="00090B93" w14:paraId="2AFF064B" w14:textId="77777777" w:rsidTr="00455235">
        <w:tc>
          <w:tcPr>
            <w:tcW w:w="2304" w:type="dxa"/>
          </w:tcPr>
          <w:p w14:paraId="28130C61" w14:textId="77777777" w:rsidR="000A72D6" w:rsidRPr="00090B93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1152" w:type="dxa"/>
          </w:tcPr>
          <w:p w14:paraId="7DCEB303" w14:textId="77777777" w:rsidR="000A72D6" w:rsidRPr="00090B93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3598" w:type="dxa"/>
          </w:tcPr>
          <w:p w14:paraId="7DB668C1" w14:textId="77777777" w:rsidR="000A72D6" w:rsidRPr="00090B93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195" w:type="dxa"/>
          </w:tcPr>
          <w:p w14:paraId="59DDBF41" w14:textId="77777777" w:rsidR="000A72D6" w:rsidRPr="00090B93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</w:tr>
    </w:tbl>
    <w:p w14:paraId="14A13162" w14:textId="77777777" w:rsidR="000A72D6" w:rsidRPr="00090B93" w:rsidRDefault="000A72D6">
      <w:pPr>
        <w:jc w:val="left"/>
        <w:rPr>
          <w:b/>
          <w:lang w:val="sr-Latn-RS"/>
        </w:rPr>
      </w:pPr>
      <w:r w:rsidRPr="00090B93">
        <w:rPr>
          <w:b/>
          <w:lang w:val="sr-Latn-RS"/>
        </w:rPr>
        <w:br w:type="page"/>
      </w:r>
    </w:p>
    <w:p w14:paraId="06F030AE" w14:textId="77777777" w:rsidR="000A72D6" w:rsidRPr="00090B93" w:rsidRDefault="000A72D6">
      <w:pPr>
        <w:jc w:val="left"/>
        <w:rPr>
          <w:b/>
          <w:lang w:val="sr-Latn-RS"/>
        </w:rPr>
      </w:pPr>
    </w:p>
    <w:p w14:paraId="47883FE7" w14:textId="77777777" w:rsidR="000A72D6" w:rsidRPr="00090B93" w:rsidRDefault="000A72D6">
      <w:pPr>
        <w:jc w:val="left"/>
        <w:rPr>
          <w:b/>
          <w:lang w:val="sr-Latn-RS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sr-Latn-RS"/>
        </w:rPr>
        <w:id w:val="-4369942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085FB4" w14:textId="77777777" w:rsidR="000A72D6" w:rsidRPr="00090B93" w:rsidRDefault="000A72D6">
          <w:pPr>
            <w:pStyle w:val="TOCHeading"/>
            <w:rPr>
              <w:lang w:val="sr-Latn-RS"/>
            </w:rPr>
          </w:pPr>
          <w:r w:rsidRPr="00090B93">
            <w:rPr>
              <w:lang w:val="sr-Latn-RS"/>
            </w:rPr>
            <w:t>Sadržaj</w:t>
          </w:r>
        </w:p>
        <w:p w14:paraId="71A33E4B" w14:textId="56CED3BE" w:rsidR="00090B93" w:rsidRPr="00090B93" w:rsidRDefault="000A72D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r w:rsidRPr="00090B93">
            <w:rPr>
              <w:lang w:val="sr-Latn-RS"/>
            </w:rPr>
            <w:fldChar w:fldCharType="begin"/>
          </w:r>
          <w:r w:rsidRPr="00090B93">
            <w:rPr>
              <w:lang w:val="sr-Latn-RS"/>
            </w:rPr>
            <w:instrText xml:space="preserve"> TOC \o "1-3" \h \z \u </w:instrText>
          </w:r>
          <w:r w:rsidRPr="00090B93">
            <w:rPr>
              <w:lang w:val="sr-Latn-RS"/>
            </w:rPr>
            <w:fldChar w:fldCharType="separate"/>
          </w:r>
          <w:hyperlink w:anchor="_Toc89183002" w:history="1">
            <w:r w:rsidR="00090B93" w:rsidRPr="00090B93">
              <w:rPr>
                <w:rStyle w:val="Hyperlink"/>
                <w:noProof/>
                <w:lang w:val="sr-Latn-RS"/>
              </w:rPr>
              <w:t>1.</w:t>
            </w:r>
            <w:r w:rsidR="00090B93" w:rsidRPr="00090B93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090B93" w:rsidRPr="00090B93">
              <w:rPr>
                <w:rStyle w:val="Hyperlink"/>
                <w:noProof/>
                <w:lang w:val="sr-Latn-RS"/>
              </w:rPr>
              <w:t>Cilj dokumenta</w:t>
            </w:r>
            <w:r w:rsidR="00090B93" w:rsidRPr="00090B93">
              <w:rPr>
                <w:noProof/>
                <w:webHidden/>
                <w:lang w:val="sr-Latn-RS"/>
              </w:rPr>
              <w:tab/>
            </w:r>
            <w:r w:rsidR="00090B93" w:rsidRPr="00090B93">
              <w:rPr>
                <w:noProof/>
                <w:webHidden/>
                <w:lang w:val="sr-Latn-RS"/>
              </w:rPr>
              <w:fldChar w:fldCharType="begin"/>
            </w:r>
            <w:r w:rsidR="00090B93" w:rsidRPr="00090B93">
              <w:rPr>
                <w:noProof/>
                <w:webHidden/>
                <w:lang w:val="sr-Latn-RS"/>
              </w:rPr>
              <w:instrText xml:space="preserve"> PAGEREF _Toc89183002 \h </w:instrText>
            </w:r>
            <w:r w:rsidR="00090B93" w:rsidRPr="00090B93">
              <w:rPr>
                <w:noProof/>
                <w:webHidden/>
                <w:lang w:val="sr-Latn-RS"/>
              </w:rPr>
            </w:r>
            <w:r w:rsidR="00090B93" w:rsidRPr="00090B93">
              <w:rPr>
                <w:noProof/>
                <w:webHidden/>
                <w:lang w:val="sr-Latn-RS"/>
              </w:rPr>
              <w:fldChar w:fldCharType="separate"/>
            </w:r>
            <w:r w:rsidR="00090B93" w:rsidRPr="00090B93">
              <w:rPr>
                <w:noProof/>
                <w:webHidden/>
                <w:lang w:val="sr-Latn-RS"/>
              </w:rPr>
              <w:t>4</w:t>
            </w:r>
            <w:r w:rsidR="00090B93" w:rsidRPr="00090B93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E99B69C" w14:textId="3FCE345E" w:rsidR="00090B93" w:rsidRPr="00090B93" w:rsidRDefault="00090B9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89183003" w:history="1">
            <w:r w:rsidRPr="00090B93">
              <w:rPr>
                <w:rStyle w:val="Hyperlink"/>
                <w:noProof/>
                <w:lang w:val="sr-Latn-RS"/>
              </w:rPr>
              <w:t>2.</w:t>
            </w:r>
            <w:r w:rsidRPr="00090B93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Pr="00090B93">
              <w:rPr>
                <w:rStyle w:val="Hyperlink"/>
                <w:noProof/>
                <w:lang w:val="sr-Latn-RS"/>
              </w:rPr>
              <w:t>Opseg dokumenta</w:t>
            </w:r>
            <w:r w:rsidRPr="00090B93">
              <w:rPr>
                <w:noProof/>
                <w:webHidden/>
                <w:lang w:val="sr-Latn-RS"/>
              </w:rPr>
              <w:tab/>
            </w:r>
            <w:r w:rsidRPr="00090B93">
              <w:rPr>
                <w:noProof/>
                <w:webHidden/>
                <w:lang w:val="sr-Latn-RS"/>
              </w:rPr>
              <w:fldChar w:fldCharType="begin"/>
            </w:r>
            <w:r w:rsidRPr="00090B93">
              <w:rPr>
                <w:noProof/>
                <w:webHidden/>
                <w:lang w:val="sr-Latn-RS"/>
              </w:rPr>
              <w:instrText xml:space="preserve"> PAGEREF _Toc89183003 \h </w:instrText>
            </w:r>
            <w:r w:rsidRPr="00090B93">
              <w:rPr>
                <w:noProof/>
                <w:webHidden/>
                <w:lang w:val="sr-Latn-RS"/>
              </w:rPr>
            </w:r>
            <w:r w:rsidRPr="00090B93">
              <w:rPr>
                <w:noProof/>
                <w:webHidden/>
                <w:lang w:val="sr-Latn-RS"/>
              </w:rPr>
              <w:fldChar w:fldCharType="separate"/>
            </w:r>
            <w:r w:rsidRPr="00090B93">
              <w:rPr>
                <w:noProof/>
                <w:webHidden/>
                <w:lang w:val="sr-Latn-RS"/>
              </w:rPr>
              <w:t>4</w:t>
            </w:r>
            <w:r w:rsidRPr="00090B93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09FF46AE" w14:textId="62A0545F" w:rsidR="00090B93" w:rsidRPr="00090B93" w:rsidRDefault="00090B9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89183004" w:history="1">
            <w:r w:rsidRPr="00090B93">
              <w:rPr>
                <w:rStyle w:val="Hyperlink"/>
                <w:noProof/>
                <w:lang w:val="sr-Latn-RS"/>
              </w:rPr>
              <w:t>3.</w:t>
            </w:r>
            <w:r w:rsidRPr="00090B93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Pr="00090B93">
              <w:rPr>
                <w:rStyle w:val="Hyperlink"/>
                <w:noProof/>
                <w:lang w:val="sr-Latn-RS"/>
              </w:rPr>
              <w:t>Reference</w:t>
            </w:r>
            <w:r w:rsidRPr="00090B93">
              <w:rPr>
                <w:noProof/>
                <w:webHidden/>
                <w:lang w:val="sr-Latn-RS"/>
              </w:rPr>
              <w:tab/>
            </w:r>
            <w:r w:rsidRPr="00090B93">
              <w:rPr>
                <w:noProof/>
                <w:webHidden/>
                <w:lang w:val="sr-Latn-RS"/>
              </w:rPr>
              <w:fldChar w:fldCharType="begin"/>
            </w:r>
            <w:r w:rsidRPr="00090B93">
              <w:rPr>
                <w:noProof/>
                <w:webHidden/>
                <w:lang w:val="sr-Latn-RS"/>
              </w:rPr>
              <w:instrText xml:space="preserve"> PAGEREF _Toc89183004 \h </w:instrText>
            </w:r>
            <w:r w:rsidRPr="00090B93">
              <w:rPr>
                <w:noProof/>
                <w:webHidden/>
                <w:lang w:val="sr-Latn-RS"/>
              </w:rPr>
            </w:r>
            <w:r w:rsidRPr="00090B93">
              <w:rPr>
                <w:noProof/>
                <w:webHidden/>
                <w:lang w:val="sr-Latn-RS"/>
              </w:rPr>
              <w:fldChar w:fldCharType="separate"/>
            </w:r>
            <w:r w:rsidRPr="00090B93">
              <w:rPr>
                <w:noProof/>
                <w:webHidden/>
                <w:lang w:val="sr-Latn-RS"/>
              </w:rPr>
              <w:t>4</w:t>
            </w:r>
            <w:r w:rsidRPr="00090B93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21474A0B" w14:textId="54A7C682" w:rsidR="00090B93" w:rsidRPr="00090B93" w:rsidRDefault="00090B9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89183005" w:history="1">
            <w:r w:rsidRPr="00090B93">
              <w:rPr>
                <w:rStyle w:val="Hyperlink"/>
                <w:noProof/>
                <w:lang w:val="sr-Latn-RS"/>
              </w:rPr>
              <w:t>4.</w:t>
            </w:r>
            <w:r w:rsidRPr="00090B93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Pr="00090B93">
              <w:rPr>
                <w:rStyle w:val="Hyperlink"/>
                <w:noProof/>
                <w:lang w:val="sr-Latn-RS"/>
              </w:rPr>
              <w:t>Pregled slučajeva korišćenja</w:t>
            </w:r>
            <w:r w:rsidRPr="00090B93">
              <w:rPr>
                <w:noProof/>
                <w:webHidden/>
                <w:lang w:val="sr-Latn-RS"/>
              </w:rPr>
              <w:tab/>
            </w:r>
            <w:r w:rsidRPr="00090B93">
              <w:rPr>
                <w:noProof/>
                <w:webHidden/>
                <w:lang w:val="sr-Latn-RS"/>
              </w:rPr>
              <w:fldChar w:fldCharType="begin"/>
            </w:r>
            <w:r w:rsidRPr="00090B93">
              <w:rPr>
                <w:noProof/>
                <w:webHidden/>
                <w:lang w:val="sr-Latn-RS"/>
              </w:rPr>
              <w:instrText xml:space="preserve"> PAGEREF _Toc89183005 \h </w:instrText>
            </w:r>
            <w:r w:rsidRPr="00090B93">
              <w:rPr>
                <w:noProof/>
                <w:webHidden/>
                <w:lang w:val="sr-Latn-RS"/>
              </w:rPr>
            </w:r>
            <w:r w:rsidRPr="00090B93">
              <w:rPr>
                <w:noProof/>
                <w:webHidden/>
                <w:lang w:val="sr-Latn-RS"/>
              </w:rPr>
              <w:fldChar w:fldCharType="separate"/>
            </w:r>
            <w:r w:rsidRPr="00090B93">
              <w:rPr>
                <w:noProof/>
                <w:webHidden/>
                <w:lang w:val="sr-Latn-RS"/>
              </w:rPr>
              <w:t>5</w:t>
            </w:r>
            <w:r w:rsidRPr="00090B93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46F050C0" w14:textId="1D5B5C7C" w:rsidR="00090B93" w:rsidRPr="00090B93" w:rsidRDefault="00090B9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89183006" w:history="1">
            <w:r w:rsidRPr="00090B93">
              <w:rPr>
                <w:rStyle w:val="Hyperlink"/>
                <w:noProof/>
                <w:lang w:val="sr-Latn-RS"/>
              </w:rPr>
              <w:t>5.</w:t>
            </w:r>
            <w:r w:rsidRPr="00090B93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Pr="00090B93">
              <w:rPr>
                <w:rStyle w:val="Hyperlink"/>
                <w:noProof/>
                <w:lang w:val="sr-Latn-RS"/>
              </w:rPr>
              <w:t>Profili korisnika</w:t>
            </w:r>
            <w:r w:rsidRPr="00090B93">
              <w:rPr>
                <w:noProof/>
                <w:webHidden/>
                <w:lang w:val="sr-Latn-RS"/>
              </w:rPr>
              <w:tab/>
            </w:r>
            <w:r w:rsidRPr="00090B93">
              <w:rPr>
                <w:noProof/>
                <w:webHidden/>
                <w:lang w:val="sr-Latn-RS"/>
              </w:rPr>
              <w:fldChar w:fldCharType="begin"/>
            </w:r>
            <w:r w:rsidRPr="00090B93">
              <w:rPr>
                <w:noProof/>
                <w:webHidden/>
                <w:lang w:val="sr-Latn-RS"/>
              </w:rPr>
              <w:instrText xml:space="preserve"> PAGEREF _Toc89183006 \h </w:instrText>
            </w:r>
            <w:r w:rsidRPr="00090B93">
              <w:rPr>
                <w:noProof/>
                <w:webHidden/>
                <w:lang w:val="sr-Latn-RS"/>
              </w:rPr>
            </w:r>
            <w:r w:rsidRPr="00090B93">
              <w:rPr>
                <w:noProof/>
                <w:webHidden/>
                <w:lang w:val="sr-Latn-RS"/>
              </w:rPr>
              <w:fldChar w:fldCharType="separate"/>
            </w:r>
            <w:r w:rsidRPr="00090B93">
              <w:rPr>
                <w:noProof/>
                <w:webHidden/>
                <w:lang w:val="sr-Latn-RS"/>
              </w:rPr>
              <w:t>7</w:t>
            </w:r>
            <w:r w:rsidRPr="00090B93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0C56BDE7" w14:textId="2463F396" w:rsidR="00090B93" w:rsidRPr="00090B93" w:rsidRDefault="00090B9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89183007" w:history="1">
            <w:r w:rsidRPr="00090B93">
              <w:rPr>
                <w:rStyle w:val="Hyperlink"/>
                <w:noProof/>
                <w:lang w:val="sr-Latn-RS"/>
              </w:rPr>
              <w:t>6</w:t>
            </w:r>
            <w:r w:rsidRPr="00090B93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Pr="00090B93">
              <w:rPr>
                <w:rStyle w:val="Hyperlink"/>
                <w:noProof/>
                <w:lang w:val="sr-Latn-RS"/>
              </w:rPr>
              <w:t>Opis slučajeva korišćenja</w:t>
            </w:r>
            <w:r w:rsidRPr="00090B93">
              <w:rPr>
                <w:noProof/>
                <w:webHidden/>
                <w:lang w:val="sr-Latn-RS"/>
              </w:rPr>
              <w:tab/>
            </w:r>
            <w:r w:rsidRPr="00090B93">
              <w:rPr>
                <w:noProof/>
                <w:webHidden/>
                <w:lang w:val="sr-Latn-RS"/>
              </w:rPr>
              <w:fldChar w:fldCharType="begin"/>
            </w:r>
            <w:r w:rsidRPr="00090B93">
              <w:rPr>
                <w:noProof/>
                <w:webHidden/>
                <w:lang w:val="sr-Latn-RS"/>
              </w:rPr>
              <w:instrText xml:space="preserve"> PAGEREF _Toc89183007 \h </w:instrText>
            </w:r>
            <w:r w:rsidRPr="00090B93">
              <w:rPr>
                <w:noProof/>
                <w:webHidden/>
                <w:lang w:val="sr-Latn-RS"/>
              </w:rPr>
            </w:r>
            <w:r w:rsidRPr="00090B93">
              <w:rPr>
                <w:noProof/>
                <w:webHidden/>
                <w:lang w:val="sr-Latn-RS"/>
              </w:rPr>
              <w:fldChar w:fldCharType="separate"/>
            </w:r>
            <w:r w:rsidRPr="00090B93">
              <w:rPr>
                <w:noProof/>
                <w:webHidden/>
                <w:lang w:val="sr-Latn-RS"/>
              </w:rPr>
              <w:t>8</w:t>
            </w:r>
            <w:r w:rsidRPr="00090B93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6C00CD3" w14:textId="7342690A" w:rsidR="00090B93" w:rsidRPr="00090B93" w:rsidRDefault="00090B9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89183008" w:history="1">
            <w:r w:rsidRPr="00090B93">
              <w:rPr>
                <w:rStyle w:val="Hyperlink"/>
                <w:noProof/>
                <w:lang w:val="sr-Latn-RS"/>
              </w:rPr>
              <w:t>6.1</w:t>
            </w:r>
            <w:r w:rsidRPr="00090B93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Pr="00090B93">
              <w:rPr>
                <w:rStyle w:val="Hyperlink"/>
                <w:noProof/>
                <w:lang w:val="sr-Latn-RS"/>
              </w:rPr>
              <w:t>Prijavljivanje</w:t>
            </w:r>
            <w:r w:rsidRPr="00090B93">
              <w:rPr>
                <w:noProof/>
                <w:webHidden/>
                <w:lang w:val="sr-Latn-RS"/>
              </w:rPr>
              <w:tab/>
            </w:r>
            <w:r w:rsidRPr="00090B93">
              <w:rPr>
                <w:noProof/>
                <w:webHidden/>
                <w:lang w:val="sr-Latn-RS"/>
              </w:rPr>
              <w:fldChar w:fldCharType="begin"/>
            </w:r>
            <w:r w:rsidRPr="00090B93">
              <w:rPr>
                <w:noProof/>
                <w:webHidden/>
                <w:lang w:val="sr-Latn-RS"/>
              </w:rPr>
              <w:instrText xml:space="preserve"> PAGEREF _Toc89183008 \h </w:instrText>
            </w:r>
            <w:r w:rsidRPr="00090B93">
              <w:rPr>
                <w:noProof/>
                <w:webHidden/>
                <w:lang w:val="sr-Latn-RS"/>
              </w:rPr>
            </w:r>
            <w:r w:rsidRPr="00090B93">
              <w:rPr>
                <w:noProof/>
                <w:webHidden/>
                <w:lang w:val="sr-Latn-RS"/>
              </w:rPr>
              <w:fldChar w:fldCharType="separate"/>
            </w:r>
            <w:r w:rsidRPr="00090B93">
              <w:rPr>
                <w:noProof/>
                <w:webHidden/>
                <w:lang w:val="sr-Latn-RS"/>
              </w:rPr>
              <w:t>8</w:t>
            </w:r>
            <w:r w:rsidRPr="00090B93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40B8E68D" w14:textId="05470EED" w:rsidR="00090B93" w:rsidRPr="00090B93" w:rsidRDefault="00090B9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89183009" w:history="1">
            <w:r w:rsidRPr="00090B93">
              <w:rPr>
                <w:rStyle w:val="Hyperlink"/>
                <w:noProof/>
                <w:lang w:val="sr-Latn-RS"/>
              </w:rPr>
              <w:t>6.2</w:t>
            </w:r>
            <w:r w:rsidRPr="00090B93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Pr="00090B93">
              <w:rPr>
                <w:rStyle w:val="Hyperlink"/>
                <w:noProof/>
                <w:lang w:val="sr-Latn-RS"/>
              </w:rPr>
              <w:t>EXPLORE</w:t>
            </w:r>
            <w:r w:rsidRPr="00090B93">
              <w:rPr>
                <w:noProof/>
                <w:webHidden/>
                <w:lang w:val="sr-Latn-RS"/>
              </w:rPr>
              <w:tab/>
            </w:r>
            <w:r w:rsidRPr="00090B93">
              <w:rPr>
                <w:noProof/>
                <w:webHidden/>
                <w:lang w:val="sr-Latn-RS"/>
              </w:rPr>
              <w:fldChar w:fldCharType="begin"/>
            </w:r>
            <w:r w:rsidRPr="00090B93">
              <w:rPr>
                <w:noProof/>
                <w:webHidden/>
                <w:lang w:val="sr-Latn-RS"/>
              </w:rPr>
              <w:instrText xml:space="preserve"> PAGEREF _Toc89183009 \h </w:instrText>
            </w:r>
            <w:r w:rsidRPr="00090B93">
              <w:rPr>
                <w:noProof/>
                <w:webHidden/>
                <w:lang w:val="sr-Latn-RS"/>
              </w:rPr>
            </w:r>
            <w:r w:rsidRPr="00090B93">
              <w:rPr>
                <w:noProof/>
                <w:webHidden/>
                <w:lang w:val="sr-Latn-RS"/>
              </w:rPr>
              <w:fldChar w:fldCharType="separate"/>
            </w:r>
            <w:r w:rsidRPr="00090B93">
              <w:rPr>
                <w:noProof/>
                <w:webHidden/>
                <w:lang w:val="sr-Latn-RS"/>
              </w:rPr>
              <w:t>9</w:t>
            </w:r>
            <w:r w:rsidRPr="00090B93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0717848" w14:textId="3F49AFCA" w:rsidR="00090B93" w:rsidRPr="00090B93" w:rsidRDefault="00090B9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89183010" w:history="1">
            <w:r w:rsidRPr="00090B93">
              <w:rPr>
                <w:rStyle w:val="Hyperlink"/>
                <w:noProof/>
                <w:lang w:val="sr-Latn-RS"/>
              </w:rPr>
              <w:t>6.3</w:t>
            </w:r>
            <w:r w:rsidRPr="00090B93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Pr="00090B93">
              <w:rPr>
                <w:rStyle w:val="Hyperlink"/>
                <w:noProof/>
                <w:lang w:val="sr-Latn-RS"/>
              </w:rPr>
              <w:t>NEWS</w:t>
            </w:r>
            <w:r w:rsidRPr="00090B93">
              <w:rPr>
                <w:noProof/>
                <w:webHidden/>
                <w:lang w:val="sr-Latn-RS"/>
              </w:rPr>
              <w:tab/>
            </w:r>
            <w:r w:rsidRPr="00090B93">
              <w:rPr>
                <w:noProof/>
                <w:webHidden/>
                <w:lang w:val="sr-Latn-RS"/>
              </w:rPr>
              <w:fldChar w:fldCharType="begin"/>
            </w:r>
            <w:r w:rsidRPr="00090B93">
              <w:rPr>
                <w:noProof/>
                <w:webHidden/>
                <w:lang w:val="sr-Latn-RS"/>
              </w:rPr>
              <w:instrText xml:space="preserve"> PAGEREF _Toc89183010 \h </w:instrText>
            </w:r>
            <w:r w:rsidRPr="00090B93">
              <w:rPr>
                <w:noProof/>
                <w:webHidden/>
                <w:lang w:val="sr-Latn-RS"/>
              </w:rPr>
            </w:r>
            <w:r w:rsidRPr="00090B93">
              <w:rPr>
                <w:noProof/>
                <w:webHidden/>
                <w:lang w:val="sr-Latn-RS"/>
              </w:rPr>
              <w:fldChar w:fldCharType="separate"/>
            </w:r>
            <w:r w:rsidRPr="00090B93">
              <w:rPr>
                <w:noProof/>
                <w:webHidden/>
                <w:lang w:val="sr-Latn-RS"/>
              </w:rPr>
              <w:t>10</w:t>
            </w:r>
            <w:r w:rsidRPr="00090B93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6C201973" w14:textId="7A2C43EB" w:rsidR="00090B93" w:rsidRPr="00090B93" w:rsidRDefault="00090B9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89183011" w:history="1">
            <w:r w:rsidRPr="00090B93">
              <w:rPr>
                <w:rStyle w:val="Hyperlink"/>
                <w:noProof/>
                <w:lang w:val="sr-Latn-RS"/>
              </w:rPr>
              <w:t>6.4</w:t>
            </w:r>
            <w:r w:rsidRPr="00090B93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Pr="00090B93">
              <w:rPr>
                <w:rStyle w:val="Hyperlink"/>
                <w:noProof/>
                <w:lang w:val="sr-Latn-RS"/>
              </w:rPr>
              <w:t>TOP</w:t>
            </w:r>
            <w:r w:rsidRPr="00090B93">
              <w:rPr>
                <w:noProof/>
                <w:webHidden/>
                <w:lang w:val="sr-Latn-RS"/>
              </w:rPr>
              <w:tab/>
            </w:r>
            <w:r w:rsidRPr="00090B93">
              <w:rPr>
                <w:noProof/>
                <w:webHidden/>
                <w:lang w:val="sr-Latn-RS"/>
              </w:rPr>
              <w:fldChar w:fldCharType="begin"/>
            </w:r>
            <w:r w:rsidRPr="00090B93">
              <w:rPr>
                <w:noProof/>
                <w:webHidden/>
                <w:lang w:val="sr-Latn-RS"/>
              </w:rPr>
              <w:instrText xml:space="preserve"> PAGEREF _Toc89183011 \h </w:instrText>
            </w:r>
            <w:r w:rsidRPr="00090B93">
              <w:rPr>
                <w:noProof/>
                <w:webHidden/>
                <w:lang w:val="sr-Latn-RS"/>
              </w:rPr>
            </w:r>
            <w:r w:rsidRPr="00090B93">
              <w:rPr>
                <w:noProof/>
                <w:webHidden/>
                <w:lang w:val="sr-Latn-RS"/>
              </w:rPr>
              <w:fldChar w:fldCharType="separate"/>
            </w:r>
            <w:r w:rsidRPr="00090B93">
              <w:rPr>
                <w:noProof/>
                <w:webHidden/>
                <w:lang w:val="sr-Latn-RS"/>
              </w:rPr>
              <w:t>10</w:t>
            </w:r>
            <w:r w:rsidRPr="00090B93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267D52EE" w14:textId="5C0A36F0" w:rsidR="00090B93" w:rsidRPr="00090B93" w:rsidRDefault="00090B9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89183012" w:history="1">
            <w:r w:rsidRPr="00090B93">
              <w:rPr>
                <w:rStyle w:val="Hyperlink"/>
                <w:noProof/>
                <w:lang w:val="sr-Latn-RS"/>
              </w:rPr>
              <w:t>6.5</w:t>
            </w:r>
            <w:r w:rsidRPr="00090B93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Pr="00090B93">
              <w:rPr>
                <w:rStyle w:val="Hyperlink"/>
                <w:noProof/>
                <w:lang w:val="sr-Latn-RS"/>
              </w:rPr>
              <w:t>REVIEWS</w:t>
            </w:r>
            <w:r w:rsidRPr="00090B93">
              <w:rPr>
                <w:noProof/>
                <w:webHidden/>
                <w:lang w:val="sr-Latn-RS"/>
              </w:rPr>
              <w:tab/>
            </w:r>
            <w:r w:rsidRPr="00090B93">
              <w:rPr>
                <w:noProof/>
                <w:webHidden/>
                <w:lang w:val="sr-Latn-RS"/>
              </w:rPr>
              <w:fldChar w:fldCharType="begin"/>
            </w:r>
            <w:r w:rsidRPr="00090B93">
              <w:rPr>
                <w:noProof/>
                <w:webHidden/>
                <w:lang w:val="sr-Latn-RS"/>
              </w:rPr>
              <w:instrText xml:space="preserve"> PAGEREF _Toc89183012 \h </w:instrText>
            </w:r>
            <w:r w:rsidRPr="00090B93">
              <w:rPr>
                <w:noProof/>
                <w:webHidden/>
                <w:lang w:val="sr-Latn-RS"/>
              </w:rPr>
            </w:r>
            <w:r w:rsidRPr="00090B93">
              <w:rPr>
                <w:noProof/>
                <w:webHidden/>
                <w:lang w:val="sr-Latn-RS"/>
              </w:rPr>
              <w:fldChar w:fldCharType="separate"/>
            </w:r>
            <w:r w:rsidRPr="00090B93">
              <w:rPr>
                <w:noProof/>
                <w:webHidden/>
                <w:lang w:val="sr-Latn-RS"/>
              </w:rPr>
              <w:t>11</w:t>
            </w:r>
            <w:r w:rsidRPr="00090B93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0E33B92" w14:textId="06521A68" w:rsidR="00090B93" w:rsidRPr="00090B93" w:rsidRDefault="00090B9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89183013" w:history="1">
            <w:r w:rsidRPr="00090B93">
              <w:rPr>
                <w:rStyle w:val="Hyperlink"/>
                <w:noProof/>
                <w:lang w:val="sr-Latn-RS"/>
              </w:rPr>
              <w:t>6.6</w:t>
            </w:r>
            <w:r w:rsidRPr="00090B93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Pr="00090B93">
              <w:rPr>
                <w:rStyle w:val="Hyperlink"/>
                <w:noProof/>
                <w:lang w:val="sr-Latn-RS"/>
              </w:rPr>
              <w:t>Dodavanje komentara</w:t>
            </w:r>
            <w:r w:rsidRPr="00090B93">
              <w:rPr>
                <w:noProof/>
                <w:webHidden/>
                <w:lang w:val="sr-Latn-RS"/>
              </w:rPr>
              <w:tab/>
            </w:r>
            <w:r w:rsidRPr="00090B93">
              <w:rPr>
                <w:noProof/>
                <w:webHidden/>
                <w:lang w:val="sr-Latn-RS"/>
              </w:rPr>
              <w:fldChar w:fldCharType="begin"/>
            </w:r>
            <w:r w:rsidRPr="00090B93">
              <w:rPr>
                <w:noProof/>
                <w:webHidden/>
                <w:lang w:val="sr-Latn-RS"/>
              </w:rPr>
              <w:instrText xml:space="preserve"> PAGEREF _Toc89183013 \h </w:instrText>
            </w:r>
            <w:r w:rsidRPr="00090B93">
              <w:rPr>
                <w:noProof/>
                <w:webHidden/>
                <w:lang w:val="sr-Latn-RS"/>
              </w:rPr>
            </w:r>
            <w:r w:rsidRPr="00090B93">
              <w:rPr>
                <w:noProof/>
                <w:webHidden/>
                <w:lang w:val="sr-Latn-RS"/>
              </w:rPr>
              <w:fldChar w:fldCharType="separate"/>
            </w:r>
            <w:r w:rsidRPr="00090B93">
              <w:rPr>
                <w:noProof/>
                <w:webHidden/>
                <w:lang w:val="sr-Latn-RS"/>
              </w:rPr>
              <w:t>11</w:t>
            </w:r>
            <w:r w:rsidRPr="00090B93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87111FB" w14:textId="4A4DE2F6" w:rsidR="00090B93" w:rsidRPr="00090B93" w:rsidRDefault="00090B9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89183014" w:history="1">
            <w:r w:rsidRPr="00090B93">
              <w:rPr>
                <w:rStyle w:val="Hyperlink"/>
                <w:noProof/>
                <w:lang w:val="sr-Latn-RS"/>
              </w:rPr>
              <w:t>6.7</w:t>
            </w:r>
            <w:r w:rsidRPr="00090B93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Pr="00090B93">
              <w:rPr>
                <w:rStyle w:val="Hyperlink"/>
                <w:noProof/>
                <w:lang w:val="sr-Latn-RS"/>
              </w:rPr>
              <w:t>Ocenjivanje</w:t>
            </w:r>
            <w:r w:rsidRPr="00090B93">
              <w:rPr>
                <w:noProof/>
                <w:webHidden/>
                <w:lang w:val="sr-Latn-RS"/>
              </w:rPr>
              <w:tab/>
            </w:r>
            <w:r w:rsidRPr="00090B93">
              <w:rPr>
                <w:noProof/>
                <w:webHidden/>
                <w:lang w:val="sr-Latn-RS"/>
              </w:rPr>
              <w:fldChar w:fldCharType="begin"/>
            </w:r>
            <w:r w:rsidRPr="00090B93">
              <w:rPr>
                <w:noProof/>
                <w:webHidden/>
                <w:lang w:val="sr-Latn-RS"/>
              </w:rPr>
              <w:instrText xml:space="preserve"> PAGEREF _Toc89183014 \h </w:instrText>
            </w:r>
            <w:r w:rsidRPr="00090B93">
              <w:rPr>
                <w:noProof/>
                <w:webHidden/>
                <w:lang w:val="sr-Latn-RS"/>
              </w:rPr>
            </w:r>
            <w:r w:rsidRPr="00090B93">
              <w:rPr>
                <w:noProof/>
                <w:webHidden/>
                <w:lang w:val="sr-Latn-RS"/>
              </w:rPr>
              <w:fldChar w:fldCharType="separate"/>
            </w:r>
            <w:r w:rsidRPr="00090B93">
              <w:rPr>
                <w:noProof/>
                <w:webHidden/>
                <w:lang w:val="sr-Latn-RS"/>
              </w:rPr>
              <w:t>12</w:t>
            </w:r>
            <w:r w:rsidRPr="00090B93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44CB77AA" w14:textId="74D84A76" w:rsidR="00090B93" w:rsidRPr="00090B93" w:rsidRDefault="00090B9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89183015" w:history="1">
            <w:r w:rsidRPr="00090B93">
              <w:rPr>
                <w:rStyle w:val="Hyperlink"/>
                <w:noProof/>
                <w:lang w:val="sr-Latn-RS"/>
              </w:rPr>
              <w:t>6.8</w:t>
            </w:r>
            <w:r w:rsidRPr="00090B93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Pr="00090B93">
              <w:rPr>
                <w:rStyle w:val="Hyperlink"/>
                <w:noProof/>
                <w:lang w:val="sr-Latn-RS"/>
              </w:rPr>
              <w:t>Dodavanje sadržaja</w:t>
            </w:r>
            <w:r w:rsidRPr="00090B93">
              <w:rPr>
                <w:noProof/>
                <w:webHidden/>
                <w:lang w:val="sr-Latn-RS"/>
              </w:rPr>
              <w:tab/>
            </w:r>
            <w:r w:rsidRPr="00090B93">
              <w:rPr>
                <w:noProof/>
                <w:webHidden/>
                <w:lang w:val="sr-Latn-RS"/>
              </w:rPr>
              <w:fldChar w:fldCharType="begin"/>
            </w:r>
            <w:r w:rsidRPr="00090B93">
              <w:rPr>
                <w:noProof/>
                <w:webHidden/>
                <w:lang w:val="sr-Latn-RS"/>
              </w:rPr>
              <w:instrText xml:space="preserve"> PAGEREF _Toc89183015 \h </w:instrText>
            </w:r>
            <w:r w:rsidRPr="00090B93">
              <w:rPr>
                <w:noProof/>
                <w:webHidden/>
                <w:lang w:val="sr-Latn-RS"/>
              </w:rPr>
            </w:r>
            <w:r w:rsidRPr="00090B93">
              <w:rPr>
                <w:noProof/>
                <w:webHidden/>
                <w:lang w:val="sr-Latn-RS"/>
              </w:rPr>
              <w:fldChar w:fldCharType="separate"/>
            </w:r>
            <w:r w:rsidRPr="00090B93">
              <w:rPr>
                <w:noProof/>
                <w:webHidden/>
                <w:lang w:val="sr-Latn-RS"/>
              </w:rPr>
              <w:t>13</w:t>
            </w:r>
            <w:r w:rsidRPr="00090B93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4CBA9869" w14:textId="074D8830" w:rsidR="00090B93" w:rsidRPr="00090B93" w:rsidRDefault="00090B9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89183016" w:history="1">
            <w:r w:rsidRPr="00090B93">
              <w:rPr>
                <w:rStyle w:val="Hyperlink"/>
                <w:noProof/>
                <w:lang w:val="sr-Latn-RS"/>
              </w:rPr>
              <w:t>6.9</w:t>
            </w:r>
            <w:r w:rsidRPr="00090B93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Pr="00090B93">
              <w:rPr>
                <w:rStyle w:val="Hyperlink"/>
                <w:noProof/>
                <w:lang w:val="sr-Latn-RS"/>
              </w:rPr>
              <w:t>Uređivanje sadržaja</w:t>
            </w:r>
            <w:r w:rsidRPr="00090B93">
              <w:rPr>
                <w:noProof/>
                <w:webHidden/>
                <w:lang w:val="sr-Latn-RS"/>
              </w:rPr>
              <w:tab/>
            </w:r>
            <w:r w:rsidRPr="00090B93">
              <w:rPr>
                <w:noProof/>
                <w:webHidden/>
                <w:lang w:val="sr-Latn-RS"/>
              </w:rPr>
              <w:fldChar w:fldCharType="begin"/>
            </w:r>
            <w:r w:rsidRPr="00090B93">
              <w:rPr>
                <w:noProof/>
                <w:webHidden/>
                <w:lang w:val="sr-Latn-RS"/>
              </w:rPr>
              <w:instrText xml:space="preserve"> PAGEREF _Toc89183016 \h </w:instrText>
            </w:r>
            <w:r w:rsidRPr="00090B93">
              <w:rPr>
                <w:noProof/>
                <w:webHidden/>
                <w:lang w:val="sr-Latn-RS"/>
              </w:rPr>
            </w:r>
            <w:r w:rsidRPr="00090B93">
              <w:rPr>
                <w:noProof/>
                <w:webHidden/>
                <w:lang w:val="sr-Latn-RS"/>
              </w:rPr>
              <w:fldChar w:fldCharType="separate"/>
            </w:r>
            <w:r w:rsidRPr="00090B93">
              <w:rPr>
                <w:noProof/>
                <w:webHidden/>
                <w:lang w:val="sr-Latn-RS"/>
              </w:rPr>
              <w:t>13</w:t>
            </w:r>
            <w:r w:rsidRPr="00090B93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2D75E450" w14:textId="7DD9CAD1" w:rsidR="00090B93" w:rsidRPr="00090B93" w:rsidRDefault="00090B9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89183017" w:history="1">
            <w:r w:rsidRPr="00090B93">
              <w:rPr>
                <w:rStyle w:val="Hyperlink"/>
                <w:noProof/>
                <w:lang w:val="sr-Latn-RS"/>
              </w:rPr>
              <w:t>6.10</w:t>
            </w:r>
            <w:r w:rsidRPr="00090B93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Pr="00090B93">
              <w:rPr>
                <w:rStyle w:val="Hyperlink"/>
                <w:noProof/>
                <w:lang w:val="sr-Latn-RS"/>
              </w:rPr>
              <w:t>Brisanje sadržaja</w:t>
            </w:r>
            <w:r w:rsidRPr="00090B93">
              <w:rPr>
                <w:noProof/>
                <w:webHidden/>
                <w:lang w:val="sr-Latn-RS"/>
              </w:rPr>
              <w:tab/>
            </w:r>
            <w:r w:rsidRPr="00090B93">
              <w:rPr>
                <w:noProof/>
                <w:webHidden/>
                <w:lang w:val="sr-Latn-RS"/>
              </w:rPr>
              <w:fldChar w:fldCharType="begin"/>
            </w:r>
            <w:r w:rsidRPr="00090B93">
              <w:rPr>
                <w:noProof/>
                <w:webHidden/>
                <w:lang w:val="sr-Latn-RS"/>
              </w:rPr>
              <w:instrText xml:space="preserve"> PAGEREF _Toc89183017 \h </w:instrText>
            </w:r>
            <w:r w:rsidRPr="00090B93">
              <w:rPr>
                <w:noProof/>
                <w:webHidden/>
                <w:lang w:val="sr-Latn-RS"/>
              </w:rPr>
            </w:r>
            <w:r w:rsidRPr="00090B93">
              <w:rPr>
                <w:noProof/>
                <w:webHidden/>
                <w:lang w:val="sr-Latn-RS"/>
              </w:rPr>
              <w:fldChar w:fldCharType="separate"/>
            </w:r>
            <w:r w:rsidRPr="00090B93">
              <w:rPr>
                <w:noProof/>
                <w:webHidden/>
                <w:lang w:val="sr-Latn-RS"/>
              </w:rPr>
              <w:t>14</w:t>
            </w:r>
            <w:r w:rsidRPr="00090B93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EC4A7AF" w14:textId="426BF389" w:rsidR="00090B93" w:rsidRPr="00090B93" w:rsidRDefault="00090B9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89183018" w:history="1">
            <w:r w:rsidRPr="00090B93">
              <w:rPr>
                <w:rStyle w:val="Hyperlink"/>
                <w:noProof/>
                <w:lang w:val="sr-Latn-RS"/>
              </w:rPr>
              <w:t>6.11</w:t>
            </w:r>
            <w:r w:rsidRPr="00090B93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Pr="00090B93">
              <w:rPr>
                <w:rStyle w:val="Hyperlink"/>
                <w:noProof/>
                <w:lang w:val="sr-Latn-RS"/>
              </w:rPr>
              <w:t>Brisanje korisnika</w:t>
            </w:r>
            <w:r w:rsidRPr="00090B93">
              <w:rPr>
                <w:noProof/>
                <w:webHidden/>
                <w:lang w:val="sr-Latn-RS"/>
              </w:rPr>
              <w:tab/>
            </w:r>
            <w:r w:rsidRPr="00090B93">
              <w:rPr>
                <w:noProof/>
                <w:webHidden/>
                <w:lang w:val="sr-Latn-RS"/>
              </w:rPr>
              <w:fldChar w:fldCharType="begin"/>
            </w:r>
            <w:r w:rsidRPr="00090B93">
              <w:rPr>
                <w:noProof/>
                <w:webHidden/>
                <w:lang w:val="sr-Latn-RS"/>
              </w:rPr>
              <w:instrText xml:space="preserve"> PAGEREF _Toc89183018 \h </w:instrText>
            </w:r>
            <w:r w:rsidRPr="00090B93">
              <w:rPr>
                <w:noProof/>
                <w:webHidden/>
                <w:lang w:val="sr-Latn-RS"/>
              </w:rPr>
            </w:r>
            <w:r w:rsidRPr="00090B93">
              <w:rPr>
                <w:noProof/>
                <w:webHidden/>
                <w:lang w:val="sr-Latn-RS"/>
              </w:rPr>
              <w:fldChar w:fldCharType="separate"/>
            </w:r>
            <w:r w:rsidRPr="00090B93">
              <w:rPr>
                <w:noProof/>
                <w:webHidden/>
                <w:lang w:val="sr-Latn-RS"/>
              </w:rPr>
              <w:t>14</w:t>
            </w:r>
            <w:r w:rsidRPr="00090B93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9619726" w14:textId="2B1CF363" w:rsidR="00090B93" w:rsidRPr="00090B93" w:rsidRDefault="00090B9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89183019" w:history="1">
            <w:r w:rsidRPr="00090B93">
              <w:rPr>
                <w:rStyle w:val="Hyperlink"/>
                <w:noProof/>
                <w:lang w:val="sr-Latn-RS"/>
              </w:rPr>
              <w:t>6.12</w:t>
            </w:r>
            <w:r w:rsidRPr="00090B93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Pr="00090B93">
              <w:rPr>
                <w:rStyle w:val="Hyperlink"/>
                <w:noProof/>
                <w:lang w:val="sr-Latn-RS"/>
              </w:rPr>
              <w:t>Brisanje neprikladnih komentara</w:t>
            </w:r>
            <w:r w:rsidRPr="00090B93">
              <w:rPr>
                <w:noProof/>
                <w:webHidden/>
                <w:lang w:val="sr-Latn-RS"/>
              </w:rPr>
              <w:tab/>
            </w:r>
            <w:r w:rsidRPr="00090B93">
              <w:rPr>
                <w:noProof/>
                <w:webHidden/>
                <w:lang w:val="sr-Latn-RS"/>
              </w:rPr>
              <w:fldChar w:fldCharType="begin"/>
            </w:r>
            <w:r w:rsidRPr="00090B93">
              <w:rPr>
                <w:noProof/>
                <w:webHidden/>
                <w:lang w:val="sr-Latn-RS"/>
              </w:rPr>
              <w:instrText xml:space="preserve"> PAGEREF _Toc89183019 \h </w:instrText>
            </w:r>
            <w:r w:rsidRPr="00090B93">
              <w:rPr>
                <w:noProof/>
                <w:webHidden/>
                <w:lang w:val="sr-Latn-RS"/>
              </w:rPr>
            </w:r>
            <w:r w:rsidRPr="00090B93">
              <w:rPr>
                <w:noProof/>
                <w:webHidden/>
                <w:lang w:val="sr-Latn-RS"/>
              </w:rPr>
              <w:fldChar w:fldCharType="separate"/>
            </w:r>
            <w:r w:rsidRPr="00090B93">
              <w:rPr>
                <w:noProof/>
                <w:webHidden/>
                <w:lang w:val="sr-Latn-RS"/>
              </w:rPr>
              <w:t>15</w:t>
            </w:r>
            <w:r w:rsidRPr="00090B93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2FF07DF3" w14:textId="102CBE19" w:rsidR="00090B93" w:rsidRPr="00090B93" w:rsidRDefault="00090B9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89183020" w:history="1">
            <w:r w:rsidRPr="00090B93">
              <w:rPr>
                <w:rStyle w:val="Hyperlink"/>
                <w:noProof/>
                <w:lang w:val="sr-Latn-RS"/>
              </w:rPr>
              <w:t>7.Dodatni zahtevi</w:t>
            </w:r>
            <w:r w:rsidRPr="00090B93">
              <w:rPr>
                <w:noProof/>
                <w:webHidden/>
                <w:lang w:val="sr-Latn-RS"/>
              </w:rPr>
              <w:tab/>
            </w:r>
            <w:r w:rsidRPr="00090B93">
              <w:rPr>
                <w:noProof/>
                <w:webHidden/>
                <w:lang w:val="sr-Latn-RS"/>
              </w:rPr>
              <w:fldChar w:fldCharType="begin"/>
            </w:r>
            <w:r w:rsidRPr="00090B93">
              <w:rPr>
                <w:noProof/>
                <w:webHidden/>
                <w:lang w:val="sr-Latn-RS"/>
              </w:rPr>
              <w:instrText xml:space="preserve"> PAGEREF _Toc89183020 \h </w:instrText>
            </w:r>
            <w:r w:rsidRPr="00090B93">
              <w:rPr>
                <w:noProof/>
                <w:webHidden/>
                <w:lang w:val="sr-Latn-RS"/>
              </w:rPr>
            </w:r>
            <w:r w:rsidRPr="00090B93">
              <w:rPr>
                <w:noProof/>
                <w:webHidden/>
                <w:lang w:val="sr-Latn-RS"/>
              </w:rPr>
              <w:fldChar w:fldCharType="separate"/>
            </w:r>
            <w:r w:rsidRPr="00090B93">
              <w:rPr>
                <w:noProof/>
                <w:webHidden/>
                <w:lang w:val="sr-Latn-RS"/>
              </w:rPr>
              <w:t>15</w:t>
            </w:r>
            <w:r w:rsidRPr="00090B93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81C918B" w14:textId="74617D46" w:rsidR="00090B93" w:rsidRPr="00090B93" w:rsidRDefault="00090B9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89183021" w:history="1">
            <w:r w:rsidRPr="00090B93">
              <w:rPr>
                <w:rStyle w:val="Hyperlink"/>
                <w:noProof/>
                <w:lang w:val="sr-Latn-RS"/>
              </w:rPr>
              <w:t>7.1 Funkcionalnost</w:t>
            </w:r>
            <w:r w:rsidRPr="00090B93">
              <w:rPr>
                <w:noProof/>
                <w:webHidden/>
                <w:lang w:val="sr-Latn-RS"/>
              </w:rPr>
              <w:tab/>
            </w:r>
            <w:r w:rsidRPr="00090B93">
              <w:rPr>
                <w:noProof/>
                <w:webHidden/>
                <w:lang w:val="sr-Latn-RS"/>
              </w:rPr>
              <w:fldChar w:fldCharType="begin"/>
            </w:r>
            <w:r w:rsidRPr="00090B93">
              <w:rPr>
                <w:noProof/>
                <w:webHidden/>
                <w:lang w:val="sr-Latn-RS"/>
              </w:rPr>
              <w:instrText xml:space="preserve"> PAGEREF _Toc89183021 \h </w:instrText>
            </w:r>
            <w:r w:rsidRPr="00090B93">
              <w:rPr>
                <w:noProof/>
                <w:webHidden/>
                <w:lang w:val="sr-Latn-RS"/>
              </w:rPr>
            </w:r>
            <w:r w:rsidRPr="00090B93">
              <w:rPr>
                <w:noProof/>
                <w:webHidden/>
                <w:lang w:val="sr-Latn-RS"/>
              </w:rPr>
              <w:fldChar w:fldCharType="separate"/>
            </w:r>
            <w:r w:rsidRPr="00090B93">
              <w:rPr>
                <w:noProof/>
                <w:webHidden/>
                <w:lang w:val="sr-Latn-RS"/>
              </w:rPr>
              <w:t>16</w:t>
            </w:r>
            <w:r w:rsidRPr="00090B93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B08592A" w14:textId="4C3EEBD8" w:rsidR="00090B93" w:rsidRPr="00090B93" w:rsidRDefault="00090B9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89183022" w:history="1">
            <w:r w:rsidRPr="00090B93">
              <w:rPr>
                <w:rStyle w:val="Hyperlink"/>
                <w:noProof/>
                <w:lang w:val="sr-Latn-RS"/>
              </w:rPr>
              <w:t>7.2</w:t>
            </w:r>
            <w:r w:rsidRPr="00090B93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Pr="00090B93">
              <w:rPr>
                <w:rStyle w:val="Hyperlink"/>
                <w:noProof/>
                <w:lang w:val="sr-Latn-RS"/>
              </w:rPr>
              <w:t>Upotrebljivost</w:t>
            </w:r>
            <w:r w:rsidRPr="00090B93">
              <w:rPr>
                <w:noProof/>
                <w:webHidden/>
                <w:lang w:val="sr-Latn-RS"/>
              </w:rPr>
              <w:tab/>
            </w:r>
            <w:r w:rsidRPr="00090B93">
              <w:rPr>
                <w:noProof/>
                <w:webHidden/>
                <w:lang w:val="sr-Latn-RS"/>
              </w:rPr>
              <w:fldChar w:fldCharType="begin"/>
            </w:r>
            <w:r w:rsidRPr="00090B93">
              <w:rPr>
                <w:noProof/>
                <w:webHidden/>
                <w:lang w:val="sr-Latn-RS"/>
              </w:rPr>
              <w:instrText xml:space="preserve"> PAGEREF _Toc89183022 \h </w:instrText>
            </w:r>
            <w:r w:rsidRPr="00090B93">
              <w:rPr>
                <w:noProof/>
                <w:webHidden/>
                <w:lang w:val="sr-Latn-RS"/>
              </w:rPr>
            </w:r>
            <w:r w:rsidRPr="00090B93">
              <w:rPr>
                <w:noProof/>
                <w:webHidden/>
                <w:lang w:val="sr-Latn-RS"/>
              </w:rPr>
              <w:fldChar w:fldCharType="separate"/>
            </w:r>
            <w:r w:rsidRPr="00090B93">
              <w:rPr>
                <w:noProof/>
                <w:webHidden/>
                <w:lang w:val="sr-Latn-RS"/>
              </w:rPr>
              <w:t>16</w:t>
            </w:r>
            <w:r w:rsidRPr="00090B93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4A5167AA" w14:textId="62D3D449" w:rsidR="00090B93" w:rsidRPr="00090B93" w:rsidRDefault="00090B9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89183023" w:history="1">
            <w:r w:rsidRPr="00090B93">
              <w:rPr>
                <w:rStyle w:val="Hyperlink"/>
                <w:noProof/>
                <w:lang w:val="sr-Latn-RS"/>
              </w:rPr>
              <w:t>7.3</w:t>
            </w:r>
            <w:r w:rsidRPr="00090B93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Pr="00090B93">
              <w:rPr>
                <w:rStyle w:val="Hyperlink"/>
                <w:noProof/>
                <w:lang w:val="sr-Latn-RS"/>
              </w:rPr>
              <w:t>Pouzdanost</w:t>
            </w:r>
            <w:r w:rsidRPr="00090B93">
              <w:rPr>
                <w:noProof/>
                <w:webHidden/>
                <w:lang w:val="sr-Latn-RS"/>
              </w:rPr>
              <w:tab/>
            </w:r>
            <w:r w:rsidRPr="00090B93">
              <w:rPr>
                <w:noProof/>
                <w:webHidden/>
                <w:lang w:val="sr-Latn-RS"/>
              </w:rPr>
              <w:fldChar w:fldCharType="begin"/>
            </w:r>
            <w:r w:rsidRPr="00090B93">
              <w:rPr>
                <w:noProof/>
                <w:webHidden/>
                <w:lang w:val="sr-Latn-RS"/>
              </w:rPr>
              <w:instrText xml:space="preserve"> PAGEREF _Toc89183023 \h </w:instrText>
            </w:r>
            <w:r w:rsidRPr="00090B93">
              <w:rPr>
                <w:noProof/>
                <w:webHidden/>
                <w:lang w:val="sr-Latn-RS"/>
              </w:rPr>
            </w:r>
            <w:r w:rsidRPr="00090B93">
              <w:rPr>
                <w:noProof/>
                <w:webHidden/>
                <w:lang w:val="sr-Latn-RS"/>
              </w:rPr>
              <w:fldChar w:fldCharType="separate"/>
            </w:r>
            <w:r w:rsidRPr="00090B93">
              <w:rPr>
                <w:noProof/>
                <w:webHidden/>
                <w:lang w:val="sr-Latn-RS"/>
              </w:rPr>
              <w:t>16</w:t>
            </w:r>
            <w:r w:rsidRPr="00090B93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002C292" w14:textId="05CED879" w:rsidR="00090B93" w:rsidRPr="00090B93" w:rsidRDefault="00090B9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89183024" w:history="1">
            <w:r w:rsidRPr="00090B93">
              <w:rPr>
                <w:rStyle w:val="Hyperlink"/>
                <w:noProof/>
                <w:lang w:val="sr-Latn-RS"/>
              </w:rPr>
              <w:t>7.4</w:t>
            </w:r>
            <w:r w:rsidRPr="00090B93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Pr="00090B93">
              <w:rPr>
                <w:rStyle w:val="Hyperlink"/>
                <w:noProof/>
                <w:lang w:val="sr-Latn-RS"/>
              </w:rPr>
              <w:t>Performanse</w:t>
            </w:r>
            <w:r w:rsidRPr="00090B93">
              <w:rPr>
                <w:noProof/>
                <w:webHidden/>
                <w:lang w:val="sr-Latn-RS"/>
              </w:rPr>
              <w:tab/>
            </w:r>
            <w:r w:rsidRPr="00090B93">
              <w:rPr>
                <w:noProof/>
                <w:webHidden/>
                <w:lang w:val="sr-Latn-RS"/>
              </w:rPr>
              <w:fldChar w:fldCharType="begin"/>
            </w:r>
            <w:r w:rsidRPr="00090B93">
              <w:rPr>
                <w:noProof/>
                <w:webHidden/>
                <w:lang w:val="sr-Latn-RS"/>
              </w:rPr>
              <w:instrText xml:space="preserve"> PAGEREF _Toc89183024 \h </w:instrText>
            </w:r>
            <w:r w:rsidRPr="00090B93">
              <w:rPr>
                <w:noProof/>
                <w:webHidden/>
                <w:lang w:val="sr-Latn-RS"/>
              </w:rPr>
            </w:r>
            <w:r w:rsidRPr="00090B93">
              <w:rPr>
                <w:noProof/>
                <w:webHidden/>
                <w:lang w:val="sr-Latn-RS"/>
              </w:rPr>
              <w:fldChar w:fldCharType="separate"/>
            </w:r>
            <w:r w:rsidRPr="00090B93">
              <w:rPr>
                <w:noProof/>
                <w:webHidden/>
                <w:lang w:val="sr-Latn-RS"/>
              </w:rPr>
              <w:t>16</w:t>
            </w:r>
            <w:r w:rsidRPr="00090B93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4EF1E66" w14:textId="73F5CE67" w:rsidR="00090B93" w:rsidRPr="00090B93" w:rsidRDefault="00090B9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89183025" w:history="1">
            <w:r w:rsidRPr="00090B93">
              <w:rPr>
                <w:rStyle w:val="Hyperlink"/>
                <w:noProof/>
                <w:lang w:val="sr-Latn-RS"/>
              </w:rPr>
              <w:t>7.5 Podrška i održavanje</w:t>
            </w:r>
            <w:r w:rsidRPr="00090B93">
              <w:rPr>
                <w:noProof/>
                <w:webHidden/>
                <w:lang w:val="sr-Latn-RS"/>
              </w:rPr>
              <w:tab/>
            </w:r>
            <w:r w:rsidRPr="00090B93">
              <w:rPr>
                <w:noProof/>
                <w:webHidden/>
                <w:lang w:val="sr-Latn-RS"/>
              </w:rPr>
              <w:fldChar w:fldCharType="begin"/>
            </w:r>
            <w:r w:rsidRPr="00090B93">
              <w:rPr>
                <w:noProof/>
                <w:webHidden/>
                <w:lang w:val="sr-Latn-RS"/>
              </w:rPr>
              <w:instrText xml:space="preserve"> PAGEREF _Toc89183025 \h </w:instrText>
            </w:r>
            <w:r w:rsidRPr="00090B93">
              <w:rPr>
                <w:noProof/>
                <w:webHidden/>
                <w:lang w:val="sr-Latn-RS"/>
              </w:rPr>
            </w:r>
            <w:r w:rsidRPr="00090B93">
              <w:rPr>
                <w:noProof/>
                <w:webHidden/>
                <w:lang w:val="sr-Latn-RS"/>
              </w:rPr>
              <w:fldChar w:fldCharType="separate"/>
            </w:r>
            <w:r w:rsidRPr="00090B93">
              <w:rPr>
                <w:noProof/>
                <w:webHidden/>
                <w:lang w:val="sr-Latn-RS"/>
              </w:rPr>
              <w:t>17</w:t>
            </w:r>
            <w:r w:rsidRPr="00090B93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46E1436" w14:textId="474CF5E0" w:rsidR="00090B93" w:rsidRPr="00090B93" w:rsidRDefault="00090B9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89183026" w:history="1">
            <w:r w:rsidRPr="00090B93">
              <w:rPr>
                <w:rStyle w:val="Hyperlink"/>
                <w:noProof/>
                <w:lang w:val="sr-Latn-RS"/>
              </w:rPr>
              <w:t>7.6 Ograničenja</w:t>
            </w:r>
            <w:r w:rsidRPr="00090B93">
              <w:rPr>
                <w:noProof/>
                <w:webHidden/>
                <w:lang w:val="sr-Latn-RS"/>
              </w:rPr>
              <w:tab/>
            </w:r>
            <w:r w:rsidRPr="00090B93">
              <w:rPr>
                <w:noProof/>
                <w:webHidden/>
                <w:lang w:val="sr-Latn-RS"/>
              </w:rPr>
              <w:fldChar w:fldCharType="begin"/>
            </w:r>
            <w:r w:rsidRPr="00090B93">
              <w:rPr>
                <w:noProof/>
                <w:webHidden/>
                <w:lang w:val="sr-Latn-RS"/>
              </w:rPr>
              <w:instrText xml:space="preserve"> PAGEREF _Toc89183026 \h </w:instrText>
            </w:r>
            <w:r w:rsidRPr="00090B93">
              <w:rPr>
                <w:noProof/>
                <w:webHidden/>
                <w:lang w:val="sr-Latn-RS"/>
              </w:rPr>
            </w:r>
            <w:r w:rsidRPr="00090B93">
              <w:rPr>
                <w:noProof/>
                <w:webHidden/>
                <w:lang w:val="sr-Latn-RS"/>
              </w:rPr>
              <w:fldChar w:fldCharType="separate"/>
            </w:r>
            <w:r w:rsidRPr="00090B93">
              <w:rPr>
                <w:noProof/>
                <w:webHidden/>
                <w:lang w:val="sr-Latn-RS"/>
              </w:rPr>
              <w:t>17</w:t>
            </w:r>
            <w:r w:rsidRPr="00090B93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505EC3A" w14:textId="5E0A177C" w:rsidR="000A72D6" w:rsidRPr="00090B93" w:rsidRDefault="000A72D6">
          <w:pPr>
            <w:rPr>
              <w:lang w:val="sr-Latn-RS"/>
            </w:rPr>
          </w:pPr>
          <w:r w:rsidRPr="00090B93">
            <w:rPr>
              <w:b/>
              <w:bCs/>
              <w:noProof/>
              <w:lang w:val="sr-Latn-RS"/>
            </w:rPr>
            <w:fldChar w:fldCharType="end"/>
          </w:r>
        </w:p>
      </w:sdtContent>
    </w:sdt>
    <w:p w14:paraId="7F44524B" w14:textId="77777777" w:rsidR="000A72D6" w:rsidRPr="00090B93" w:rsidRDefault="000A72D6">
      <w:pPr>
        <w:jc w:val="left"/>
        <w:rPr>
          <w:b/>
          <w:lang w:val="sr-Latn-RS"/>
        </w:rPr>
      </w:pPr>
    </w:p>
    <w:p w14:paraId="7B1616BB" w14:textId="77777777" w:rsidR="000A72D6" w:rsidRPr="00090B93" w:rsidRDefault="000A72D6">
      <w:pPr>
        <w:jc w:val="left"/>
        <w:rPr>
          <w:b/>
          <w:lang w:val="sr-Latn-RS"/>
        </w:rPr>
      </w:pPr>
    </w:p>
    <w:p w14:paraId="1972FE25" w14:textId="77777777" w:rsidR="000A72D6" w:rsidRPr="00090B93" w:rsidRDefault="000A72D6">
      <w:pPr>
        <w:jc w:val="left"/>
        <w:rPr>
          <w:b/>
          <w:lang w:val="sr-Latn-RS"/>
        </w:rPr>
      </w:pPr>
    </w:p>
    <w:p w14:paraId="6B8C8ECE" w14:textId="77777777" w:rsidR="000A72D6" w:rsidRPr="00090B93" w:rsidRDefault="000A72D6">
      <w:pPr>
        <w:jc w:val="left"/>
        <w:rPr>
          <w:b/>
          <w:lang w:val="sr-Latn-RS"/>
        </w:rPr>
      </w:pPr>
    </w:p>
    <w:p w14:paraId="0A4F6BFA" w14:textId="77777777" w:rsidR="000A72D6" w:rsidRPr="00090B93" w:rsidRDefault="000A72D6">
      <w:pPr>
        <w:jc w:val="left"/>
        <w:rPr>
          <w:b/>
          <w:lang w:val="sr-Latn-RS"/>
        </w:rPr>
      </w:pPr>
    </w:p>
    <w:p w14:paraId="23EE021B" w14:textId="77777777" w:rsidR="000A72D6" w:rsidRPr="00090B93" w:rsidRDefault="000A72D6">
      <w:pPr>
        <w:jc w:val="left"/>
        <w:rPr>
          <w:b/>
          <w:lang w:val="sr-Latn-RS"/>
        </w:rPr>
      </w:pPr>
    </w:p>
    <w:p w14:paraId="7CD386B1" w14:textId="77777777" w:rsidR="000A72D6" w:rsidRPr="00090B93" w:rsidRDefault="000A72D6">
      <w:pPr>
        <w:jc w:val="left"/>
        <w:rPr>
          <w:b/>
          <w:lang w:val="sr-Latn-RS"/>
        </w:rPr>
      </w:pPr>
    </w:p>
    <w:p w14:paraId="59E3400A" w14:textId="77777777" w:rsidR="000A72D6" w:rsidRPr="00090B93" w:rsidRDefault="000A72D6">
      <w:pPr>
        <w:jc w:val="left"/>
        <w:rPr>
          <w:b/>
          <w:lang w:val="sr-Latn-RS"/>
        </w:rPr>
      </w:pPr>
    </w:p>
    <w:p w14:paraId="7E1CB6B1" w14:textId="2B0392DD" w:rsidR="00EA19AA" w:rsidRPr="00090B93" w:rsidRDefault="00EA19AA">
      <w:pPr>
        <w:jc w:val="left"/>
        <w:rPr>
          <w:b/>
          <w:lang w:val="sr-Latn-RS"/>
        </w:rPr>
      </w:pPr>
    </w:p>
    <w:p w14:paraId="4325F516" w14:textId="22382DCD" w:rsidR="00A27EC1" w:rsidRPr="00090B93" w:rsidRDefault="00A27EC1">
      <w:pPr>
        <w:jc w:val="left"/>
        <w:rPr>
          <w:b/>
          <w:lang w:val="sr-Latn-RS"/>
        </w:rPr>
      </w:pPr>
    </w:p>
    <w:p w14:paraId="6041DF06" w14:textId="5A15C2F1" w:rsidR="00A27EC1" w:rsidRPr="00090B93" w:rsidRDefault="00A27EC1">
      <w:pPr>
        <w:jc w:val="left"/>
        <w:rPr>
          <w:b/>
          <w:lang w:val="sr-Latn-RS"/>
        </w:rPr>
      </w:pPr>
    </w:p>
    <w:p w14:paraId="0FE4889F" w14:textId="77777777" w:rsidR="00A27EC1" w:rsidRPr="00090B93" w:rsidRDefault="00A27EC1">
      <w:pPr>
        <w:jc w:val="left"/>
        <w:rPr>
          <w:b/>
          <w:lang w:val="sr-Latn-RS"/>
        </w:rPr>
      </w:pPr>
    </w:p>
    <w:p w14:paraId="2E999631" w14:textId="77777777" w:rsidR="00EA19AA" w:rsidRPr="00090B93" w:rsidRDefault="00EA19AA">
      <w:pPr>
        <w:jc w:val="left"/>
        <w:rPr>
          <w:b/>
          <w:lang w:val="sr-Latn-RS"/>
        </w:rPr>
      </w:pPr>
    </w:p>
    <w:p w14:paraId="5523B33C" w14:textId="77777777" w:rsidR="00EA19AA" w:rsidRPr="00090B93" w:rsidRDefault="00EA19AA">
      <w:pPr>
        <w:jc w:val="left"/>
        <w:rPr>
          <w:b/>
          <w:lang w:val="sr-Latn-RS"/>
        </w:rPr>
      </w:pPr>
    </w:p>
    <w:p w14:paraId="12D320BF" w14:textId="77777777" w:rsidR="00B17EC4" w:rsidRPr="00090B93" w:rsidRDefault="00B17EC4" w:rsidP="00B17EC4">
      <w:pPr>
        <w:jc w:val="center"/>
        <w:rPr>
          <w:sz w:val="52"/>
          <w:szCs w:val="52"/>
          <w:lang w:val="sr-Latn-RS"/>
        </w:rPr>
      </w:pPr>
      <w:r w:rsidRPr="00090B93">
        <w:rPr>
          <w:sz w:val="52"/>
          <w:szCs w:val="52"/>
          <w:lang w:val="sr-Latn-RS"/>
        </w:rPr>
        <w:t>Specifikacija zahteva</w:t>
      </w:r>
    </w:p>
    <w:p w14:paraId="489BF197" w14:textId="77777777" w:rsidR="00B17EC4" w:rsidRPr="00090B93" w:rsidRDefault="00B17EC4" w:rsidP="00B17EC4">
      <w:pPr>
        <w:pStyle w:val="Heading1"/>
        <w:numPr>
          <w:ilvl w:val="0"/>
          <w:numId w:val="22"/>
        </w:numPr>
        <w:jc w:val="left"/>
        <w:rPr>
          <w:lang w:val="sr-Latn-RS"/>
        </w:rPr>
      </w:pPr>
      <w:bookmarkStart w:id="0" w:name="_Toc531000931"/>
      <w:bookmarkStart w:id="1" w:name="_Toc89183002"/>
      <w:r w:rsidRPr="00090B93">
        <w:rPr>
          <w:lang w:val="sr-Latn-RS"/>
        </w:rPr>
        <w:t>Cilj dokumenta</w:t>
      </w:r>
      <w:bookmarkEnd w:id="0"/>
      <w:bookmarkEnd w:id="1"/>
    </w:p>
    <w:p w14:paraId="74156363" w14:textId="0A19318C" w:rsidR="00C610F6" w:rsidRPr="00090B93" w:rsidRDefault="00B17EC4" w:rsidP="00B17EC4">
      <w:pPr>
        <w:ind w:left="432"/>
        <w:rPr>
          <w:lang w:val="sr-Latn-RS"/>
        </w:rPr>
      </w:pPr>
      <w:r w:rsidRPr="00090B93">
        <w:rPr>
          <w:lang w:val="sr-Latn-RS"/>
        </w:rPr>
        <w:t xml:space="preserve">Cilj ovog dokumenta je specifikacija zahteva u pogledu detaljnog opisa slučajeva korišćenja </w:t>
      </w:r>
      <w:r w:rsidR="0092712D" w:rsidRPr="00090B93">
        <w:rPr>
          <w:lang w:val="sr-Latn-RS"/>
        </w:rPr>
        <w:t>MAP</w:t>
      </w:r>
      <w:r w:rsidRPr="00090B93">
        <w:rPr>
          <w:lang w:val="sr-Latn-RS"/>
        </w:rPr>
        <w:t xml:space="preserve"> web aplikacije.</w:t>
      </w:r>
    </w:p>
    <w:p w14:paraId="40477597" w14:textId="77777777" w:rsidR="00B17EC4" w:rsidRPr="00090B93" w:rsidRDefault="00B17EC4" w:rsidP="00B17EC4">
      <w:pPr>
        <w:pStyle w:val="Heading1"/>
        <w:numPr>
          <w:ilvl w:val="0"/>
          <w:numId w:val="22"/>
        </w:numPr>
        <w:rPr>
          <w:lang w:val="sr-Latn-RS"/>
        </w:rPr>
      </w:pPr>
      <w:bookmarkStart w:id="2" w:name="_Toc531000932"/>
      <w:bookmarkStart w:id="3" w:name="_Toc89183003"/>
      <w:r w:rsidRPr="00090B93">
        <w:rPr>
          <w:lang w:val="sr-Latn-RS"/>
        </w:rPr>
        <w:t>Opseg dokumenta</w:t>
      </w:r>
      <w:bookmarkEnd w:id="2"/>
      <w:bookmarkEnd w:id="3"/>
    </w:p>
    <w:p w14:paraId="2B4094C5" w14:textId="52675846" w:rsidR="00B17EC4" w:rsidRPr="00090B93" w:rsidRDefault="00B17EC4" w:rsidP="00B17EC4">
      <w:pPr>
        <w:ind w:left="360"/>
        <w:rPr>
          <w:lang w:val="sr-Latn-RS"/>
        </w:rPr>
      </w:pPr>
      <w:r w:rsidRPr="00090B93">
        <w:rPr>
          <w:lang w:val="sr-Latn-RS"/>
        </w:rPr>
        <w:t xml:space="preserve">Dokument se odnosi na </w:t>
      </w:r>
      <w:r w:rsidR="0092712D" w:rsidRPr="00090B93">
        <w:rPr>
          <w:lang w:val="sr-Latn-RS"/>
        </w:rPr>
        <w:t>MAP</w:t>
      </w:r>
      <w:r w:rsidRPr="00090B93">
        <w:rPr>
          <w:lang w:val="sr-Latn-RS"/>
        </w:rPr>
        <w:t xml:space="preserve"> aplikaciju koja će biti razvijena od </w:t>
      </w:r>
      <w:r w:rsidR="0092712D" w:rsidRPr="00090B93">
        <w:rPr>
          <w:lang w:val="sr-Latn-RS"/>
        </w:rPr>
        <w:t>Enn tima</w:t>
      </w:r>
      <w:r w:rsidRPr="00090B93">
        <w:rPr>
          <w:lang w:val="sr-Latn-RS"/>
        </w:rPr>
        <w:t xml:space="preserve">. </w:t>
      </w:r>
      <w:r w:rsidR="0092712D" w:rsidRPr="00090B93">
        <w:rPr>
          <w:lang w:val="sr-Latn-RS"/>
        </w:rPr>
        <w:t>MAP</w:t>
      </w:r>
      <w:r w:rsidRPr="00090B93">
        <w:rPr>
          <w:lang w:val="sr-Latn-RS"/>
        </w:rPr>
        <w:t xml:space="preserve"> je online </w:t>
      </w:r>
      <w:r w:rsidR="0092712D" w:rsidRPr="00090B93">
        <w:rPr>
          <w:lang w:val="sr-Latn-RS"/>
        </w:rPr>
        <w:t xml:space="preserve">sajt o hotelskim recenzijama. </w:t>
      </w:r>
    </w:p>
    <w:p w14:paraId="3A0BCC9F" w14:textId="77777777" w:rsidR="00B17EC4" w:rsidRPr="00090B93" w:rsidRDefault="00B17EC4" w:rsidP="00B17EC4">
      <w:pPr>
        <w:pStyle w:val="Heading1"/>
        <w:numPr>
          <w:ilvl w:val="0"/>
          <w:numId w:val="22"/>
        </w:numPr>
        <w:contextualSpacing/>
        <w:jc w:val="left"/>
        <w:rPr>
          <w:lang w:val="sr-Latn-RS"/>
        </w:rPr>
      </w:pPr>
      <w:bookmarkStart w:id="4" w:name="_Toc531000933"/>
      <w:bookmarkStart w:id="5" w:name="_Toc89183004"/>
      <w:r w:rsidRPr="00090B93">
        <w:rPr>
          <w:lang w:val="sr-Latn-RS"/>
        </w:rPr>
        <w:t>Reference</w:t>
      </w:r>
      <w:bookmarkEnd w:id="4"/>
      <w:bookmarkEnd w:id="5"/>
    </w:p>
    <w:p w14:paraId="71B5B092" w14:textId="77777777" w:rsidR="00B17EC4" w:rsidRPr="00090B93" w:rsidRDefault="00B17EC4" w:rsidP="00B17EC4">
      <w:pPr>
        <w:ind w:left="360"/>
        <w:rPr>
          <w:lang w:val="sr-Latn-RS"/>
        </w:rPr>
      </w:pPr>
      <w:r w:rsidRPr="00090B93">
        <w:rPr>
          <w:lang w:val="sr-Latn-RS"/>
        </w:rPr>
        <w:t>Spisak korišćene literature:</w:t>
      </w:r>
    </w:p>
    <w:p w14:paraId="0EED2DE6" w14:textId="33F4F4A7" w:rsidR="00B17EC4" w:rsidRPr="00090B93" w:rsidRDefault="0092712D" w:rsidP="00B17EC4">
      <w:pPr>
        <w:pStyle w:val="BodyText"/>
        <w:numPr>
          <w:ilvl w:val="0"/>
          <w:numId w:val="23"/>
        </w:numPr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MAP</w:t>
      </w:r>
      <w:r w:rsidR="00B17EC4" w:rsidRPr="00090B93">
        <w:rPr>
          <w:sz w:val="24"/>
          <w:szCs w:val="24"/>
          <w:lang w:val="sr-Latn-RS"/>
        </w:rPr>
        <w:t xml:space="preserve"> – Predlog projekta, </w:t>
      </w:r>
      <w:r w:rsidRPr="00090B93">
        <w:rPr>
          <w:sz w:val="24"/>
          <w:szCs w:val="24"/>
          <w:lang w:val="sr-Latn-RS"/>
        </w:rPr>
        <w:t>Enn</w:t>
      </w:r>
      <w:r w:rsidR="00B17EC4" w:rsidRPr="00090B93">
        <w:rPr>
          <w:sz w:val="24"/>
          <w:szCs w:val="24"/>
          <w:lang w:val="sr-Latn-RS"/>
        </w:rPr>
        <w:t xml:space="preserve"> </w:t>
      </w:r>
      <w:r w:rsidRPr="00090B93">
        <w:rPr>
          <w:sz w:val="24"/>
          <w:szCs w:val="24"/>
          <w:lang w:val="sr-Latn-RS"/>
        </w:rPr>
        <w:t>MAP</w:t>
      </w:r>
      <w:r w:rsidR="00B17EC4" w:rsidRPr="00090B93">
        <w:rPr>
          <w:sz w:val="24"/>
          <w:szCs w:val="24"/>
          <w:lang w:val="sr-Latn-RS"/>
        </w:rPr>
        <w:t>, V1.0, 20</w:t>
      </w:r>
      <w:r w:rsidRPr="00090B93">
        <w:rPr>
          <w:sz w:val="24"/>
          <w:szCs w:val="24"/>
          <w:lang w:val="sr-Latn-RS"/>
        </w:rPr>
        <w:t>21</w:t>
      </w:r>
      <w:r w:rsidR="00B17EC4" w:rsidRPr="00090B93">
        <w:rPr>
          <w:sz w:val="24"/>
          <w:szCs w:val="24"/>
          <w:lang w:val="sr-Latn-RS"/>
        </w:rPr>
        <w:t xml:space="preserve">, </w:t>
      </w:r>
      <w:r w:rsidRPr="00090B93">
        <w:rPr>
          <w:sz w:val="24"/>
          <w:szCs w:val="24"/>
          <w:lang w:val="sr-Latn-RS"/>
        </w:rPr>
        <w:t>Enn</w:t>
      </w:r>
      <w:r w:rsidR="00B17EC4" w:rsidRPr="00090B93">
        <w:rPr>
          <w:sz w:val="24"/>
          <w:szCs w:val="24"/>
          <w:lang w:val="sr-Latn-RS"/>
        </w:rPr>
        <w:t>.</w:t>
      </w:r>
    </w:p>
    <w:p w14:paraId="3C0699AF" w14:textId="47E45FBB" w:rsidR="00B17EC4" w:rsidRPr="00090B93" w:rsidRDefault="0092712D" w:rsidP="00B17EC4">
      <w:pPr>
        <w:pStyle w:val="BodyText"/>
        <w:numPr>
          <w:ilvl w:val="0"/>
          <w:numId w:val="23"/>
        </w:numPr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 xml:space="preserve">MAP </w:t>
      </w:r>
      <w:r w:rsidR="00B17EC4" w:rsidRPr="00090B93">
        <w:rPr>
          <w:sz w:val="24"/>
          <w:szCs w:val="24"/>
          <w:lang w:val="sr-Latn-RS"/>
        </w:rPr>
        <w:t xml:space="preserve">– Planirani raspored aktivnosti na projektu, V1.0, </w:t>
      </w:r>
      <w:r w:rsidRPr="00090B93">
        <w:rPr>
          <w:sz w:val="24"/>
          <w:szCs w:val="24"/>
          <w:lang w:val="sr-Latn-RS"/>
        </w:rPr>
        <w:t>2021</w:t>
      </w:r>
      <w:r w:rsidR="00B17EC4" w:rsidRPr="00090B93">
        <w:rPr>
          <w:sz w:val="24"/>
          <w:szCs w:val="24"/>
          <w:lang w:val="sr-Latn-RS"/>
        </w:rPr>
        <w:t xml:space="preserve">, </w:t>
      </w:r>
      <w:r w:rsidRPr="00090B93">
        <w:rPr>
          <w:sz w:val="24"/>
          <w:szCs w:val="24"/>
          <w:lang w:val="sr-Latn-RS"/>
        </w:rPr>
        <w:t>Enn</w:t>
      </w:r>
      <w:r w:rsidR="00B17EC4" w:rsidRPr="00090B93">
        <w:rPr>
          <w:sz w:val="24"/>
          <w:szCs w:val="24"/>
          <w:lang w:val="sr-Latn-RS"/>
        </w:rPr>
        <w:t>.</w:t>
      </w:r>
    </w:p>
    <w:p w14:paraId="7C0B3411" w14:textId="05F96544" w:rsidR="00B17EC4" w:rsidRPr="00090B93" w:rsidRDefault="0092712D" w:rsidP="00B17EC4">
      <w:pPr>
        <w:pStyle w:val="BodyText"/>
        <w:numPr>
          <w:ilvl w:val="0"/>
          <w:numId w:val="23"/>
        </w:numPr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 xml:space="preserve">MAP </w:t>
      </w:r>
      <w:r w:rsidR="00B17EC4" w:rsidRPr="00090B93">
        <w:rPr>
          <w:sz w:val="24"/>
          <w:szCs w:val="24"/>
          <w:lang w:val="sr-Latn-RS"/>
        </w:rPr>
        <w:t xml:space="preserve">– Plan realizacije, </w:t>
      </w:r>
      <w:r w:rsidRPr="00090B93">
        <w:rPr>
          <w:sz w:val="24"/>
          <w:szCs w:val="24"/>
          <w:lang w:val="sr-Latn-RS"/>
        </w:rPr>
        <w:t>Enn</w:t>
      </w:r>
      <w:r w:rsidR="00B17EC4" w:rsidRPr="00090B93">
        <w:rPr>
          <w:sz w:val="24"/>
          <w:szCs w:val="24"/>
          <w:lang w:val="sr-Latn-RS"/>
        </w:rPr>
        <w:t xml:space="preserve"> </w:t>
      </w:r>
      <w:r w:rsidRPr="00090B93">
        <w:rPr>
          <w:sz w:val="24"/>
          <w:szCs w:val="24"/>
          <w:lang w:val="sr-Latn-RS"/>
        </w:rPr>
        <w:t>MAP</w:t>
      </w:r>
      <w:r w:rsidR="00B17EC4" w:rsidRPr="00090B93">
        <w:rPr>
          <w:sz w:val="24"/>
          <w:szCs w:val="24"/>
          <w:lang w:val="sr-Latn-RS"/>
        </w:rPr>
        <w:t xml:space="preserve">, V1.0, </w:t>
      </w:r>
      <w:r w:rsidRPr="00090B93">
        <w:rPr>
          <w:sz w:val="24"/>
          <w:szCs w:val="24"/>
          <w:lang w:val="sr-Latn-RS"/>
        </w:rPr>
        <w:t>2021</w:t>
      </w:r>
      <w:r w:rsidR="00B17EC4" w:rsidRPr="00090B93">
        <w:rPr>
          <w:sz w:val="24"/>
          <w:szCs w:val="24"/>
          <w:lang w:val="sr-Latn-RS"/>
        </w:rPr>
        <w:t xml:space="preserve">, </w:t>
      </w:r>
      <w:r w:rsidRPr="00090B93">
        <w:rPr>
          <w:sz w:val="24"/>
          <w:szCs w:val="24"/>
          <w:lang w:val="sr-Latn-RS"/>
        </w:rPr>
        <w:t>Enn</w:t>
      </w:r>
      <w:r w:rsidR="00B17EC4" w:rsidRPr="00090B93">
        <w:rPr>
          <w:sz w:val="24"/>
          <w:szCs w:val="24"/>
          <w:lang w:val="sr-Latn-RS"/>
        </w:rPr>
        <w:t>.</w:t>
      </w:r>
    </w:p>
    <w:p w14:paraId="54D97194" w14:textId="7EB291EB" w:rsidR="00B17EC4" w:rsidRPr="00090B93" w:rsidRDefault="0092712D" w:rsidP="00B17EC4">
      <w:pPr>
        <w:pStyle w:val="BodyText"/>
        <w:numPr>
          <w:ilvl w:val="0"/>
          <w:numId w:val="23"/>
        </w:numPr>
        <w:tabs>
          <w:tab w:val="num" w:pos="1440"/>
        </w:tabs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 xml:space="preserve">MAP </w:t>
      </w:r>
      <w:r w:rsidR="00B17EC4" w:rsidRPr="00090B93">
        <w:rPr>
          <w:sz w:val="24"/>
          <w:szCs w:val="24"/>
          <w:lang w:val="sr-Latn-RS"/>
        </w:rPr>
        <w:t xml:space="preserve">– Vizija sistema, V1.0, </w:t>
      </w:r>
      <w:r w:rsidRPr="00090B93">
        <w:rPr>
          <w:sz w:val="24"/>
          <w:szCs w:val="24"/>
          <w:lang w:val="sr-Latn-RS"/>
        </w:rPr>
        <w:t>2021</w:t>
      </w:r>
      <w:r w:rsidR="00B17EC4" w:rsidRPr="00090B93">
        <w:rPr>
          <w:sz w:val="24"/>
          <w:szCs w:val="24"/>
          <w:lang w:val="sr-Latn-RS"/>
        </w:rPr>
        <w:t xml:space="preserve">, </w:t>
      </w:r>
      <w:r w:rsidRPr="00090B93">
        <w:rPr>
          <w:sz w:val="24"/>
          <w:szCs w:val="24"/>
          <w:lang w:val="sr-Latn-RS"/>
        </w:rPr>
        <w:t>Enn</w:t>
      </w:r>
      <w:r w:rsidR="00B17EC4" w:rsidRPr="00090B93">
        <w:rPr>
          <w:sz w:val="24"/>
          <w:szCs w:val="24"/>
          <w:lang w:val="sr-Latn-RS"/>
        </w:rPr>
        <w:t>.</w:t>
      </w:r>
    </w:p>
    <w:p w14:paraId="7571ABA2" w14:textId="24D25A38" w:rsidR="00B17EC4" w:rsidRPr="00090B93" w:rsidRDefault="00B17EC4" w:rsidP="00B17EC4">
      <w:pPr>
        <w:pStyle w:val="BodyText"/>
        <w:tabs>
          <w:tab w:val="num" w:pos="1440"/>
        </w:tabs>
        <w:rPr>
          <w:sz w:val="24"/>
          <w:szCs w:val="24"/>
          <w:lang w:val="sr-Latn-RS"/>
        </w:rPr>
      </w:pPr>
    </w:p>
    <w:p w14:paraId="6F5E8902" w14:textId="363A6F08" w:rsidR="00B17EC4" w:rsidRPr="00090B93" w:rsidRDefault="00B17EC4" w:rsidP="00FF57CB">
      <w:pPr>
        <w:pStyle w:val="Heading1"/>
        <w:numPr>
          <w:ilvl w:val="0"/>
          <w:numId w:val="22"/>
        </w:numPr>
        <w:rPr>
          <w:lang w:val="sr-Latn-RS"/>
        </w:rPr>
      </w:pPr>
      <w:bookmarkStart w:id="6" w:name="_Toc531000934"/>
      <w:bookmarkStart w:id="7" w:name="_Toc89183005"/>
      <w:r w:rsidRPr="00090B93">
        <w:rPr>
          <w:lang w:val="sr-Latn-RS"/>
        </w:rPr>
        <w:lastRenderedPageBreak/>
        <w:t>Pregled slučajeva korišćenja</w:t>
      </w:r>
      <w:bookmarkEnd w:id="6"/>
      <w:bookmarkEnd w:id="7"/>
    </w:p>
    <w:p w14:paraId="12818032" w14:textId="064CD87A" w:rsidR="00FF57CB" w:rsidRPr="00090B93" w:rsidRDefault="00B17EC4" w:rsidP="00FF57CB">
      <w:pPr>
        <w:ind w:left="360"/>
        <w:rPr>
          <w:lang w:val="sr-Latn-RS"/>
        </w:rPr>
      </w:pPr>
      <w:r w:rsidRPr="00090B93">
        <w:rPr>
          <w:lang w:val="sr-Latn-RS"/>
        </w:rPr>
        <w:t xml:space="preserve">Osnovni UML dijagram koji prikazuje korisnike i slučajeve korišćenja </w:t>
      </w:r>
      <w:r w:rsidR="0092712D" w:rsidRPr="00090B93">
        <w:rPr>
          <w:szCs w:val="24"/>
          <w:lang w:val="sr-Latn-RS"/>
        </w:rPr>
        <w:t xml:space="preserve">MAP </w:t>
      </w:r>
      <w:r w:rsidRPr="00090B93">
        <w:rPr>
          <w:lang w:val="sr-Latn-RS"/>
        </w:rPr>
        <w:t>aplikacije, prikazan je na sledećoj slici:</w:t>
      </w:r>
    </w:p>
    <w:p w14:paraId="07F7150D" w14:textId="19C12017" w:rsidR="006B5CAA" w:rsidRPr="00090B93" w:rsidRDefault="002E4629" w:rsidP="00FF57CB">
      <w:pPr>
        <w:ind w:left="360"/>
        <w:rPr>
          <w:lang w:val="sr-Latn-RS"/>
        </w:rPr>
      </w:pPr>
      <w:r w:rsidRPr="00090B93">
        <w:rPr>
          <w:noProof/>
          <w:lang w:val="sr-Latn-RS"/>
        </w:rPr>
        <w:drawing>
          <wp:inline distT="0" distB="0" distL="0" distR="0" wp14:anchorId="20F8DB6A" wp14:editId="1600BB29">
            <wp:extent cx="5943600" cy="3894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CC1E" w14:textId="77777777" w:rsidR="006B5CAA" w:rsidRPr="00090B93" w:rsidRDefault="006B5CAA" w:rsidP="006B5CAA">
      <w:pPr>
        <w:rPr>
          <w:lang w:val="sr-Latn-RS"/>
        </w:rPr>
      </w:pPr>
      <w:r w:rsidRPr="00090B93">
        <w:rPr>
          <w:lang w:val="sr-Latn-RS"/>
        </w:rPr>
        <w:t xml:space="preserve">Slučaj korišćenja </w:t>
      </w:r>
      <w:r w:rsidRPr="00090B93">
        <w:rPr>
          <w:i/>
          <w:lang w:val="sr-Latn-RS"/>
        </w:rPr>
        <w:t>Pristup sadržaju</w:t>
      </w:r>
      <w:r w:rsidRPr="00090B93">
        <w:rPr>
          <w:lang w:val="sr-Latn-RS"/>
        </w:rPr>
        <w:t xml:space="preserve"> obuhvata složenije radnje koje se mogu dalje razložiti na pojedinačne slučajeve korišćenja.</w:t>
      </w:r>
    </w:p>
    <w:p w14:paraId="245DE92C" w14:textId="5E93B58F" w:rsidR="006B5CAA" w:rsidRPr="00090B93" w:rsidRDefault="006B5CAA" w:rsidP="006B5CAA">
      <w:pPr>
        <w:rPr>
          <w:lang w:val="sr-Latn-RS"/>
        </w:rPr>
      </w:pPr>
      <w:r w:rsidRPr="00090B93">
        <w:rPr>
          <w:lang w:val="sr-Latn-RS"/>
        </w:rPr>
        <w:t xml:space="preserve"> Detaljni UML dijagram za slučaj korišćenja </w:t>
      </w:r>
      <w:r w:rsidRPr="00090B93">
        <w:rPr>
          <w:i/>
          <w:lang w:val="sr-Latn-RS"/>
        </w:rPr>
        <w:t xml:space="preserve">Pristup sadržaju </w:t>
      </w:r>
      <w:r w:rsidRPr="00090B93">
        <w:rPr>
          <w:lang w:val="sr-Latn-RS"/>
        </w:rPr>
        <w:t>prikazan je na sledećoj slici:</w:t>
      </w:r>
    </w:p>
    <w:p w14:paraId="63A916DF" w14:textId="332A8961" w:rsidR="006B5CAA" w:rsidRPr="00090B93" w:rsidRDefault="00353E48" w:rsidP="006B5CAA">
      <w:pPr>
        <w:rPr>
          <w:lang w:val="sr-Latn-RS"/>
        </w:rPr>
      </w:pPr>
      <w:r w:rsidRPr="00090B93">
        <w:rPr>
          <w:noProof/>
          <w:lang w:val="sr-Latn-RS"/>
        </w:rPr>
        <w:lastRenderedPageBreak/>
        <w:drawing>
          <wp:inline distT="0" distB="0" distL="0" distR="0" wp14:anchorId="01E51DE4" wp14:editId="4A0A2124">
            <wp:extent cx="5943600" cy="5253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B5C2" w14:textId="7F23808A" w:rsidR="006B5CAA" w:rsidRPr="00090B93" w:rsidRDefault="006B5CAA" w:rsidP="006B5CAA">
      <w:pPr>
        <w:rPr>
          <w:lang w:val="sr-Latn-RS"/>
        </w:rPr>
      </w:pPr>
      <w:r w:rsidRPr="00090B93">
        <w:rPr>
          <w:lang w:val="sr-Latn-RS"/>
        </w:rPr>
        <w:t xml:space="preserve">Slučaj korišćenja </w:t>
      </w:r>
      <w:r w:rsidRPr="00090B93">
        <w:rPr>
          <w:i/>
          <w:lang w:val="sr-Latn-RS"/>
        </w:rPr>
        <w:t>Dodavanje, uređivanje i brisanje sadržaja</w:t>
      </w:r>
      <w:r w:rsidRPr="00090B93">
        <w:rPr>
          <w:lang w:val="sr-Latn-RS"/>
        </w:rPr>
        <w:t xml:space="preserve"> obuhvata složenije radnje koje se mogu dalje razložiti na pojedinačne slučajeve korišćenja.</w:t>
      </w:r>
    </w:p>
    <w:p w14:paraId="2682CDA9" w14:textId="6B67C7B2" w:rsidR="006B5CAA" w:rsidRPr="00090B93" w:rsidRDefault="006B5CAA" w:rsidP="006B5CAA">
      <w:pPr>
        <w:rPr>
          <w:lang w:val="sr-Latn-RS"/>
        </w:rPr>
      </w:pPr>
      <w:r w:rsidRPr="00090B93">
        <w:rPr>
          <w:lang w:val="sr-Latn-RS"/>
        </w:rPr>
        <w:t xml:space="preserve"> Detaljni UML dijagram za slučaj korišćenja </w:t>
      </w:r>
      <w:r w:rsidRPr="00090B93">
        <w:rPr>
          <w:i/>
          <w:lang w:val="sr-Latn-RS"/>
        </w:rPr>
        <w:t>Dodavanje,uređivanje i brisanje sadržaja</w:t>
      </w:r>
      <w:r w:rsidRPr="00090B93">
        <w:rPr>
          <w:lang w:val="sr-Latn-RS"/>
        </w:rPr>
        <w:t xml:space="preserve"> prikazan je na sledećoj slici:</w:t>
      </w:r>
    </w:p>
    <w:p w14:paraId="0764D87A" w14:textId="5047C3C8" w:rsidR="006B5CAA" w:rsidRPr="00090B93" w:rsidRDefault="006B5CAA" w:rsidP="006B5CAA">
      <w:pPr>
        <w:rPr>
          <w:lang w:val="sr-Latn-RS"/>
        </w:rPr>
      </w:pPr>
      <w:r w:rsidRPr="00090B93">
        <w:rPr>
          <w:noProof/>
          <w:lang w:val="sr-Latn-RS"/>
        </w:rPr>
        <w:lastRenderedPageBreak/>
        <w:drawing>
          <wp:inline distT="0" distB="0" distL="0" distR="0" wp14:anchorId="6C2EC178" wp14:editId="2E98C3B5">
            <wp:extent cx="5098222" cy="510584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7FE6" w14:textId="756CFA91" w:rsidR="00FF57CB" w:rsidRPr="00090B93" w:rsidRDefault="00FF57CB" w:rsidP="00FF57CB">
      <w:pPr>
        <w:pStyle w:val="Heading1"/>
        <w:numPr>
          <w:ilvl w:val="0"/>
          <w:numId w:val="22"/>
        </w:numPr>
        <w:jc w:val="left"/>
        <w:rPr>
          <w:lang w:val="sr-Latn-RS"/>
        </w:rPr>
      </w:pPr>
      <w:bookmarkStart w:id="8" w:name="_Toc531000935"/>
      <w:bookmarkStart w:id="9" w:name="_Toc89183006"/>
      <w:r w:rsidRPr="00090B93">
        <w:rPr>
          <w:lang w:val="sr-Latn-RS"/>
        </w:rPr>
        <w:t>Profili korisnika</w:t>
      </w:r>
      <w:bookmarkEnd w:id="8"/>
      <w:bookmarkEnd w:id="9"/>
    </w:p>
    <w:p w14:paraId="70D57DD1" w14:textId="77777777" w:rsidR="009548CF" w:rsidRPr="00090B93" w:rsidRDefault="009548CF" w:rsidP="009548CF">
      <w:pPr>
        <w:rPr>
          <w:lang w:val="sr-Latn-RS"/>
        </w:rPr>
      </w:pPr>
    </w:p>
    <w:p w14:paraId="74C8E858" w14:textId="418E3755" w:rsidR="00FF57CB" w:rsidRPr="00090B93" w:rsidRDefault="00FF57CB" w:rsidP="00FF57CB">
      <w:pPr>
        <w:ind w:left="360"/>
        <w:rPr>
          <w:lang w:val="sr-Latn-RS"/>
        </w:rPr>
      </w:pPr>
      <w:r w:rsidRPr="00090B93">
        <w:rPr>
          <w:lang w:val="sr-Latn-RS"/>
        </w:rPr>
        <w:t xml:space="preserve">Identifikovani su sledeći profili korisnika </w:t>
      </w:r>
      <w:r w:rsidR="006C3424" w:rsidRPr="00090B93">
        <w:rPr>
          <w:lang w:val="sr-Latn-RS"/>
        </w:rPr>
        <w:t>MAP</w:t>
      </w:r>
      <w:r w:rsidRPr="00090B93">
        <w:rPr>
          <w:lang w:val="sr-Latn-RS"/>
        </w:rPr>
        <w:t xml:space="preserve"> web aplikacije:</w:t>
      </w:r>
    </w:p>
    <w:p w14:paraId="021DE255" w14:textId="77777777" w:rsidR="009548CF" w:rsidRPr="00090B93" w:rsidRDefault="009548CF" w:rsidP="00FF57CB">
      <w:pPr>
        <w:ind w:left="360"/>
        <w:rPr>
          <w:lang w:val="sr-Latn-RS"/>
        </w:rPr>
      </w:pPr>
    </w:p>
    <w:p w14:paraId="44B52546" w14:textId="028F55FD" w:rsidR="00FF57CB" w:rsidRPr="00090B93" w:rsidRDefault="002777C4" w:rsidP="00FF57CB">
      <w:pPr>
        <w:pStyle w:val="ListParagraph"/>
        <w:numPr>
          <w:ilvl w:val="1"/>
          <w:numId w:val="30"/>
        </w:numPr>
        <w:rPr>
          <w:lang w:val="sr-Latn-RS"/>
        </w:rPr>
      </w:pPr>
      <w:r w:rsidRPr="00090B93">
        <w:rPr>
          <w:b/>
          <w:bCs/>
          <w:sz w:val="28"/>
          <w:szCs w:val="24"/>
          <w:lang w:val="sr-Latn-RS"/>
        </w:rPr>
        <w:t xml:space="preserve"> Korisnik</w:t>
      </w:r>
      <w:r w:rsidRPr="00090B93">
        <w:rPr>
          <w:lang w:val="sr-Latn-RS"/>
        </w:rPr>
        <w:t xml:space="preserve"> </w:t>
      </w:r>
      <w:r w:rsidR="00D34041" w:rsidRPr="00090B93">
        <w:rPr>
          <w:lang w:val="sr-Latn-RS"/>
        </w:rPr>
        <w:t>je osoba koja je zainteresovana za pristup sadržaju MAP aplikacije, kao i osoba koja želi da izrazi svoje stavove o željenom hotelu.</w:t>
      </w:r>
    </w:p>
    <w:p w14:paraId="4FE279D1" w14:textId="77777777" w:rsidR="00D34041" w:rsidRPr="00090B93" w:rsidRDefault="00D34041" w:rsidP="00D34041">
      <w:pPr>
        <w:pStyle w:val="ListParagraph"/>
        <w:ind w:left="420"/>
        <w:rPr>
          <w:lang w:val="sr-Latn-RS"/>
        </w:rPr>
      </w:pPr>
    </w:p>
    <w:p w14:paraId="2B8DD066" w14:textId="31DE2A3C" w:rsidR="00FF57CB" w:rsidRPr="00090B93" w:rsidRDefault="00FF57CB" w:rsidP="00FF57CB">
      <w:pPr>
        <w:pStyle w:val="ListParagraph"/>
        <w:numPr>
          <w:ilvl w:val="1"/>
          <w:numId w:val="30"/>
        </w:numPr>
        <w:rPr>
          <w:lang w:val="sr-Latn-RS"/>
        </w:rPr>
      </w:pPr>
      <w:r w:rsidRPr="00090B93">
        <w:rPr>
          <w:lang w:val="sr-Latn-RS"/>
        </w:rPr>
        <w:t xml:space="preserve">  </w:t>
      </w:r>
      <w:r w:rsidRPr="00090B93">
        <w:rPr>
          <w:b/>
          <w:bCs/>
          <w:sz w:val="28"/>
          <w:szCs w:val="24"/>
          <w:lang w:val="sr-Latn-RS"/>
        </w:rPr>
        <w:t>Administrator</w:t>
      </w:r>
      <w:r w:rsidR="002777C4" w:rsidRPr="00090B93">
        <w:rPr>
          <w:lang w:val="sr-Latn-RS"/>
        </w:rPr>
        <w:t xml:space="preserve"> je specijalni profil korisnika koji ima pristup svim funkcionalnostima </w:t>
      </w:r>
      <w:r w:rsidR="003C3C98" w:rsidRPr="00090B93">
        <w:rPr>
          <w:lang w:val="sr-Latn-RS"/>
        </w:rPr>
        <w:t>aplikacije</w:t>
      </w:r>
      <w:r w:rsidR="002777C4" w:rsidRPr="00090B93">
        <w:rPr>
          <w:lang w:val="sr-Latn-RS"/>
        </w:rPr>
        <w:t xml:space="preserve">, tj. može se naći u ulozi bilo kog korisnika </w:t>
      </w:r>
      <w:r w:rsidR="003C3C98" w:rsidRPr="00090B93">
        <w:rPr>
          <w:lang w:val="sr-Latn-RS"/>
        </w:rPr>
        <w:t>aplikacije</w:t>
      </w:r>
      <w:r w:rsidR="002777C4" w:rsidRPr="00090B93">
        <w:rPr>
          <w:lang w:val="sr-Latn-RS"/>
        </w:rPr>
        <w:t xml:space="preserve">. Administratorski profil je </w:t>
      </w:r>
      <w:r w:rsidR="002777C4" w:rsidRPr="00090B93">
        <w:rPr>
          <w:lang w:val="sr-Latn-RS"/>
        </w:rPr>
        <w:lastRenderedPageBreak/>
        <w:t xml:space="preserve">uveden kako bi se obezbedila što veća fleksibilnost u pogledu mogućnosti ažuriranja sadržaja na </w:t>
      </w:r>
      <w:r w:rsidR="003C3C98" w:rsidRPr="00090B93">
        <w:rPr>
          <w:lang w:val="sr-Latn-RS"/>
        </w:rPr>
        <w:t>aplikaciji.</w:t>
      </w:r>
    </w:p>
    <w:p w14:paraId="31BA3C09" w14:textId="77777777" w:rsidR="003C3C98" w:rsidRPr="00090B93" w:rsidRDefault="003C3C98" w:rsidP="003C3C98">
      <w:pPr>
        <w:pStyle w:val="Heading1"/>
        <w:numPr>
          <w:ilvl w:val="0"/>
          <w:numId w:val="30"/>
        </w:numPr>
        <w:rPr>
          <w:lang w:val="sr-Latn-RS"/>
        </w:rPr>
      </w:pPr>
      <w:bookmarkStart w:id="10" w:name="_Toc163018896"/>
      <w:bookmarkStart w:id="11" w:name="_Toc89183007"/>
      <w:r w:rsidRPr="00090B93">
        <w:rPr>
          <w:lang w:val="sr-Latn-RS"/>
        </w:rPr>
        <w:t>Opis slučajeva korišćenja</w:t>
      </w:r>
      <w:bookmarkEnd w:id="10"/>
      <w:bookmarkEnd w:id="11"/>
    </w:p>
    <w:p w14:paraId="15773B22" w14:textId="3617958B" w:rsidR="003C3C98" w:rsidRPr="00090B93" w:rsidRDefault="003C3C98" w:rsidP="003C3C98">
      <w:pPr>
        <w:pStyle w:val="Heading2"/>
        <w:numPr>
          <w:ilvl w:val="1"/>
          <w:numId w:val="30"/>
        </w:numPr>
        <w:contextualSpacing/>
        <w:jc w:val="left"/>
        <w:rPr>
          <w:color w:val="auto"/>
          <w:lang w:val="sr-Latn-RS"/>
        </w:rPr>
      </w:pPr>
      <w:bookmarkStart w:id="12" w:name="_Toc531000939"/>
      <w:bookmarkStart w:id="13" w:name="_Toc89183008"/>
      <w:r w:rsidRPr="00090B93">
        <w:rPr>
          <w:color w:val="auto"/>
          <w:lang w:val="sr-Latn-RS"/>
        </w:rPr>
        <w:t>Prijavljivanj</w:t>
      </w:r>
      <w:bookmarkEnd w:id="12"/>
      <w:r w:rsidRPr="00090B93">
        <w:rPr>
          <w:color w:val="auto"/>
          <w:lang w:val="sr-Latn-RS"/>
        </w:rPr>
        <w:t>e</w:t>
      </w:r>
      <w:bookmarkEnd w:id="13"/>
    </w:p>
    <w:p w14:paraId="78818B21" w14:textId="77777777" w:rsidR="003C3C98" w:rsidRPr="00090B93" w:rsidRDefault="003C3C98" w:rsidP="003C3C98">
      <w:pPr>
        <w:ind w:left="576"/>
        <w:rPr>
          <w:b/>
          <w:lang w:val="sr-Latn-RS"/>
        </w:rPr>
      </w:pPr>
      <w:r w:rsidRPr="00090B93">
        <w:rPr>
          <w:b/>
          <w:lang w:val="sr-Latn-RS"/>
        </w:rPr>
        <w:t>Kratak opis:</w:t>
      </w:r>
    </w:p>
    <w:p w14:paraId="1CC36FFF" w14:textId="77777777" w:rsidR="003C3C98" w:rsidRPr="00090B93" w:rsidRDefault="003C3C98" w:rsidP="003C3C98">
      <w:pPr>
        <w:ind w:left="576"/>
        <w:rPr>
          <w:lang w:val="sr-Latn-RS"/>
        </w:rPr>
      </w:pPr>
      <w:r w:rsidRPr="00090B93">
        <w:rPr>
          <w:lang w:val="sr-Latn-RS"/>
        </w:rPr>
        <w:t xml:space="preserve">Prijavljivanje korisnika na aplikaciju u cilju pristupa sadržaju same aplikacije. </w:t>
      </w:r>
    </w:p>
    <w:p w14:paraId="10AC389F" w14:textId="77777777" w:rsidR="003C3C98" w:rsidRPr="00090B93" w:rsidRDefault="003C3C98" w:rsidP="003C3C98">
      <w:pPr>
        <w:ind w:left="576"/>
        <w:rPr>
          <w:b/>
          <w:lang w:val="sr-Latn-RS"/>
        </w:rPr>
      </w:pPr>
    </w:p>
    <w:p w14:paraId="3A04DAF8" w14:textId="03305AD7" w:rsidR="003C3C98" w:rsidRPr="00090B93" w:rsidRDefault="003C3C98" w:rsidP="003C3C98">
      <w:pPr>
        <w:ind w:left="576"/>
        <w:rPr>
          <w:b/>
          <w:lang w:val="sr-Latn-RS"/>
        </w:rPr>
      </w:pPr>
      <w:r w:rsidRPr="00090B93">
        <w:rPr>
          <w:b/>
          <w:lang w:val="sr-Latn-RS"/>
        </w:rPr>
        <w:t>Akteri:</w:t>
      </w:r>
    </w:p>
    <w:p w14:paraId="5CA03711" w14:textId="46BA830C" w:rsidR="003C3C98" w:rsidRPr="00090B93" w:rsidRDefault="003C3C98" w:rsidP="003C3C98">
      <w:pPr>
        <w:ind w:left="576"/>
        <w:rPr>
          <w:bCs/>
          <w:lang w:val="sr-Latn-RS"/>
        </w:rPr>
      </w:pPr>
      <w:r w:rsidRPr="00090B93">
        <w:rPr>
          <w:bCs/>
          <w:lang w:val="sr-Latn-RS"/>
        </w:rPr>
        <w:t>Administrator</w:t>
      </w:r>
    </w:p>
    <w:p w14:paraId="67512034" w14:textId="1128931B" w:rsidR="003C3C98" w:rsidRPr="00090B93" w:rsidRDefault="003C3C98" w:rsidP="003C3C98">
      <w:pPr>
        <w:ind w:left="576"/>
        <w:rPr>
          <w:b/>
          <w:lang w:val="sr-Latn-RS"/>
        </w:rPr>
      </w:pPr>
      <w:r w:rsidRPr="00090B93">
        <w:rPr>
          <w:lang w:val="sr-Latn-RS"/>
        </w:rPr>
        <w:t xml:space="preserve">Korisnik. </w:t>
      </w:r>
    </w:p>
    <w:p w14:paraId="2E4D4901" w14:textId="77777777" w:rsidR="003C3C98" w:rsidRPr="00090B93" w:rsidRDefault="003C3C98" w:rsidP="003C3C98">
      <w:pPr>
        <w:ind w:left="576"/>
        <w:rPr>
          <w:lang w:val="sr-Latn-RS"/>
        </w:rPr>
      </w:pPr>
    </w:p>
    <w:p w14:paraId="65F6643B" w14:textId="77777777" w:rsidR="003C3C98" w:rsidRPr="00090B93" w:rsidRDefault="003C3C98" w:rsidP="003C3C98">
      <w:pPr>
        <w:ind w:left="576"/>
        <w:rPr>
          <w:b/>
          <w:lang w:val="sr-Latn-RS"/>
        </w:rPr>
      </w:pPr>
      <w:r w:rsidRPr="00090B93">
        <w:rPr>
          <w:b/>
          <w:lang w:val="sr-Latn-RS"/>
        </w:rPr>
        <w:t>Preduslovi:</w:t>
      </w:r>
    </w:p>
    <w:p w14:paraId="38702677" w14:textId="06D8609F" w:rsidR="003C3C98" w:rsidRPr="00090B93" w:rsidRDefault="003C3C98" w:rsidP="003C3C98">
      <w:pPr>
        <w:ind w:left="576"/>
        <w:rPr>
          <w:lang w:val="sr-Latn-RS"/>
        </w:rPr>
      </w:pPr>
      <w:r w:rsidRPr="00090B93">
        <w:rPr>
          <w:lang w:val="sr-Latn-RS"/>
        </w:rPr>
        <w:t>Korisnik</w:t>
      </w:r>
      <w:r w:rsidR="001D6735" w:rsidRPr="00090B93">
        <w:rPr>
          <w:lang w:val="sr-Latn-RS"/>
        </w:rPr>
        <w:t>/Administrator</w:t>
      </w:r>
      <w:r w:rsidRPr="00090B93">
        <w:rPr>
          <w:lang w:val="sr-Latn-RS"/>
        </w:rPr>
        <w:t xml:space="preserve"> trenutno nije prijavljen.</w:t>
      </w:r>
    </w:p>
    <w:p w14:paraId="418086CF" w14:textId="77777777" w:rsidR="003C3C98" w:rsidRPr="00090B93" w:rsidRDefault="003C3C98" w:rsidP="003C3C98">
      <w:pPr>
        <w:ind w:left="576"/>
        <w:rPr>
          <w:b/>
          <w:lang w:val="sr-Latn-RS"/>
        </w:rPr>
      </w:pPr>
    </w:p>
    <w:p w14:paraId="7AC09C65" w14:textId="77777777" w:rsidR="003C3C98" w:rsidRPr="00090B93" w:rsidRDefault="003C3C98" w:rsidP="003C3C98">
      <w:pPr>
        <w:ind w:left="576"/>
        <w:rPr>
          <w:b/>
          <w:lang w:val="sr-Latn-RS"/>
        </w:rPr>
      </w:pPr>
      <w:r w:rsidRPr="00090B93">
        <w:rPr>
          <w:b/>
          <w:lang w:val="sr-Latn-RS"/>
        </w:rPr>
        <w:t>Osnovni tok:</w:t>
      </w:r>
    </w:p>
    <w:p w14:paraId="4A3CCFCB" w14:textId="30AA2021" w:rsidR="003C3C98" w:rsidRPr="00090B93" w:rsidRDefault="003C3C98" w:rsidP="003C3C98">
      <w:pPr>
        <w:pStyle w:val="ListParagraph"/>
        <w:numPr>
          <w:ilvl w:val="0"/>
          <w:numId w:val="31"/>
        </w:numPr>
        <w:jc w:val="left"/>
        <w:rPr>
          <w:lang w:val="sr-Latn-RS"/>
        </w:rPr>
      </w:pPr>
      <w:r w:rsidRPr="00090B93">
        <w:rPr>
          <w:lang w:val="sr-Latn-RS"/>
        </w:rPr>
        <w:t>Prilikom uključivanja aplikacije od korisnika</w:t>
      </w:r>
      <w:r w:rsidR="001D6735" w:rsidRPr="00090B93">
        <w:rPr>
          <w:lang w:val="sr-Latn-RS"/>
        </w:rPr>
        <w:t>/administratora</w:t>
      </w:r>
      <w:r w:rsidRPr="00090B93">
        <w:rPr>
          <w:lang w:val="sr-Latn-RS"/>
        </w:rPr>
        <w:t xml:space="preserve"> se zahteva prijavljivanje.</w:t>
      </w:r>
    </w:p>
    <w:p w14:paraId="19FC7764" w14:textId="77777777" w:rsidR="003C3C98" w:rsidRPr="00090B93" w:rsidRDefault="003C3C98" w:rsidP="003C3C98">
      <w:pPr>
        <w:pStyle w:val="ListParagraph"/>
        <w:numPr>
          <w:ilvl w:val="0"/>
          <w:numId w:val="31"/>
        </w:numPr>
        <w:jc w:val="left"/>
        <w:rPr>
          <w:lang w:val="sr-Latn-RS"/>
        </w:rPr>
      </w:pPr>
      <w:r w:rsidRPr="00090B93">
        <w:rPr>
          <w:lang w:val="sr-Latn-RS"/>
        </w:rPr>
        <w:t xml:space="preserve">Prikazuje se forma za prijavljivanje. </w:t>
      </w:r>
    </w:p>
    <w:p w14:paraId="057CE63D" w14:textId="6F8A676D" w:rsidR="003C3C98" w:rsidRPr="00090B93" w:rsidRDefault="003C3C98" w:rsidP="003C3C98">
      <w:pPr>
        <w:pStyle w:val="ListParagraph"/>
        <w:numPr>
          <w:ilvl w:val="0"/>
          <w:numId w:val="31"/>
        </w:numPr>
        <w:jc w:val="left"/>
        <w:rPr>
          <w:lang w:val="sr-Latn-RS"/>
        </w:rPr>
      </w:pPr>
      <w:r w:rsidRPr="00090B93">
        <w:rPr>
          <w:lang w:val="sr-Latn-RS"/>
        </w:rPr>
        <w:t>Korisnik</w:t>
      </w:r>
      <w:r w:rsidR="001D6735" w:rsidRPr="00090B93">
        <w:rPr>
          <w:lang w:val="sr-Latn-RS"/>
        </w:rPr>
        <w:t>/Administrator</w:t>
      </w:r>
      <w:r w:rsidRPr="00090B93">
        <w:rPr>
          <w:lang w:val="sr-Latn-RS"/>
        </w:rPr>
        <w:t xml:space="preserve"> unosi korisničko ime i lozinku. Pa, nakon toga aktivira komandu „</w:t>
      </w:r>
      <w:r w:rsidR="001D6735" w:rsidRPr="00090B93">
        <w:rPr>
          <w:lang w:val="sr-Latn-RS"/>
        </w:rPr>
        <w:t>Sign in</w:t>
      </w:r>
      <w:r w:rsidRPr="00090B93">
        <w:rPr>
          <w:lang w:val="sr-Latn-RS"/>
        </w:rPr>
        <w:t>“.</w:t>
      </w:r>
    </w:p>
    <w:p w14:paraId="23995A66" w14:textId="77777777" w:rsidR="003C3C98" w:rsidRPr="00090B93" w:rsidRDefault="003C3C98" w:rsidP="003C3C98">
      <w:pPr>
        <w:pStyle w:val="ListParagraph"/>
        <w:numPr>
          <w:ilvl w:val="0"/>
          <w:numId w:val="31"/>
        </w:numPr>
        <w:jc w:val="left"/>
        <w:rPr>
          <w:lang w:val="sr-Latn-RS"/>
        </w:rPr>
      </w:pPr>
      <w:r w:rsidRPr="00090B93">
        <w:rPr>
          <w:lang w:val="sr-Latn-RS"/>
        </w:rPr>
        <w:t>Uneti podaci se proveravaju [izuzetak: pogrešno korisničko ime i/ili lozinka].</w:t>
      </w:r>
    </w:p>
    <w:p w14:paraId="4D2DC349" w14:textId="77777777" w:rsidR="003C3C98" w:rsidRPr="00090B93" w:rsidRDefault="003C3C98" w:rsidP="003C3C98">
      <w:pPr>
        <w:pStyle w:val="ListParagraph"/>
        <w:numPr>
          <w:ilvl w:val="0"/>
          <w:numId w:val="31"/>
        </w:numPr>
        <w:jc w:val="left"/>
        <w:rPr>
          <w:lang w:val="sr-Latn-RS"/>
        </w:rPr>
      </w:pPr>
      <w:r w:rsidRPr="00090B93">
        <w:rPr>
          <w:lang w:val="sr-Latn-RS"/>
        </w:rPr>
        <w:t>Otvara se početna stranica.</w:t>
      </w:r>
    </w:p>
    <w:p w14:paraId="6FA9A541" w14:textId="77777777" w:rsidR="003C3C98" w:rsidRPr="00090B93" w:rsidRDefault="003C3C98" w:rsidP="003C3C98">
      <w:pPr>
        <w:ind w:left="576"/>
        <w:rPr>
          <w:b/>
          <w:lang w:val="sr-Latn-RS"/>
        </w:rPr>
      </w:pPr>
      <w:r w:rsidRPr="00090B93">
        <w:rPr>
          <w:b/>
          <w:lang w:val="sr-Latn-RS"/>
        </w:rPr>
        <w:t>Izuzeci:</w:t>
      </w:r>
    </w:p>
    <w:p w14:paraId="5A35915E" w14:textId="77777777" w:rsidR="003C3C98" w:rsidRPr="00090B93" w:rsidRDefault="003C3C98" w:rsidP="003C3C98">
      <w:pPr>
        <w:ind w:left="576"/>
        <w:rPr>
          <w:lang w:val="sr-Latn-RS"/>
        </w:rPr>
      </w:pPr>
      <w:r w:rsidRPr="00090B93">
        <w:rPr>
          <w:lang w:val="sr-Latn-RS"/>
        </w:rPr>
        <w:t>[Pogrešno korisničko ime i/ili lozinka] Prikazuje se obaveštenje na formi za prijavljivanje.</w:t>
      </w:r>
    </w:p>
    <w:p w14:paraId="5416AC92" w14:textId="77777777" w:rsidR="003C3C98" w:rsidRPr="00090B93" w:rsidRDefault="003C3C98" w:rsidP="003C3C98">
      <w:pPr>
        <w:ind w:left="576"/>
        <w:rPr>
          <w:lang w:val="sr-Latn-RS"/>
        </w:rPr>
      </w:pPr>
    </w:p>
    <w:p w14:paraId="04E74CB0" w14:textId="77777777" w:rsidR="003C3C98" w:rsidRPr="00090B93" w:rsidRDefault="003C3C98" w:rsidP="003C3C98">
      <w:pPr>
        <w:ind w:left="576"/>
        <w:rPr>
          <w:lang w:val="sr-Latn-RS"/>
        </w:rPr>
      </w:pPr>
    </w:p>
    <w:p w14:paraId="3875A1C7" w14:textId="77777777" w:rsidR="003C3C98" w:rsidRPr="00090B93" w:rsidRDefault="003C3C98" w:rsidP="003C3C98">
      <w:pPr>
        <w:ind w:left="576"/>
        <w:rPr>
          <w:b/>
          <w:lang w:val="sr-Latn-RS"/>
        </w:rPr>
      </w:pPr>
      <w:r w:rsidRPr="00090B93">
        <w:rPr>
          <w:b/>
          <w:lang w:val="sr-Latn-RS"/>
        </w:rPr>
        <w:t>Posledice:</w:t>
      </w:r>
    </w:p>
    <w:p w14:paraId="13CC1EB8" w14:textId="62CE439B" w:rsidR="003C3C98" w:rsidRPr="00090B93" w:rsidRDefault="003C3C98" w:rsidP="003C3C98">
      <w:pPr>
        <w:ind w:left="576"/>
        <w:rPr>
          <w:lang w:val="sr-Latn-RS"/>
        </w:rPr>
      </w:pPr>
      <w:r w:rsidRPr="00090B93">
        <w:rPr>
          <w:lang w:val="sr-Latn-RS"/>
        </w:rPr>
        <w:t>Korisnik</w:t>
      </w:r>
      <w:r w:rsidR="001D6735" w:rsidRPr="00090B93">
        <w:rPr>
          <w:lang w:val="sr-Latn-RS"/>
        </w:rPr>
        <w:t>/Administrator</w:t>
      </w:r>
      <w:r w:rsidRPr="00090B93">
        <w:rPr>
          <w:lang w:val="sr-Latn-RS"/>
        </w:rPr>
        <w:t xml:space="preserve"> je prijavljen na </w:t>
      </w:r>
      <w:r w:rsidR="001D6735" w:rsidRPr="00090B93">
        <w:rPr>
          <w:lang w:val="sr-Latn-RS"/>
        </w:rPr>
        <w:t>aplikaciju</w:t>
      </w:r>
      <w:r w:rsidRPr="00090B93">
        <w:rPr>
          <w:lang w:val="sr-Latn-RS"/>
        </w:rPr>
        <w:t xml:space="preserve"> i ima pristup specifičnim opcijama u skladu sa svojim privilegijama.</w:t>
      </w:r>
    </w:p>
    <w:p w14:paraId="18C34101" w14:textId="77777777" w:rsidR="003C3C98" w:rsidRPr="00090B93" w:rsidRDefault="003C3C98" w:rsidP="003C3C98">
      <w:pPr>
        <w:ind w:left="576"/>
        <w:rPr>
          <w:lang w:val="sr-Latn-RS"/>
        </w:rPr>
      </w:pPr>
    </w:p>
    <w:p w14:paraId="15A173C5" w14:textId="77777777" w:rsidR="003C3C98" w:rsidRPr="00090B93" w:rsidRDefault="003C3C98" w:rsidP="003C3C98">
      <w:pPr>
        <w:ind w:left="576"/>
        <w:rPr>
          <w:lang w:val="sr-Latn-RS"/>
        </w:rPr>
      </w:pPr>
      <w:r w:rsidRPr="00090B93">
        <w:rPr>
          <w:b/>
          <w:lang w:val="sr-Latn-RS"/>
        </w:rPr>
        <w:t>Dijagram sekvence:</w:t>
      </w:r>
    </w:p>
    <w:p w14:paraId="330714EB" w14:textId="030EC0A0" w:rsidR="003C3C98" w:rsidRPr="00090B93" w:rsidRDefault="00020F42" w:rsidP="001D6735">
      <w:pPr>
        <w:rPr>
          <w:lang w:val="sr-Latn-RS"/>
        </w:rPr>
      </w:pPr>
      <w:r w:rsidRPr="00090B93">
        <w:rPr>
          <w:noProof/>
          <w:lang w:val="sr-Latn-RS"/>
        </w:rPr>
        <w:lastRenderedPageBreak/>
        <w:drawing>
          <wp:inline distT="0" distB="0" distL="0" distR="0" wp14:anchorId="6800601D" wp14:editId="3A604D70">
            <wp:extent cx="5943600" cy="4665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javljivanj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9F93" w14:textId="77777777" w:rsidR="00FF57CB" w:rsidRPr="00090B93" w:rsidRDefault="00FF57CB" w:rsidP="00B17EC4">
      <w:pPr>
        <w:pStyle w:val="BodyText"/>
        <w:rPr>
          <w:sz w:val="24"/>
          <w:szCs w:val="24"/>
          <w:lang w:val="sr-Latn-RS"/>
        </w:rPr>
      </w:pPr>
    </w:p>
    <w:p w14:paraId="334C0360" w14:textId="683FD09E" w:rsidR="00020F42" w:rsidRPr="00090B93" w:rsidRDefault="00B23BA5" w:rsidP="00020F42">
      <w:pPr>
        <w:pStyle w:val="Heading2"/>
        <w:numPr>
          <w:ilvl w:val="1"/>
          <w:numId w:val="30"/>
        </w:numPr>
        <w:contextualSpacing/>
        <w:jc w:val="left"/>
        <w:rPr>
          <w:color w:val="auto"/>
          <w:lang w:val="sr-Latn-RS"/>
        </w:rPr>
      </w:pPr>
      <w:bookmarkStart w:id="14" w:name="_Toc89183009"/>
      <w:r w:rsidRPr="00090B93">
        <w:rPr>
          <w:color w:val="auto"/>
          <w:lang w:val="sr-Latn-RS"/>
        </w:rPr>
        <w:t>EXPLORE</w:t>
      </w:r>
      <w:bookmarkEnd w:id="14"/>
    </w:p>
    <w:p w14:paraId="391CEA4F" w14:textId="77777777" w:rsidR="00020F42" w:rsidRPr="00090B93" w:rsidRDefault="00020F42" w:rsidP="00020F42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Kratak opis:</w:t>
      </w:r>
    </w:p>
    <w:p w14:paraId="2555AB7F" w14:textId="440F1044" w:rsidR="00020F42" w:rsidRPr="00090B93" w:rsidRDefault="00020F42" w:rsidP="00020F42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 xml:space="preserve">Prikaz stranice aplikacije </w:t>
      </w:r>
      <w:r w:rsidR="00B23BA5" w:rsidRPr="00090B93">
        <w:rPr>
          <w:sz w:val="24"/>
          <w:szCs w:val="24"/>
          <w:lang w:val="sr-Latn-RS"/>
        </w:rPr>
        <w:t>gde korisnik pretražuje hotele</w:t>
      </w:r>
      <w:r w:rsidRPr="00090B93">
        <w:rPr>
          <w:sz w:val="24"/>
          <w:szCs w:val="24"/>
          <w:lang w:val="sr-Latn-RS"/>
        </w:rPr>
        <w:t>.</w:t>
      </w:r>
    </w:p>
    <w:p w14:paraId="62A0F5F6" w14:textId="77777777" w:rsidR="00020F42" w:rsidRPr="00090B93" w:rsidRDefault="00020F42" w:rsidP="00020F42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Akteri:</w:t>
      </w:r>
    </w:p>
    <w:p w14:paraId="5408BB81" w14:textId="0835BA8D" w:rsidR="00020F42" w:rsidRPr="00090B93" w:rsidRDefault="00020F42" w:rsidP="00020F42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Korisnik/Administrator.</w:t>
      </w:r>
    </w:p>
    <w:p w14:paraId="6E0E153C" w14:textId="77777777" w:rsidR="00020F42" w:rsidRPr="00090B93" w:rsidRDefault="00020F42" w:rsidP="00020F42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Preduslovi:</w:t>
      </w:r>
    </w:p>
    <w:p w14:paraId="2D5182AE" w14:textId="77777777" w:rsidR="00020F42" w:rsidRPr="00090B93" w:rsidRDefault="00020F42" w:rsidP="00020F42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Nema.</w:t>
      </w:r>
    </w:p>
    <w:p w14:paraId="7A57E912" w14:textId="7FDE5D19" w:rsidR="00020F42" w:rsidRPr="00090B93" w:rsidRDefault="00020F42" w:rsidP="00666F0D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Osnovni tok:</w:t>
      </w:r>
    </w:p>
    <w:p w14:paraId="6A8D6466" w14:textId="118466C2" w:rsidR="006F29DD" w:rsidRPr="00090B93" w:rsidRDefault="006F29DD" w:rsidP="006F29DD">
      <w:pPr>
        <w:pStyle w:val="BodyText"/>
        <w:numPr>
          <w:ilvl w:val="0"/>
          <w:numId w:val="35"/>
        </w:numPr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 xml:space="preserve">Klikom na željenu stranicu – otvara se </w:t>
      </w:r>
      <w:r w:rsidR="00666F0D" w:rsidRPr="00090B93">
        <w:rPr>
          <w:sz w:val="24"/>
          <w:szCs w:val="24"/>
          <w:lang w:val="sr-Latn-RS"/>
        </w:rPr>
        <w:t>stranica za pretragu</w:t>
      </w:r>
      <w:r w:rsidRPr="00090B93">
        <w:rPr>
          <w:sz w:val="24"/>
          <w:szCs w:val="24"/>
          <w:lang w:val="sr-Latn-RS"/>
        </w:rPr>
        <w:t>.</w:t>
      </w:r>
    </w:p>
    <w:p w14:paraId="1EFD3EC6" w14:textId="473FE615" w:rsidR="006F29DD" w:rsidRPr="00090B93" w:rsidRDefault="00666F0D" w:rsidP="006F29DD">
      <w:pPr>
        <w:pStyle w:val="BodyText"/>
        <w:numPr>
          <w:ilvl w:val="0"/>
          <w:numId w:val="35"/>
        </w:numPr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Pretraga sadrži neke osnovne karakteristike koje hotel može da sadrži (npr: grad, cena, pansion/polupansion – karakteristike za pretragu)</w:t>
      </w:r>
      <w:r w:rsidR="006F29DD" w:rsidRPr="00090B93">
        <w:rPr>
          <w:sz w:val="24"/>
          <w:szCs w:val="24"/>
          <w:lang w:val="sr-Latn-RS"/>
        </w:rPr>
        <w:t>.</w:t>
      </w:r>
    </w:p>
    <w:p w14:paraId="150CCB77" w14:textId="5F1B3B9E" w:rsidR="006F29DD" w:rsidRPr="00090B93" w:rsidRDefault="00666F0D" w:rsidP="006F29DD">
      <w:pPr>
        <w:pStyle w:val="BodyText"/>
        <w:numPr>
          <w:ilvl w:val="0"/>
          <w:numId w:val="35"/>
        </w:numPr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lastRenderedPageBreak/>
        <w:t>Klikom na „pretraži“ izvršava se pretraga po popunjenim kriterijumima koje je korisnik uneo</w:t>
      </w:r>
      <w:r w:rsidR="006F29DD" w:rsidRPr="00090B93">
        <w:rPr>
          <w:sz w:val="24"/>
          <w:szCs w:val="24"/>
          <w:lang w:val="sr-Latn-RS"/>
        </w:rPr>
        <w:t>.</w:t>
      </w:r>
    </w:p>
    <w:p w14:paraId="10BE6C80" w14:textId="77777777" w:rsidR="00020F42" w:rsidRPr="00090B93" w:rsidRDefault="00020F42" w:rsidP="00020F42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Izuzetci:</w:t>
      </w:r>
    </w:p>
    <w:p w14:paraId="7455149B" w14:textId="77777777" w:rsidR="00020F42" w:rsidRPr="00090B93" w:rsidRDefault="00020F42" w:rsidP="00020F42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Nema.</w:t>
      </w:r>
    </w:p>
    <w:p w14:paraId="7F0481A8" w14:textId="77777777" w:rsidR="00020F42" w:rsidRPr="00090B93" w:rsidRDefault="00020F42" w:rsidP="00020F42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Posledice:</w:t>
      </w:r>
    </w:p>
    <w:p w14:paraId="6AEEF3E7" w14:textId="27F65EE1" w:rsidR="00020F42" w:rsidRPr="00090B93" w:rsidRDefault="00020F42" w:rsidP="00020F42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Tekuća stranica je</w:t>
      </w:r>
      <w:r w:rsidR="006F29DD" w:rsidRPr="00090B93">
        <w:rPr>
          <w:sz w:val="24"/>
          <w:szCs w:val="24"/>
          <w:lang w:val="sr-Latn-RS"/>
        </w:rPr>
        <w:t xml:space="preserve"> </w:t>
      </w:r>
      <w:r w:rsidRPr="00090B93">
        <w:rPr>
          <w:sz w:val="24"/>
          <w:szCs w:val="24"/>
          <w:lang w:val="sr-Latn-RS"/>
        </w:rPr>
        <w:t xml:space="preserve">stranica </w:t>
      </w:r>
      <w:r w:rsidR="006F29DD" w:rsidRPr="00090B93">
        <w:rPr>
          <w:sz w:val="24"/>
          <w:szCs w:val="24"/>
          <w:lang w:val="sr-Latn-RS"/>
        </w:rPr>
        <w:t xml:space="preserve">sa </w:t>
      </w:r>
      <w:r w:rsidR="00666F0D" w:rsidRPr="00090B93">
        <w:rPr>
          <w:sz w:val="24"/>
          <w:szCs w:val="24"/>
          <w:lang w:val="sr-Latn-RS"/>
        </w:rPr>
        <w:t>rezultatima pretrage.</w:t>
      </w:r>
    </w:p>
    <w:p w14:paraId="6C0FD815" w14:textId="77777777" w:rsidR="00020F42" w:rsidRPr="00090B93" w:rsidRDefault="00020F42" w:rsidP="00020F42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Dijagram sekvence:</w:t>
      </w:r>
    </w:p>
    <w:p w14:paraId="36E17E83" w14:textId="0829CC16" w:rsidR="00020F42" w:rsidRPr="00090B93" w:rsidRDefault="00020F42" w:rsidP="00020F42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highlight w:val="yellow"/>
          <w:lang w:val="sr-Latn-RS"/>
        </w:rPr>
        <w:t>...</w:t>
      </w:r>
    </w:p>
    <w:p w14:paraId="49EA889C" w14:textId="5F87104A" w:rsidR="00F04E85" w:rsidRPr="00090B93" w:rsidRDefault="00B23BA5" w:rsidP="00F04E85">
      <w:pPr>
        <w:pStyle w:val="Heading2"/>
        <w:numPr>
          <w:ilvl w:val="1"/>
          <w:numId w:val="30"/>
        </w:numPr>
        <w:contextualSpacing/>
        <w:jc w:val="left"/>
        <w:rPr>
          <w:color w:val="auto"/>
          <w:lang w:val="sr-Latn-RS"/>
        </w:rPr>
      </w:pPr>
      <w:bookmarkStart w:id="15" w:name="_Toc89183010"/>
      <w:r w:rsidRPr="00090B93">
        <w:rPr>
          <w:color w:val="auto"/>
          <w:lang w:val="sr-Latn-RS"/>
        </w:rPr>
        <w:t>NEWS</w:t>
      </w:r>
      <w:bookmarkEnd w:id="15"/>
    </w:p>
    <w:p w14:paraId="45879579" w14:textId="77777777" w:rsidR="00F04E85" w:rsidRPr="00090B93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Kratak opis:</w:t>
      </w:r>
    </w:p>
    <w:p w14:paraId="7D7E23C3" w14:textId="5BEE6A2B" w:rsidR="00F04E85" w:rsidRPr="00090B93" w:rsidRDefault="00F04E85" w:rsidP="00F04E85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Prikaz stranice aplikacije sa novostima.</w:t>
      </w:r>
    </w:p>
    <w:p w14:paraId="6B2EE3C0" w14:textId="77777777" w:rsidR="00F04E85" w:rsidRPr="00090B93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Akteri:</w:t>
      </w:r>
    </w:p>
    <w:p w14:paraId="00E43CF5" w14:textId="77777777" w:rsidR="00F04E85" w:rsidRPr="00090B93" w:rsidRDefault="00F04E85" w:rsidP="00F04E85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Korisnik/Administrator.</w:t>
      </w:r>
    </w:p>
    <w:p w14:paraId="4F032E63" w14:textId="77777777" w:rsidR="00F04E85" w:rsidRPr="00090B93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Preduslovi:</w:t>
      </w:r>
    </w:p>
    <w:p w14:paraId="48176C53" w14:textId="77777777" w:rsidR="00F04E85" w:rsidRPr="00090B93" w:rsidRDefault="00F04E85" w:rsidP="00F04E85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Nema.</w:t>
      </w:r>
    </w:p>
    <w:p w14:paraId="45A381B8" w14:textId="77777777" w:rsidR="00F04E85" w:rsidRPr="00090B93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Osnovni tok:</w:t>
      </w:r>
    </w:p>
    <w:p w14:paraId="2CB45A51" w14:textId="40BA6963" w:rsidR="00F04E85" w:rsidRPr="00090B93" w:rsidRDefault="00B23BA5" w:rsidP="00F04E85">
      <w:pPr>
        <w:pStyle w:val="BodyText"/>
        <w:numPr>
          <w:ilvl w:val="0"/>
          <w:numId w:val="36"/>
        </w:numPr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K</w:t>
      </w:r>
      <w:r w:rsidR="00F04E85" w:rsidRPr="00090B93">
        <w:rPr>
          <w:sz w:val="24"/>
          <w:szCs w:val="24"/>
          <w:lang w:val="sr-Latn-RS"/>
        </w:rPr>
        <w:t>orisnik/administrator bira opciju za prikaz stranice</w:t>
      </w:r>
      <w:r w:rsidRPr="00090B93">
        <w:rPr>
          <w:sz w:val="24"/>
          <w:szCs w:val="24"/>
          <w:lang w:val="sr-Latn-RS"/>
        </w:rPr>
        <w:t xml:space="preserve"> NEWS</w:t>
      </w:r>
      <w:r w:rsidR="00F04E85" w:rsidRPr="00090B93">
        <w:rPr>
          <w:sz w:val="24"/>
          <w:szCs w:val="24"/>
          <w:lang w:val="sr-Latn-RS"/>
        </w:rPr>
        <w:t>.</w:t>
      </w:r>
    </w:p>
    <w:p w14:paraId="5AADF108" w14:textId="635AD2A4" w:rsidR="00F04E85" w:rsidRPr="00090B93" w:rsidRDefault="00F04E85" w:rsidP="00F04E85">
      <w:pPr>
        <w:pStyle w:val="BodyText"/>
        <w:numPr>
          <w:ilvl w:val="0"/>
          <w:numId w:val="36"/>
        </w:numPr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Klikom na „News“ otvara se stranica sa novostima.</w:t>
      </w:r>
    </w:p>
    <w:p w14:paraId="5E04A37C" w14:textId="77777777" w:rsidR="00F04E85" w:rsidRPr="00090B93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Izuzetci:</w:t>
      </w:r>
    </w:p>
    <w:p w14:paraId="7300B53E" w14:textId="77777777" w:rsidR="00F04E85" w:rsidRPr="00090B93" w:rsidRDefault="00F04E85" w:rsidP="00F04E85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Nema.</w:t>
      </w:r>
    </w:p>
    <w:p w14:paraId="7D360C9F" w14:textId="77777777" w:rsidR="00F04E85" w:rsidRPr="00090B93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Posledice:</w:t>
      </w:r>
    </w:p>
    <w:p w14:paraId="1D8F2EC5" w14:textId="24526079" w:rsidR="00F04E85" w:rsidRPr="00090B93" w:rsidRDefault="00F04E85" w:rsidP="00F04E85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Tekuća stranica je stranica sa novostima</w:t>
      </w:r>
      <w:r w:rsidR="00B23BA5" w:rsidRPr="00090B93">
        <w:rPr>
          <w:sz w:val="24"/>
          <w:szCs w:val="24"/>
          <w:lang w:val="sr-Latn-RS"/>
        </w:rPr>
        <w:t>, može sadržati razne stvari, tipa nove hotele, nove akcije u određenim hotelima i slično. Bilo šta što može zainteresovati korisnike</w:t>
      </w:r>
      <w:r w:rsidRPr="00090B93">
        <w:rPr>
          <w:sz w:val="24"/>
          <w:szCs w:val="24"/>
          <w:lang w:val="sr-Latn-RS"/>
        </w:rPr>
        <w:t>.</w:t>
      </w:r>
    </w:p>
    <w:p w14:paraId="1901EA8D" w14:textId="77777777" w:rsidR="00F04E85" w:rsidRPr="00090B93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Dijagram sekvence:</w:t>
      </w:r>
    </w:p>
    <w:p w14:paraId="798FD26D" w14:textId="2BA40EB0" w:rsidR="00F04E85" w:rsidRPr="00090B93" w:rsidRDefault="00F04E85" w:rsidP="00F04E85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highlight w:val="yellow"/>
          <w:lang w:val="sr-Latn-RS"/>
        </w:rPr>
        <w:t>...</w:t>
      </w:r>
    </w:p>
    <w:p w14:paraId="1B9B7E48" w14:textId="1FE7A202" w:rsidR="00F04E85" w:rsidRPr="00090B93" w:rsidRDefault="00666F0D" w:rsidP="00F04E85">
      <w:pPr>
        <w:pStyle w:val="Heading2"/>
        <w:numPr>
          <w:ilvl w:val="1"/>
          <w:numId w:val="30"/>
        </w:numPr>
        <w:contextualSpacing/>
        <w:jc w:val="left"/>
        <w:rPr>
          <w:color w:val="auto"/>
          <w:lang w:val="sr-Latn-RS"/>
        </w:rPr>
      </w:pPr>
      <w:bookmarkStart w:id="16" w:name="_Toc89183011"/>
      <w:r w:rsidRPr="00090B93">
        <w:rPr>
          <w:color w:val="auto"/>
          <w:lang w:val="sr-Latn-RS"/>
        </w:rPr>
        <w:t>TOP</w:t>
      </w:r>
      <w:bookmarkEnd w:id="16"/>
    </w:p>
    <w:p w14:paraId="37485C5C" w14:textId="77777777" w:rsidR="00F04E85" w:rsidRPr="00090B93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Kratak opis:</w:t>
      </w:r>
    </w:p>
    <w:p w14:paraId="6E0C04D8" w14:textId="77B4F0FA" w:rsidR="00F04E85" w:rsidRPr="00090B93" w:rsidRDefault="00F04E85" w:rsidP="00F04E85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 xml:space="preserve">Prikaz stranice aplikacije sa </w:t>
      </w:r>
      <w:r w:rsidR="00090B93" w:rsidRPr="00090B93">
        <w:rPr>
          <w:sz w:val="24"/>
          <w:szCs w:val="24"/>
          <w:lang w:val="sr-Latn-RS"/>
        </w:rPr>
        <w:t>TOP</w:t>
      </w:r>
      <w:r w:rsidRPr="00090B93">
        <w:rPr>
          <w:sz w:val="24"/>
          <w:szCs w:val="24"/>
          <w:lang w:val="sr-Latn-RS"/>
        </w:rPr>
        <w:t xml:space="preserve"> </w:t>
      </w:r>
      <w:r w:rsidR="00666F0D" w:rsidRPr="00090B93">
        <w:rPr>
          <w:sz w:val="24"/>
          <w:szCs w:val="24"/>
          <w:lang w:val="sr-Latn-RS"/>
        </w:rPr>
        <w:t>hotel</w:t>
      </w:r>
      <w:r w:rsidR="00090B93" w:rsidRPr="00090B93">
        <w:rPr>
          <w:sz w:val="24"/>
          <w:szCs w:val="24"/>
          <w:lang w:val="sr-Latn-RS"/>
        </w:rPr>
        <w:t>ima</w:t>
      </w:r>
      <w:r w:rsidR="00666F0D" w:rsidRPr="00090B93">
        <w:rPr>
          <w:sz w:val="24"/>
          <w:szCs w:val="24"/>
          <w:lang w:val="sr-Latn-RS"/>
        </w:rPr>
        <w:t>.</w:t>
      </w:r>
    </w:p>
    <w:p w14:paraId="5E22C0FD" w14:textId="77777777" w:rsidR="00F04E85" w:rsidRPr="00090B93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Akteri:</w:t>
      </w:r>
    </w:p>
    <w:p w14:paraId="765280C0" w14:textId="77777777" w:rsidR="00F04E85" w:rsidRPr="00090B93" w:rsidRDefault="00F04E85" w:rsidP="00F04E85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Korisnik/Administrator.</w:t>
      </w:r>
    </w:p>
    <w:p w14:paraId="56223398" w14:textId="77777777" w:rsidR="00F04E85" w:rsidRPr="00090B93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Preduslovi:</w:t>
      </w:r>
    </w:p>
    <w:p w14:paraId="79223325" w14:textId="77777777" w:rsidR="00F04E85" w:rsidRPr="00090B93" w:rsidRDefault="00F04E85" w:rsidP="00F04E85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Nema.</w:t>
      </w:r>
    </w:p>
    <w:p w14:paraId="181F4B9F" w14:textId="613D5F7F" w:rsidR="00666F0D" w:rsidRPr="00090B93" w:rsidRDefault="00F04E85" w:rsidP="00666F0D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lastRenderedPageBreak/>
        <w:t>Osnovni tok:</w:t>
      </w:r>
    </w:p>
    <w:p w14:paraId="024F5D74" w14:textId="0AB50CD9" w:rsidR="00F04E85" w:rsidRPr="00090B93" w:rsidRDefault="00F04E85" w:rsidP="00666F0D">
      <w:pPr>
        <w:pStyle w:val="BodyText"/>
        <w:numPr>
          <w:ilvl w:val="0"/>
          <w:numId w:val="39"/>
        </w:numPr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Klikom na „T</w:t>
      </w:r>
      <w:r w:rsidR="00905D45" w:rsidRPr="00090B93">
        <w:rPr>
          <w:sz w:val="24"/>
          <w:szCs w:val="24"/>
          <w:lang w:val="sr-Latn-RS"/>
        </w:rPr>
        <w:t>OP</w:t>
      </w:r>
      <w:r w:rsidRPr="00090B93">
        <w:rPr>
          <w:sz w:val="24"/>
          <w:szCs w:val="24"/>
          <w:lang w:val="sr-Latn-RS"/>
        </w:rPr>
        <w:t xml:space="preserve">“ otvara se stranica sa </w:t>
      </w:r>
      <w:r w:rsidR="00905D45" w:rsidRPr="00090B93">
        <w:rPr>
          <w:sz w:val="24"/>
          <w:szCs w:val="24"/>
          <w:lang w:val="sr-Latn-RS"/>
        </w:rPr>
        <w:t>TOP hotelima na TOP destinacijama.</w:t>
      </w:r>
    </w:p>
    <w:p w14:paraId="39C0E74F" w14:textId="77777777" w:rsidR="00F04E85" w:rsidRPr="00090B93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Izuzetci:</w:t>
      </w:r>
    </w:p>
    <w:p w14:paraId="38769612" w14:textId="77777777" w:rsidR="00F04E85" w:rsidRPr="00090B93" w:rsidRDefault="00F04E85" w:rsidP="00F04E85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Nema.</w:t>
      </w:r>
    </w:p>
    <w:p w14:paraId="38680F40" w14:textId="77777777" w:rsidR="00F04E85" w:rsidRPr="00090B93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Posledice:</w:t>
      </w:r>
    </w:p>
    <w:p w14:paraId="0B1DD482" w14:textId="07BF967E" w:rsidR="00F04E85" w:rsidRPr="00090B93" w:rsidRDefault="00F04E85" w:rsidP="00F04E85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 xml:space="preserve">Tekuća stranica je stranica sa </w:t>
      </w:r>
      <w:r w:rsidR="00905D45" w:rsidRPr="00090B93">
        <w:rPr>
          <w:sz w:val="24"/>
          <w:szCs w:val="24"/>
          <w:lang w:val="sr-Latn-RS"/>
        </w:rPr>
        <w:t>TOP hotelima na TOP destinacijama.</w:t>
      </w:r>
    </w:p>
    <w:p w14:paraId="126E32EE" w14:textId="77777777" w:rsidR="00F04E85" w:rsidRPr="00090B93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Dijagram sekvence:</w:t>
      </w:r>
    </w:p>
    <w:p w14:paraId="28A494AD" w14:textId="29E6D674" w:rsidR="00F04E85" w:rsidRPr="00090B93" w:rsidRDefault="00F04E85" w:rsidP="00F04E85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highlight w:val="yellow"/>
          <w:lang w:val="sr-Latn-RS"/>
        </w:rPr>
        <w:t>...</w:t>
      </w:r>
    </w:p>
    <w:p w14:paraId="6A12B30F" w14:textId="0ACDA2E5" w:rsidR="00F04E85" w:rsidRPr="00090B93" w:rsidRDefault="00905D45" w:rsidP="00F04E85">
      <w:pPr>
        <w:pStyle w:val="Heading2"/>
        <w:numPr>
          <w:ilvl w:val="1"/>
          <w:numId w:val="30"/>
        </w:numPr>
        <w:contextualSpacing/>
        <w:jc w:val="left"/>
        <w:rPr>
          <w:color w:val="auto"/>
          <w:lang w:val="sr-Latn-RS"/>
        </w:rPr>
      </w:pPr>
      <w:bookmarkStart w:id="17" w:name="_Toc89183012"/>
      <w:r w:rsidRPr="00090B93">
        <w:rPr>
          <w:color w:val="auto"/>
          <w:lang w:val="sr-Latn-RS"/>
        </w:rPr>
        <w:t>REVIEWS</w:t>
      </w:r>
      <w:bookmarkEnd w:id="17"/>
    </w:p>
    <w:p w14:paraId="6A6C27DB" w14:textId="77777777" w:rsidR="00F04E85" w:rsidRPr="00090B93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Kratak opis:</w:t>
      </w:r>
    </w:p>
    <w:p w14:paraId="5241DB7E" w14:textId="3EDF760A" w:rsidR="00F04E85" w:rsidRPr="00090B93" w:rsidRDefault="00F04E85" w:rsidP="00F04E85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 xml:space="preserve">Prikaz stranice aplikacije sa recenzijama </w:t>
      </w:r>
      <w:r w:rsidR="00905D45" w:rsidRPr="00090B93">
        <w:rPr>
          <w:sz w:val="24"/>
          <w:szCs w:val="24"/>
          <w:lang w:val="sr-Latn-RS"/>
        </w:rPr>
        <w:t>hotela.</w:t>
      </w:r>
    </w:p>
    <w:p w14:paraId="438E4FEF" w14:textId="77777777" w:rsidR="00F04E85" w:rsidRPr="00090B93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Akteri:</w:t>
      </w:r>
    </w:p>
    <w:p w14:paraId="459D5186" w14:textId="77777777" w:rsidR="00F04E85" w:rsidRPr="00090B93" w:rsidRDefault="00F04E85" w:rsidP="00F04E85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Korisnik/Administrator.</w:t>
      </w:r>
    </w:p>
    <w:p w14:paraId="3F4D6961" w14:textId="77777777" w:rsidR="00F04E85" w:rsidRPr="00090B93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Preduslovi:</w:t>
      </w:r>
    </w:p>
    <w:p w14:paraId="17D09711" w14:textId="77777777" w:rsidR="00F04E85" w:rsidRPr="00090B93" w:rsidRDefault="00F04E85" w:rsidP="00F04E85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Nema.</w:t>
      </w:r>
    </w:p>
    <w:p w14:paraId="38401F13" w14:textId="77777777" w:rsidR="00F04E85" w:rsidRPr="00090B93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Osnovni tok:</w:t>
      </w:r>
    </w:p>
    <w:p w14:paraId="2ED4E4CF" w14:textId="4972C660" w:rsidR="00F04E85" w:rsidRPr="00090B93" w:rsidRDefault="00F04E85" w:rsidP="00905D45">
      <w:pPr>
        <w:pStyle w:val="BodyText"/>
        <w:numPr>
          <w:ilvl w:val="0"/>
          <w:numId w:val="38"/>
        </w:numPr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Klikom na „</w:t>
      </w:r>
      <w:r w:rsidR="00942B59" w:rsidRPr="00090B93">
        <w:rPr>
          <w:sz w:val="24"/>
          <w:szCs w:val="24"/>
          <w:lang w:val="sr-Latn-RS"/>
        </w:rPr>
        <w:t>R</w:t>
      </w:r>
      <w:r w:rsidR="00905D45" w:rsidRPr="00090B93">
        <w:rPr>
          <w:sz w:val="24"/>
          <w:szCs w:val="24"/>
          <w:lang w:val="sr-Latn-RS"/>
        </w:rPr>
        <w:t>EVIEWS</w:t>
      </w:r>
      <w:r w:rsidRPr="00090B93">
        <w:rPr>
          <w:sz w:val="24"/>
          <w:szCs w:val="24"/>
          <w:lang w:val="sr-Latn-RS"/>
        </w:rPr>
        <w:t xml:space="preserve">“ otvara se stranica sa </w:t>
      </w:r>
      <w:r w:rsidR="00942B59" w:rsidRPr="00090B93">
        <w:rPr>
          <w:sz w:val="24"/>
          <w:szCs w:val="24"/>
          <w:lang w:val="sr-Latn-RS"/>
        </w:rPr>
        <w:t xml:space="preserve">recenzijama </w:t>
      </w:r>
      <w:r w:rsidR="00905D45" w:rsidRPr="00090B93">
        <w:rPr>
          <w:sz w:val="24"/>
          <w:szCs w:val="24"/>
          <w:lang w:val="sr-Latn-RS"/>
        </w:rPr>
        <w:t>hotela.</w:t>
      </w:r>
    </w:p>
    <w:p w14:paraId="385AB117" w14:textId="77777777" w:rsidR="00F04E85" w:rsidRPr="00090B93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Izuzetci:</w:t>
      </w:r>
    </w:p>
    <w:p w14:paraId="0A489BAC" w14:textId="77777777" w:rsidR="00F04E85" w:rsidRPr="00090B93" w:rsidRDefault="00F04E85" w:rsidP="00F04E85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Nema.</w:t>
      </w:r>
    </w:p>
    <w:p w14:paraId="1E88C092" w14:textId="77777777" w:rsidR="00F04E85" w:rsidRPr="00090B93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Posledice:</w:t>
      </w:r>
    </w:p>
    <w:p w14:paraId="6C592D9D" w14:textId="68BAD186" w:rsidR="00905D45" w:rsidRPr="00090B93" w:rsidRDefault="00F04E85" w:rsidP="00905D45">
      <w:pPr>
        <w:pStyle w:val="BodyText"/>
        <w:numPr>
          <w:ilvl w:val="0"/>
          <w:numId w:val="47"/>
        </w:numPr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 xml:space="preserve">Tekuća stranica je </w:t>
      </w:r>
      <w:r w:rsidR="00905D45" w:rsidRPr="00090B93">
        <w:rPr>
          <w:sz w:val="24"/>
          <w:szCs w:val="24"/>
          <w:lang w:val="sr-Latn-RS"/>
        </w:rPr>
        <w:t>stranica sa recenzijama hotela.</w:t>
      </w:r>
    </w:p>
    <w:p w14:paraId="7F506585" w14:textId="3437DB12" w:rsidR="00F04E85" w:rsidRPr="00090B93" w:rsidRDefault="00F04E85" w:rsidP="00F04E85">
      <w:pPr>
        <w:pStyle w:val="BodyText"/>
        <w:rPr>
          <w:sz w:val="24"/>
          <w:szCs w:val="24"/>
          <w:lang w:val="sr-Latn-RS"/>
        </w:rPr>
      </w:pPr>
    </w:p>
    <w:p w14:paraId="4A53A045" w14:textId="77777777" w:rsidR="00F04E85" w:rsidRPr="00090B93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Dijagram sekvence:</w:t>
      </w:r>
    </w:p>
    <w:p w14:paraId="053841C6" w14:textId="71ADABC6" w:rsidR="00F04E85" w:rsidRPr="00090B93" w:rsidRDefault="00F04E85" w:rsidP="00F04E85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highlight w:val="yellow"/>
          <w:lang w:val="sr-Latn-RS"/>
        </w:rPr>
        <w:t>...</w:t>
      </w:r>
    </w:p>
    <w:p w14:paraId="5B5BB89E" w14:textId="07670E7F" w:rsidR="00366975" w:rsidRPr="00090B93" w:rsidRDefault="00366975" w:rsidP="00366975">
      <w:pPr>
        <w:pStyle w:val="Heading2"/>
        <w:numPr>
          <w:ilvl w:val="1"/>
          <w:numId w:val="30"/>
        </w:numPr>
        <w:contextualSpacing/>
        <w:jc w:val="left"/>
        <w:rPr>
          <w:color w:val="auto"/>
          <w:lang w:val="sr-Latn-RS"/>
        </w:rPr>
      </w:pPr>
      <w:bookmarkStart w:id="18" w:name="_Toc89183013"/>
      <w:r w:rsidRPr="00090B93">
        <w:rPr>
          <w:color w:val="auto"/>
          <w:lang w:val="sr-Latn-RS"/>
        </w:rPr>
        <w:t>Dodavanje komentara</w:t>
      </w:r>
      <w:bookmarkEnd w:id="18"/>
    </w:p>
    <w:p w14:paraId="68C6618F" w14:textId="77777777" w:rsidR="00366975" w:rsidRPr="00090B93" w:rsidRDefault="00366975" w:rsidP="0036697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Kratak opis:</w:t>
      </w:r>
    </w:p>
    <w:p w14:paraId="1D9994D3" w14:textId="29A47C32" w:rsidR="00366975" w:rsidRPr="00090B93" w:rsidRDefault="00E63351" w:rsidP="00366975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Korisnik/Administrator ostavlja komentare na dati sadržaj web aplikacije.</w:t>
      </w:r>
    </w:p>
    <w:p w14:paraId="27EF2F61" w14:textId="77777777" w:rsidR="00366975" w:rsidRPr="00090B93" w:rsidRDefault="00366975" w:rsidP="0036697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Akteri:</w:t>
      </w:r>
    </w:p>
    <w:p w14:paraId="1DF97614" w14:textId="4FFC9701" w:rsidR="00366975" w:rsidRPr="00090B93" w:rsidRDefault="00366975" w:rsidP="00366975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Korisnik/Administrator.</w:t>
      </w:r>
    </w:p>
    <w:p w14:paraId="0633AEF1" w14:textId="77777777" w:rsidR="00366975" w:rsidRPr="00090B93" w:rsidRDefault="00366975" w:rsidP="0036697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Preduslovi:</w:t>
      </w:r>
    </w:p>
    <w:p w14:paraId="07CB0695" w14:textId="4B956ECE" w:rsidR="00366975" w:rsidRPr="00090B93" w:rsidRDefault="00366975" w:rsidP="00366975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Prethodna registracija/Prethodno logovanje.</w:t>
      </w:r>
    </w:p>
    <w:p w14:paraId="12C829FE" w14:textId="77777777" w:rsidR="00366975" w:rsidRPr="00090B93" w:rsidRDefault="00366975" w:rsidP="0036697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lastRenderedPageBreak/>
        <w:t>Osnovni tok:</w:t>
      </w:r>
    </w:p>
    <w:p w14:paraId="23FFC107" w14:textId="64A522A5" w:rsidR="00366975" w:rsidRPr="00090B93" w:rsidRDefault="00366975" w:rsidP="00366975">
      <w:pPr>
        <w:pStyle w:val="BodyText"/>
        <w:numPr>
          <w:ilvl w:val="0"/>
          <w:numId w:val="40"/>
        </w:numPr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 xml:space="preserve">Ispod svakog sadržaja, korisnik/administrator može ostaviti svoj komentar na dati sadržaj. </w:t>
      </w:r>
    </w:p>
    <w:p w14:paraId="259CF586" w14:textId="2F674ED6" w:rsidR="00366975" w:rsidRPr="00090B93" w:rsidRDefault="00366975" w:rsidP="00366975">
      <w:pPr>
        <w:pStyle w:val="BodyText"/>
        <w:numPr>
          <w:ilvl w:val="0"/>
          <w:numId w:val="40"/>
        </w:numPr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Klikom na polje „Add a public comment...“</w:t>
      </w:r>
      <w:r w:rsidR="00E63351" w:rsidRPr="00090B93">
        <w:rPr>
          <w:sz w:val="24"/>
          <w:szCs w:val="24"/>
          <w:lang w:val="sr-Latn-RS"/>
        </w:rPr>
        <w:t xml:space="preserve"> , </w:t>
      </w:r>
      <w:r w:rsidRPr="00090B93">
        <w:rPr>
          <w:sz w:val="24"/>
          <w:szCs w:val="24"/>
          <w:lang w:val="sr-Latn-RS"/>
        </w:rPr>
        <w:t>korisnik/administrator će biti u mogućnosti da ostavi svoj komentar na dati sadržaj .</w:t>
      </w:r>
    </w:p>
    <w:p w14:paraId="1183D034" w14:textId="3B210B23" w:rsidR="00366975" w:rsidRPr="00090B93" w:rsidRDefault="00366975" w:rsidP="00366975">
      <w:pPr>
        <w:pStyle w:val="BodyText"/>
        <w:numPr>
          <w:ilvl w:val="0"/>
          <w:numId w:val="40"/>
        </w:numPr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 xml:space="preserve">Pritiskom na </w:t>
      </w:r>
      <w:r w:rsidR="00E63351" w:rsidRPr="00090B93">
        <w:rPr>
          <w:sz w:val="24"/>
          <w:szCs w:val="24"/>
          <w:lang w:val="sr-Latn-RS"/>
        </w:rPr>
        <w:t>dugme</w:t>
      </w:r>
      <w:r w:rsidRPr="00090B93">
        <w:rPr>
          <w:sz w:val="24"/>
          <w:szCs w:val="24"/>
          <w:lang w:val="sr-Latn-RS"/>
        </w:rPr>
        <w:t xml:space="preserve"> „</w:t>
      </w:r>
      <w:r w:rsidR="00E63351" w:rsidRPr="00090B93">
        <w:rPr>
          <w:sz w:val="24"/>
          <w:szCs w:val="24"/>
          <w:lang w:val="sr-Latn-RS"/>
        </w:rPr>
        <w:t>Comment</w:t>
      </w:r>
      <w:r w:rsidRPr="00090B93">
        <w:rPr>
          <w:sz w:val="24"/>
          <w:szCs w:val="24"/>
          <w:lang w:val="sr-Latn-RS"/>
        </w:rPr>
        <w:t xml:space="preserve">“ </w:t>
      </w:r>
      <w:r w:rsidR="00E63351" w:rsidRPr="00090B93">
        <w:rPr>
          <w:sz w:val="24"/>
          <w:szCs w:val="24"/>
          <w:lang w:val="sr-Latn-RS"/>
        </w:rPr>
        <w:t>korisnikov/administratorov komentar će biti objavljen</w:t>
      </w:r>
      <w:r w:rsidRPr="00090B93">
        <w:rPr>
          <w:sz w:val="24"/>
          <w:szCs w:val="24"/>
          <w:lang w:val="sr-Latn-RS"/>
        </w:rPr>
        <w:t>.</w:t>
      </w:r>
    </w:p>
    <w:p w14:paraId="3C82E701" w14:textId="77777777" w:rsidR="00366975" w:rsidRPr="00090B93" w:rsidRDefault="00366975" w:rsidP="0036697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Izuzetci:</w:t>
      </w:r>
    </w:p>
    <w:p w14:paraId="04E4DC72" w14:textId="77777777" w:rsidR="00366975" w:rsidRPr="00090B93" w:rsidRDefault="00366975" w:rsidP="00366975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Nema.</w:t>
      </w:r>
    </w:p>
    <w:p w14:paraId="5AE9B50A" w14:textId="77777777" w:rsidR="00366975" w:rsidRPr="00090B93" w:rsidRDefault="00366975" w:rsidP="0036697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Posledice:</w:t>
      </w:r>
    </w:p>
    <w:p w14:paraId="52D3203E" w14:textId="45A11609" w:rsidR="00366975" w:rsidRPr="00090B93" w:rsidRDefault="00366975" w:rsidP="00366975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 xml:space="preserve">Tekuća stranica je stranica sa </w:t>
      </w:r>
      <w:r w:rsidR="00E63351" w:rsidRPr="00090B93">
        <w:rPr>
          <w:sz w:val="24"/>
          <w:szCs w:val="24"/>
          <w:lang w:val="sr-Latn-RS"/>
        </w:rPr>
        <w:t>sadržajem koji je korisnik/administrator komentarisao</w:t>
      </w:r>
      <w:r w:rsidRPr="00090B93">
        <w:rPr>
          <w:sz w:val="24"/>
          <w:szCs w:val="24"/>
          <w:lang w:val="sr-Latn-RS"/>
        </w:rPr>
        <w:t>.</w:t>
      </w:r>
    </w:p>
    <w:p w14:paraId="0888BBAD" w14:textId="77777777" w:rsidR="00366975" w:rsidRPr="00090B93" w:rsidRDefault="00366975" w:rsidP="0036697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Dijagram sekvence:</w:t>
      </w:r>
    </w:p>
    <w:p w14:paraId="00948477" w14:textId="7A1CFA34" w:rsidR="00366975" w:rsidRPr="00090B93" w:rsidRDefault="00366975" w:rsidP="00366975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highlight w:val="yellow"/>
          <w:lang w:val="sr-Latn-RS"/>
        </w:rPr>
        <w:t>...</w:t>
      </w:r>
    </w:p>
    <w:p w14:paraId="7DFDCE23" w14:textId="03842314" w:rsidR="00E63351" w:rsidRPr="00090B93" w:rsidRDefault="00E63351" w:rsidP="00E63351">
      <w:pPr>
        <w:pStyle w:val="Heading2"/>
        <w:numPr>
          <w:ilvl w:val="1"/>
          <w:numId w:val="30"/>
        </w:numPr>
        <w:contextualSpacing/>
        <w:jc w:val="left"/>
        <w:rPr>
          <w:color w:val="auto"/>
          <w:lang w:val="sr-Latn-RS"/>
        </w:rPr>
      </w:pPr>
      <w:bookmarkStart w:id="19" w:name="_Toc89183014"/>
      <w:r w:rsidRPr="00090B93">
        <w:rPr>
          <w:color w:val="auto"/>
          <w:lang w:val="sr-Latn-RS"/>
        </w:rPr>
        <w:t>Ocenjivanje</w:t>
      </w:r>
      <w:bookmarkEnd w:id="19"/>
    </w:p>
    <w:p w14:paraId="0CDA178B" w14:textId="77777777" w:rsidR="00E63351" w:rsidRPr="00090B93" w:rsidRDefault="00E63351" w:rsidP="00E633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Kratak opis:</w:t>
      </w:r>
    </w:p>
    <w:p w14:paraId="171666E2" w14:textId="3A59C1AB" w:rsidR="00E63351" w:rsidRPr="00090B93" w:rsidRDefault="00E63351" w:rsidP="00E63351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 xml:space="preserve">Korisnik/Administrator ocenjuje </w:t>
      </w:r>
      <w:r w:rsidR="00905D45" w:rsidRPr="00090B93">
        <w:rPr>
          <w:sz w:val="24"/>
          <w:szCs w:val="24"/>
          <w:lang w:val="sr-Latn-RS"/>
        </w:rPr>
        <w:t>hotel</w:t>
      </w:r>
      <w:r w:rsidRPr="00090B93">
        <w:rPr>
          <w:sz w:val="24"/>
          <w:szCs w:val="24"/>
          <w:lang w:val="sr-Latn-RS"/>
        </w:rPr>
        <w:t>e koji su u sklopu sadržaja date web aplikacije.</w:t>
      </w:r>
    </w:p>
    <w:p w14:paraId="347BB24D" w14:textId="77777777" w:rsidR="00E63351" w:rsidRPr="00090B93" w:rsidRDefault="00E63351" w:rsidP="00E633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Akteri:</w:t>
      </w:r>
    </w:p>
    <w:p w14:paraId="08740712" w14:textId="77777777" w:rsidR="00E63351" w:rsidRPr="00090B93" w:rsidRDefault="00E63351" w:rsidP="00E63351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Korisnik/Administrator.</w:t>
      </w:r>
    </w:p>
    <w:p w14:paraId="664001DF" w14:textId="77777777" w:rsidR="00E63351" w:rsidRPr="00090B93" w:rsidRDefault="00E63351" w:rsidP="00E633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Preduslovi:</w:t>
      </w:r>
    </w:p>
    <w:p w14:paraId="4094BB07" w14:textId="77777777" w:rsidR="00E63351" w:rsidRPr="00090B93" w:rsidRDefault="00E63351" w:rsidP="00E63351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Prethodna registracija/Prethodno logovanje.</w:t>
      </w:r>
    </w:p>
    <w:p w14:paraId="24D7CE6A" w14:textId="77777777" w:rsidR="00E63351" w:rsidRPr="00090B93" w:rsidRDefault="00E63351" w:rsidP="00E633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Osnovni tok:</w:t>
      </w:r>
    </w:p>
    <w:p w14:paraId="06168E4E" w14:textId="0F6F88FF" w:rsidR="00E63351" w:rsidRPr="00090B93" w:rsidRDefault="00E63351" w:rsidP="00E63351">
      <w:pPr>
        <w:pStyle w:val="BodyText"/>
        <w:numPr>
          <w:ilvl w:val="0"/>
          <w:numId w:val="40"/>
        </w:numPr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 xml:space="preserve">Ispod svakog </w:t>
      </w:r>
      <w:r w:rsidR="00090B93" w:rsidRPr="00090B93">
        <w:rPr>
          <w:sz w:val="24"/>
          <w:szCs w:val="24"/>
          <w:lang w:val="sr-Latn-RS"/>
        </w:rPr>
        <w:t>hotela</w:t>
      </w:r>
      <w:r w:rsidRPr="00090B93">
        <w:rPr>
          <w:sz w:val="24"/>
          <w:szCs w:val="24"/>
          <w:lang w:val="sr-Latn-RS"/>
        </w:rPr>
        <w:t xml:space="preserve">, korisnik/administrator može oceniti dati </w:t>
      </w:r>
      <w:r w:rsidR="00905D45" w:rsidRPr="00090B93">
        <w:rPr>
          <w:sz w:val="24"/>
          <w:szCs w:val="24"/>
          <w:lang w:val="sr-Latn-RS"/>
        </w:rPr>
        <w:t>hotel</w:t>
      </w:r>
      <w:r w:rsidRPr="00090B93">
        <w:rPr>
          <w:sz w:val="24"/>
          <w:szCs w:val="24"/>
          <w:lang w:val="sr-Latn-RS"/>
        </w:rPr>
        <w:t xml:space="preserve">. </w:t>
      </w:r>
    </w:p>
    <w:p w14:paraId="2A5DF8FD" w14:textId="0AAD06E9" w:rsidR="00E63351" w:rsidRPr="00090B93" w:rsidRDefault="00E63351" w:rsidP="00E63351">
      <w:pPr>
        <w:pStyle w:val="BodyText"/>
        <w:numPr>
          <w:ilvl w:val="0"/>
          <w:numId w:val="40"/>
        </w:numPr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 xml:space="preserve">Klikom na polje „Rate this“ , korisniku/administratoru će ‘iskočiti’ polje sa 10 zvezdica pomoću koji korisnik/administrator ocenjuje dati </w:t>
      </w:r>
      <w:r w:rsidR="00905D45" w:rsidRPr="00090B93">
        <w:rPr>
          <w:sz w:val="24"/>
          <w:szCs w:val="24"/>
          <w:lang w:val="sr-Latn-RS"/>
        </w:rPr>
        <w:t>hotel</w:t>
      </w:r>
      <w:r w:rsidRPr="00090B93">
        <w:rPr>
          <w:sz w:val="24"/>
          <w:szCs w:val="24"/>
          <w:lang w:val="sr-Latn-RS"/>
        </w:rPr>
        <w:t>.</w:t>
      </w:r>
    </w:p>
    <w:p w14:paraId="2E886D81" w14:textId="6EA9053A" w:rsidR="00E63351" w:rsidRPr="00090B93" w:rsidRDefault="00FE0626" w:rsidP="00E63351">
      <w:pPr>
        <w:pStyle w:val="BodyText"/>
        <w:numPr>
          <w:ilvl w:val="0"/>
          <w:numId w:val="40"/>
        </w:numPr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Broj popunjenih zvezda – označava ocenu korisnika/administratora.</w:t>
      </w:r>
    </w:p>
    <w:p w14:paraId="3035B464" w14:textId="77777777" w:rsidR="00E63351" w:rsidRPr="00090B93" w:rsidRDefault="00E63351" w:rsidP="00E633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Izuzetci:</w:t>
      </w:r>
    </w:p>
    <w:p w14:paraId="17562A96" w14:textId="77777777" w:rsidR="00E63351" w:rsidRPr="00090B93" w:rsidRDefault="00E63351" w:rsidP="00E63351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Nema.</w:t>
      </w:r>
    </w:p>
    <w:p w14:paraId="5FAC7031" w14:textId="77777777" w:rsidR="00E63351" w:rsidRPr="00090B93" w:rsidRDefault="00E63351" w:rsidP="00E633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Posledice:</w:t>
      </w:r>
    </w:p>
    <w:p w14:paraId="7558EE60" w14:textId="16D6D5ED" w:rsidR="00E63351" w:rsidRPr="00090B93" w:rsidRDefault="00E63351" w:rsidP="00905D45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Tekuća stranica je stranica sa</w:t>
      </w:r>
      <w:r w:rsidR="00905D45" w:rsidRPr="00090B93">
        <w:rPr>
          <w:sz w:val="24"/>
          <w:szCs w:val="24"/>
          <w:lang w:val="sr-Latn-RS"/>
        </w:rPr>
        <w:t xml:space="preserve"> hotelom</w:t>
      </w:r>
      <w:r w:rsidRPr="00090B93">
        <w:rPr>
          <w:sz w:val="24"/>
          <w:szCs w:val="24"/>
          <w:lang w:val="sr-Latn-RS"/>
        </w:rPr>
        <w:t xml:space="preserve"> koji je korisnik/administrator ocenjivao.</w:t>
      </w:r>
    </w:p>
    <w:p w14:paraId="6FBDCC43" w14:textId="77777777" w:rsidR="00E63351" w:rsidRPr="00090B93" w:rsidRDefault="00E63351" w:rsidP="00E633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Dijagram sekvence:</w:t>
      </w:r>
    </w:p>
    <w:p w14:paraId="0EE6FD26" w14:textId="203C62B9" w:rsidR="00FE0626" w:rsidRPr="00090B93" w:rsidRDefault="00E63351" w:rsidP="00FE0626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highlight w:val="yellow"/>
          <w:lang w:val="sr-Latn-RS"/>
        </w:rPr>
        <w:t>...</w:t>
      </w:r>
    </w:p>
    <w:p w14:paraId="7A95B9C3" w14:textId="18033870" w:rsidR="00FE0626" w:rsidRPr="00090B93" w:rsidRDefault="00FE0626" w:rsidP="00FE0626">
      <w:pPr>
        <w:pStyle w:val="Heading2"/>
        <w:numPr>
          <w:ilvl w:val="1"/>
          <w:numId w:val="30"/>
        </w:numPr>
        <w:contextualSpacing/>
        <w:jc w:val="left"/>
        <w:rPr>
          <w:color w:val="auto"/>
          <w:lang w:val="sr-Latn-RS"/>
        </w:rPr>
      </w:pPr>
      <w:bookmarkStart w:id="20" w:name="_Toc89183015"/>
      <w:r w:rsidRPr="00090B93">
        <w:rPr>
          <w:color w:val="auto"/>
          <w:lang w:val="sr-Latn-RS"/>
        </w:rPr>
        <w:lastRenderedPageBreak/>
        <w:t>Dodavanje sadržaja</w:t>
      </w:r>
      <w:bookmarkEnd w:id="20"/>
    </w:p>
    <w:p w14:paraId="5D0457B6" w14:textId="77777777" w:rsidR="00FE0626" w:rsidRPr="00090B93" w:rsidRDefault="00FE0626" w:rsidP="00FE0626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Kratak opis:</w:t>
      </w:r>
    </w:p>
    <w:p w14:paraId="0AA5D449" w14:textId="53550BD2" w:rsidR="00FE0626" w:rsidRPr="00090B93" w:rsidRDefault="00FE0626" w:rsidP="00FE0626">
      <w:pPr>
        <w:pStyle w:val="BodyText"/>
        <w:ind w:left="0" w:firstLine="720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Administrator dodaje sadržaj web aplikacije.</w:t>
      </w:r>
    </w:p>
    <w:p w14:paraId="16CDAEF7" w14:textId="77777777" w:rsidR="00FE0626" w:rsidRPr="00090B93" w:rsidRDefault="00FE0626" w:rsidP="00FE0626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Akteri:</w:t>
      </w:r>
    </w:p>
    <w:p w14:paraId="6BBE0747" w14:textId="75486D95" w:rsidR="00FE0626" w:rsidRPr="00090B93" w:rsidRDefault="00FE0626" w:rsidP="00FE0626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Administrator.</w:t>
      </w:r>
    </w:p>
    <w:p w14:paraId="742A2EEB" w14:textId="77777777" w:rsidR="00FE0626" w:rsidRPr="00090B93" w:rsidRDefault="00FE0626" w:rsidP="00FE0626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Preduslovi:</w:t>
      </w:r>
    </w:p>
    <w:p w14:paraId="1156DE97" w14:textId="77777777" w:rsidR="00FE0626" w:rsidRPr="00090B93" w:rsidRDefault="00FE0626" w:rsidP="00FE0626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Prethodna registracija/Prethodno logovanje.</w:t>
      </w:r>
    </w:p>
    <w:p w14:paraId="4CA60C04" w14:textId="77777777" w:rsidR="00FE0626" w:rsidRPr="00090B93" w:rsidRDefault="00FE0626" w:rsidP="00FE0626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Osnovni tok:</w:t>
      </w:r>
    </w:p>
    <w:p w14:paraId="1927C208" w14:textId="472A3EED" w:rsidR="00FE0626" w:rsidRPr="00090B93" w:rsidRDefault="00FE0626" w:rsidP="00FE0626">
      <w:pPr>
        <w:pStyle w:val="BodyText"/>
        <w:numPr>
          <w:ilvl w:val="0"/>
          <w:numId w:val="41"/>
        </w:numPr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Administrator će imati svoju karticu koja će se sastojati od svih mogućnosti koje ima.</w:t>
      </w:r>
    </w:p>
    <w:p w14:paraId="254B78D0" w14:textId="3811918C" w:rsidR="00FE0626" w:rsidRPr="00090B93" w:rsidRDefault="00FE0626" w:rsidP="00FE0626">
      <w:pPr>
        <w:pStyle w:val="BodyText"/>
        <w:numPr>
          <w:ilvl w:val="0"/>
          <w:numId w:val="41"/>
        </w:numPr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 xml:space="preserve">Administrator će imati polje „Add content“ </w:t>
      </w:r>
      <w:r w:rsidR="00A52551" w:rsidRPr="00090B93">
        <w:rPr>
          <w:sz w:val="24"/>
          <w:szCs w:val="24"/>
          <w:lang w:val="sr-Latn-RS"/>
        </w:rPr>
        <w:t>, gde će dodavati svoj sadržaj.</w:t>
      </w:r>
    </w:p>
    <w:p w14:paraId="5B66771D" w14:textId="365886FF" w:rsidR="00FE0626" w:rsidRPr="00090B93" w:rsidRDefault="00A52551" w:rsidP="00FE0626">
      <w:pPr>
        <w:pStyle w:val="BodyText"/>
        <w:numPr>
          <w:ilvl w:val="0"/>
          <w:numId w:val="41"/>
        </w:numPr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Pritiskom na dugme „Add“ , administrator će dodati sadržaj.</w:t>
      </w:r>
    </w:p>
    <w:p w14:paraId="04F46C2E" w14:textId="77777777" w:rsidR="00FE0626" w:rsidRPr="00090B93" w:rsidRDefault="00FE0626" w:rsidP="00FE0626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Izuzetci:</w:t>
      </w:r>
    </w:p>
    <w:p w14:paraId="2FE6CF9E" w14:textId="77777777" w:rsidR="00FE0626" w:rsidRPr="00090B93" w:rsidRDefault="00FE0626" w:rsidP="00FE0626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Nema.</w:t>
      </w:r>
    </w:p>
    <w:p w14:paraId="44B7AF00" w14:textId="77777777" w:rsidR="00FE0626" w:rsidRPr="00090B93" w:rsidRDefault="00FE0626" w:rsidP="00FE0626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Posledice:</w:t>
      </w:r>
    </w:p>
    <w:p w14:paraId="55C15B3B" w14:textId="40B73A5D" w:rsidR="00FE0626" w:rsidRPr="00090B93" w:rsidRDefault="00FE0626" w:rsidP="00FE0626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Tekuća stranica je stranica</w:t>
      </w:r>
      <w:r w:rsidR="00A52551" w:rsidRPr="00090B93">
        <w:rPr>
          <w:sz w:val="24"/>
          <w:szCs w:val="24"/>
          <w:lang w:val="sr-Latn-RS"/>
        </w:rPr>
        <w:t xml:space="preserve"> na kojoj administrator ima svoje mogućnosti</w:t>
      </w:r>
      <w:r w:rsidRPr="00090B93">
        <w:rPr>
          <w:sz w:val="24"/>
          <w:szCs w:val="24"/>
          <w:lang w:val="sr-Latn-RS"/>
        </w:rPr>
        <w:t>.</w:t>
      </w:r>
    </w:p>
    <w:p w14:paraId="75D5C42A" w14:textId="77777777" w:rsidR="00FE0626" w:rsidRPr="00090B93" w:rsidRDefault="00FE0626" w:rsidP="00FE0626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Dijagram sekvence:</w:t>
      </w:r>
    </w:p>
    <w:p w14:paraId="24D38861" w14:textId="3B5243DE" w:rsidR="00FE0626" w:rsidRPr="00090B93" w:rsidRDefault="00FE0626" w:rsidP="00FE0626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highlight w:val="yellow"/>
          <w:lang w:val="sr-Latn-RS"/>
        </w:rPr>
        <w:t>...</w:t>
      </w:r>
    </w:p>
    <w:p w14:paraId="20A3FF9A" w14:textId="4B8536D2" w:rsidR="00A52551" w:rsidRPr="00090B93" w:rsidRDefault="00A52551" w:rsidP="00A52551">
      <w:pPr>
        <w:pStyle w:val="Heading2"/>
        <w:numPr>
          <w:ilvl w:val="1"/>
          <w:numId w:val="30"/>
        </w:numPr>
        <w:contextualSpacing/>
        <w:jc w:val="left"/>
        <w:rPr>
          <w:color w:val="auto"/>
          <w:lang w:val="sr-Latn-RS"/>
        </w:rPr>
      </w:pPr>
      <w:bookmarkStart w:id="21" w:name="_Toc89183016"/>
      <w:r w:rsidRPr="00090B93">
        <w:rPr>
          <w:color w:val="auto"/>
          <w:lang w:val="sr-Latn-RS"/>
        </w:rPr>
        <w:t>Uređivanje sadržaja</w:t>
      </w:r>
      <w:bookmarkEnd w:id="21"/>
    </w:p>
    <w:p w14:paraId="4E9168C6" w14:textId="77777777" w:rsidR="00A52551" w:rsidRPr="00090B93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Kratak opis:</w:t>
      </w:r>
    </w:p>
    <w:p w14:paraId="3B6D45C1" w14:textId="08A38A4A" w:rsidR="00A52551" w:rsidRPr="00090B93" w:rsidRDefault="00A52551" w:rsidP="00A52551">
      <w:pPr>
        <w:pStyle w:val="BodyText"/>
        <w:ind w:left="0" w:firstLine="720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Administrator uređuje sadržaj web aplikacije.</w:t>
      </w:r>
    </w:p>
    <w:p w14:paraId="6A19BE13" w14:textId="77777777" w:rsidR="00A52551" w:rsidRPr="00090B93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Akteri:</w:t>
      </w:r>
    </w:p>
    <w:p w14:paraId="789DCB3F" w14:textId="77777777" w:rsidR="00A52551" w:rsidRPr="00090B93" w:rsidRDefault="00A52551" w:rsidP="00A52551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Administrator.</w:t>
      </w:r>
    </w:p>
    <w:p w14:paraId="588B22C0" w14:textId="77777777" w:rsidR="00A52551" w:rsidRPr="00090B93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Preduslovi:</w:t>
      </w:r>
    </w:p>
    <w:p w14:paraId="6CC10B1F" w14:textId="77777777" w:rsidR="00A52551" w:rsidRPr="00090B93" w:rsidRDefault="00A52551" w:rsidP="00A52551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Prethodna registracija/Prethodno logovanje.</w:t>
      </w:r>
    </w:p>
    <w:p w14:paraId="44D48944" w14:textId="77777777" w:rsidR="00A52551" w:rsidRPr="00090B93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Osnovni tok:</w:t>
      </w:r>
    </w:p>
    <w:p w14:paraId="28A2C9D9" w14:textId="40122511" w:rsidR="00A52551" w:rsidRPr="00090B93" w:rsidRDefault="00A52551" w:rsidP="00A52551">
      <w:pPr>
        <w:pStyle w:val="BodyText"/>
        <w:numPr>
          <w:ilvl w:val="0"/>
          <w:numId w:val="43"/>
        </w:numPr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Administrator će ispod svakog sadržaja imati mogućnost da uređuje sadržaj.</w:t>
      </w:r>
    </w:p>
    <w:p w14:paraId="376F0FD8" w14:textId="23B9D551" w:rsidR="00A52551" w:rsidRPr="00090B93" w:rsidRDefault="00A52551" w:rsidP="00A52551">
      <w:pPr>
        <w:pStyle w:val="BodyText"/>
        <w:numPr>
          <w:ilvl w:val="0"/>
          <w:numId w:val="43"/>
        </w:numPr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Pritiskom na dugme „Edit content“ , administrator će imati mogućnost da izmeni sadržaj.</w:t>
      </w:r>
    </w:p>
    <w:p w14:paraId="43B0B052" w14:textId="07ECC9F4" w:rsidR="00A52551" w:rsidRPr="00090B93" w:rsidRDefault="00A52551" w:rsidP="00A52551">
      <w:pPr>
        <w:pStyle w:val="BodyText"/>
        <w:numPr>
          <w:ilvl w:val="0"/>
          <w:numId w:val="43"/>
        </w:numPr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Pritiskom na dugme „Ok“ , administrator će izmeniti sadržaj.</w:t>
      </w:r>
    </w:p>
    <w:p w14:paraId="6C6911E7" w14:textId="77777777" w:rsidR="00A52551" w:rsidRPr="00090B93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Izuzetci:</w:t>
      </w:r>
    </w:p>
    <w:p w14:paraId="15E0BC23" w14:textId="77777777" w:rsidR="00A52551" w:rsidRPr="00090B93" w:rsidRDefault="00A52551" w:rsidP="00A52551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Nema.</w:t>
      </w:r>
    </w:p>
    <w:p w14:paraId="699E4FDF" w14:textId="77777777" w:rsidR="00A52551" w:rsidRPr="00090B93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lastRenderedPageBreak/>
        <w:t>Posledice:</w:t>
      </w:r>
    </w:p>
    <w:p w14:paraId="796B10F3" w14:textId="33E15E72" w:rsidR="00A52551" w:rsidRPr="00090B93" w:rsidRDefault="00A52551" w:rsidP="00A52551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Tekuća stranica je stranica na kojoj je administrator menjao sadržaj.</w:t>
      </w:r>
    </w:p>
    <w:p w14:paraId="1B762C8C" w14:textId="77777777" w:rsidR="00A52551" w:rsidRPr="00090B93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Dijagram sekvence:</w:t>
      </w:r>
    </w:p>
    <w:p w14:paraId="1F97AA7D" w14:textId="2EFB907C" w:rsidR="00A52551" w:rsidRPr="00090B93" w:rsidRDefault="00A52551" w:rsidP="00A52551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highlight w:val="yellow"/>
          <w:lang w:val="sr-Latn-RS"/>
        </w:rPr>
        <w:t>...</w:t>
      </w:r>
    </w:p>
    <w:p w14:paraId="499991A0" w14:textId="23D6D5E7" w:rsidR="00A52551" w:rsidRPr="00090B93" w:rsidRDefault="00A52551" w:rsidP="00A52551">
      <w:pPr>
        <w:pStyle w:val="Heading2"/>
        <w:numPr>
          <w:ilvl w:val="1"/>
          <w:numId w:val="30"/>
        </w:numPr>
        <w:contextualSpacing/>
        <w:jc w:val="left"/>
        <w:rPr>
          <w:color w:val="auto"/>
          <w:lang w:val="sr-Latn-RS"/>
        </w:rPr>
      </w:pPr>
      <w:bookmarkStart w:id="22" w:name="_Toc89183017"/>
      <w:r w:rsidRPr="00090B93">
        <w:rPr>
          <w:color w:val="auto"/>
          <w:lang w:val="sr-Latn-RS"/>
        </w:rPr>
        <w:t>Brisanje sadržaja</w:t>
      </w:r>
      <w:bookmarkEnd w:id="22"/>
    </w:p>
    <w:p w14:paraId="23749678" w14:textId="77777777" w:rsidR="00A52551" w:rsidRPr="00090B93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Kratak opis:</w:t>
      </w:r>
    </w:p>
    <w:p w14:paraId="4ABD5049" w14:textId="60D18ADA" w:rsidR="00A52551" w:rsidRPr="00090B93" w:rsidRDefault="00A52551" w:rsidP="00A52551">
      <w:pPr>
        <w:pStyle w:val="BodyText"/>
        <w:ind w:left="0" w:firstLine="720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Administrator briše sadržaj web aplikacije.</w:t>
      </w:r>
    </w:p>
    <w:p w14:paraId="5BBDE06D" w14:textId="77777777" w:rsidR="00A52551" w:rsidRPr="00090B93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Akteri:</w:t>
      </w:r>
    </w:p>
    <w:p w14:paraId="1E57A29F" w14:textId="77777777" w:rsidR="00A52551" w:rsidRPr="00090B93" w:rsidRDefault="00A52551" w:rsidP="00A52551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Administrator.</w:t>
      </w:r>
    </w:p>
    <w:p w14:paraId="23066C41" w14:textId="77777777" w:rsidR="00A52551" w:rsidRPr="00090B93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Preduslovi:</w:t>
      </w:r>
    </w:p>
    <w:p w14:paraId="4873BFD2" w14:textId="77777777" w:rsidR="00A52551" w:rsidRPr="00090B93" w:rsidRDefault="00A52551" w:rsidP="00A52551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Prethodna registracija/Prethodno logovanje.</w:t>
      </w:r>
    </w:p>
    <w:p w14:paraId="1B92BCB3" w14:textId="77777777" w:rsidR="00A52551" w:rsidRPr="00090B93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Osnovni tok:</w:t>
      </w:r>
    </w:p>
    <w:p w14:paraId="675DD799" w14:textId="48024395" w:rsidR="00A52551" w:rsidRPr="00090B93" w:rsidRDefault="00A52551" w:rsidP="00A52551">
      <w:pPr>
        <w:pStyle w:val="BodyText"/>
        <w:numPr>
          <w:ilvl w:val="0"/>
          <w:numId w:val="44"/>
        </w:numPr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Administrator će pored svakog sadržaja imati dugme „Delete content“ pomoću kog može izbrisati dati sadržaj.</w:t>
      </w:r>
    </w:p>
    <w:p w14:paraId="1624E7BE" w14:textId="6BA59862" w:rsidR="00A52551" w:rsidRPr="00090B93" w:rsidRDefault="00A52551" w:rsidP="00A52551">
      <w:pPr>
        <w:pStyle w:val="BodyText"/>
        <w:numPr>
          <w:ilvl w:val="0"/>
          <w:numId w:val="44"/>
        </w:numPr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Pritiskom na dugme „Delete content“ , administrator će imati mogućnost da izbriše sadržaj.</w:t>
      </w:r>
    </w:p>
    <w:p w14:paraId="20DB31BA" w14:textId="03411A4A" w:rsidR="00A52551" w:rsidRPr="00090B93" w:rsidRDefault="00A52551" w:rsidP="00A52551">
      <w:pPr>
        <w:pStyle w:val="BodyText"/>
        <w:numPr>
          <w:ilvl w:val="0"/>
          <w:numId w:val="44"/>
        </w:numPr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Pritiskom na dugme „Ok“ , administrator će izbrisati sadržaj.</w:t>
      </w:r>
    </w:p>
    <w:p w14:paraId="140F6DE9" w14:textId="77777777" w:rsidR="00A52551" w:rsidRPr="00090B93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Izuzetci:</w:t>
      </w:r>
    </w:p>
    <w:p w14:paraId="2EF8461B" w14:textId="77777777" w:rsidR="00A52551" w:rsidRPr="00090B93" w:rsidRDefault="00A52551" w:rsidP="00A52551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Nema.</w:t>
      </w:r>
    </w:p>
    <w:p w14:paraId="05A65813" w14:textId="77777777" w:rsidR="00A52551" w:rsidRPr="00090B93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Posledice:</w:t>
      </w:r>
    </w:p>
    <w:p w14:paraId="598D7158" w14:textId="6C4AD366" w:rsidR="00A52551" w:rsidRPr="00090B93" w:rsidRDefault="00A52551" w:rsidP="00A52551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Tekuća stranica je stranica na kojoj je administrator izbrisao sadržaj.</w:t>
      </w:r>
    </w:p>
    <w:p w14:paraId="22422FC3" w14:textId="77777777" w:rsidR="00A52551" w:rsidRPr="00090B93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Dijagram sekvence:</w:t>
      </w:r>
    </w:p>
    <w:p w14:paraId="602F09CE" w14:textId="714AB07E" w:rsidR="00A52551" w:rsidRPr="00090B93" w:rsidRDefault="00A52551" w:rsidP="00A52551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highlight w:val="yellow"/>
          <w:lang w:val="sr-Latn-RS"/>
        </w:rPr>
        <w:t>...</w:t>
      </w:r>
    </w:p>
    <w:p w14:paraId="15F575D9" w14:textId="07DE07EB" w:rsidR="00455235" w:rsidRPr="00090B93" w:rsidRDefault="00455235" w:rsidP="00455235">
      <w:pPr>
        <w:pStyle w:val="Heading2"/>
        <w:numPr>
          <w:ilvl w:val="1"/>
          <w:numId w:val="30"/>
        </w:numPr>
        <w:contextualSpacing/>
        <w:jc w:val="left"/>
        <w:rPr>
          <w:color w:val="auto"/>
          <w:lang w:val="sr-Latn-RS"/>
        </w:rPr>
      </w:pPr>
      <w:bookmarkStart w:id="23" w:name="_Toc89183018"/>
      <w:r w:rsidRPr="00090B93">
        <w:rPr>
          <w:color w:val="auto"/>
          <w:lang w:val="sr-Latn-RS"/>
        </w:rPr>
        <w:t>Brisanje korisnika</w:t>
      </w:r>
      <w:bookmarkEnd w:id="23"/>
    </w:p>
    <w:p w14:paraId="04B6BD22" w14:textId="77777777" w:rsidR="00455235" w:rsidRPr="00090B93" w:rsidRDefault="00455235" w:rsidP="0045523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Kratak opis:</w:t>
      </w:r>
    </w:p>
    <w:p w14:paraId="718276C6" w14:textId="76ECC856" w:rsidR="00455235" w:rsidRPr="00090B93" w:rsidRDefault="00455235" w:rsidP="00455235">
      <w:pPr>
        <w:pStyle w:val="BodyText"/>
        <w:ind w:left="0" w:firstLine="720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Administrator uklanja nalog korisnika web aplikacije.</w:t>
      </w:r>
    </w:p>
    <w:p w14:paraId="35137753" w14:textId="77777777" w:rsidR="00455235" w:rsidRPr="00090B93" w:rsidRDefault="00455235" w:rsidP="0045523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Akteri:</w:t>
      </w:r>
    </w:p>
    <w:p w14:paraId="46D58C7C" w14:textId="77777777" w:rsidR="00455235" w:rsidRPr="00090B93" w:rsidRDefault="00455235" w:rsidP="00455235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Administrator.</w:t>
      </w:r>
    </w:p>
    <w:p w14:paraId="097B4904" w14:textId="77777777" w:rsidR="00455235" w:rsidRPr="00090B93" w:rsidRDefault="00455235" w:rsidP="0045523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Preduslovi:</w:t>
      </w:r>
    </w:p>
    <w:p w14:paraId="59ACDB5E" w14:textId="77777777" w:rsidR="00455235" w:rsidRPr="00090B93" w:rsidRDefault="00455235" w:rsidP="00455235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Prethodna registracija/Prethodno logovanje.</w:t>
      </w:r>
    </w:p>
    <w:p w14:paraId="576898D6" w14:textId="77777777" w:rsidR="00455235" w:rsidRPr="00090B93" w:rsidRDefault="00455235" w:rsidP="0045523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Osnovni tok:</w:t>
      </w:r>
    </w:p>
    <w:p w14:paraId="62BC34F6" w14:textId="601D884A" w:rsidR="00455235" w:rsidRPr="00090B93" w:rsidRDefault="00455235" w:rsidP="00455235">
      <w:pPr>
        <w:pStyle w:val="BodyText"/>
        <w:numPr>
          <w:ilvl w:val="0"/>
          <w:numId w:val="45"/>
        </w:numPr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Administrator će na ‘svojoj kartici’ imati dugme „App Users“.</w:t>
      </w:r>
    </w:p>
    <w:p w14:paraId="6948BECC" w14:textId="236E8C74" w:rsidR="00455235" w:rsidRPr="00090B93" w:rsidRDefault="00455235" w:rsidP="00455235">
      <w:pPr>
        <w:pStyle w:val="BodyText"/>
        <w:numPr>
          <w:ilvl w:val="0"/>
          <w:numId w:val="45"/>
        </w:numPr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lastRenderedPageBreak/>
        <w:t>Pritiskom na dugme „App Users“ , ispisuju se svi korisnici date aplikacije.</w:t>
      </w:r>
    </w:p>
    <w:p w14:paraId="26CC747F" w14:textId="49D2D1D7" w:rsidR="00455235" w:rsidRPr="00090B93" w:rsidRDefault="00455235" w:rsidP="00455235">
      <w:pPr>
        <w:pStyle w:val="BodyText"/>
        <w:numPr>
          <w:ilvl w:val="0"/>
          <w:numId w:val="45"/>
        </w:numPr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Pored svakog korisnika, administrator će imati dugme „Delete User“ pomoću kog može ukloniti korisnika.</w:t>
      </w:r>
    </w:p>
    <w:p w14:paraId="44D07F9E" w14:textId="5DC22EA4" w:rsidR="00455235" w:rsidRPr="00090B93" w:rsidRDefault="00455235" w:rsidP="00455235">
      <w:pPr>
        <w:pStyle w:val="BodyText"/>
        <w:numPr>
          <w:ilvl w:val="0"/>
          <w:numId w:val="45"/>
        </w:numPr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Pritiskom na dugme „Delete User“ , administrator uklanja nalog određenog korisnika.</w:t>
      </w:r>
    </w:p>
    <w:p w14:paraId="0C9E048E" w14:textId="77777777" w:rsidR="00455235" w:rsidRPr="00090B93" w:rsidRDefault="00455235" w:rsidP="0045523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Izuzetci:</w:t>
      </w:r>
    </w:p>
    <w:p w14:paraId="25217BF4" w14:textId="77777777" w:rsidR="00455235" w:rsidRPr="00090B93" w:rsidRDefault="00455235" w:rsidP="00455235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Nema.</w:t>
      </w:r>
    </w:p>
    <w:p w14:paraId="109CF43E" w14:textId="77777777" w:rsidR="00455235" w:rsidRPr="00090B93" w:rsidRDefault="00455235" w:rsidP="0045523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Posledice:</w:t>
      </w:r>
    </w:p>
    <w:p w14:paraId="7052B5A1" w14:textId="16B3B30F" w:rsidR="00455235" w:rsidRPr="00090B93" w:rsidRDefault="00455235" w:rsidP="00455235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Tekuća stranica je stranica na kojoj je administrator ima svoje mogućnosti.</w:t>
      </w:r>
    </w:p>
    <w:p w14:paraId="300EC9CA" w14:textId="77777777" w:rsidR="00455235" w:rsidRPr="00090B93" w:rsidRDefault="00455235" w:rsidP="0045523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Dijagram sekvence:</w:t>
      </w:r>
    </w:p>
    <w:p w14:paraId="42601E3A" w14:textId="77777777" w:rsidR="00455235" w:rsidRPr="00090B93" w:rsidRDefault="00455235" w:rsidP="00455235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highlight w:val="yellow"/>
          <w:lang w:val="sr-Latn-RS"/>
        </w:rPr>
        <w:t>...</w:t>
      </w:r>
    </w:p>
    <w:p w14:paraId="7ADEC5C4" w14:textId="32555591" w:rsidR="0082311E" w:rsidRPr="00090B93" w:rsidRDefault="0082311E" w:rsidP="0082311E">
      <w:pPr>
        <w:pStyle w:val="Heading2"/>
        <w:numPr>
          <w:ilvl w:val="1"/>
          <w:numId w:val="30"/>
        </w:numPr>
        <w:contextualSpacing/>
        <w:jc w:val="left"/>
        <w:rPr>
          <w:color w:val="auto"/>
          <w:lang w:val="sr-Latn-RS"/>
        </w:rPr>
      </w:pPr>
      <w:bookmarkStart w:id="24" w:name="_Toc89183019"/>
      <w:r w:rsidRPr="00090B93">
        <w:rPr>
          <w:color w:val="auto"/>
          <w:lang w:val="sr-Latn-RS"/>
        </w:rPr>
        <w:t>Brisanje neprikladnih komentara</w:t>
      </w:r>
      <w:bookmarkEnd w:id="24"/>
    </w:p>
    <w:p w14:paraId="4F55F520" w14:textId="77777777" w:rsidR="0082311E" w:rsidRPr="00090B93" w:rsidRDefault="0082311E" w:rsidP="0082311E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Kratak opis:</w:t>
      </w:r>
    </w:p>
    <w:p w14:paraId="2FA9AF75" w14:textId="1799A8C6" w:rsidR="0082311E" w:rsidRPr="00090B93" w:rsidRDefault="0082311E" w:rsidP="0082311E">
      <w:pPr>
        <w:pStyle w:val="BodyText"/>
        <w:ind w:left="0" w:firstLine="720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Administrator uklanja neprikladne komentare korisnika web aplikacije.</w:t>
      </w:r>
    </w:p>
    <w:p w14:paraId="1BBCE563" w14:textId="77777777" w:rsidR="0082311E" w:rsidRPr="00090B93" w:rsidRDefault="0082311E" w:rsidP="0082311E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Akteri:</w:t>
      </w:r>
    </w:p>
    <w:p w14:paraId="38B8BE30" w14:textId="77777777" w:rsidR="0082311E" w:rsidRPr="00090B93" w:rsidRDefault="0082311E" w:rsidP="0082311E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Administrator.</w:t>
      </w:r>
    </w:p>
    <w:p w14:paraId="22650C42" w14:textId="77777777" w:rsidR="0082311E" w:rsidRPr="00090B93" w:rsidRDefault="0082311E" w:rsidP="0082311E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Preduslovi:</w:t>
      </w:r>
    </w:p>
    <w:p w14:paraId="19940B22" w14:textId="77777777" w:rsidR="0082311E" w:rsidRPr="00090B93" w:rsidRDefault="0082311E" w:rsidP="0082311E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Prethodna registracija/Prethodno logovanje.</w:t>
      </w:r>
    </w:p>
    <w:p w14:paraId="5F7BD1F2" w14:textId="77777777" w:rsidR="0082311E" w:rsidRPr="00090B93" w:rsidRDefault="0082311E" w:rsidP="0082311E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Osnovni tok:</w:t>
      </w:r>
    </w:p>
    <w:p w14:paraId="2C320C67" w14:textId="646B911E" w:rsidR="0082311E" w:rsidRPr="00090B93" w:rsidRDefault="0082311E" w:rsidP="0082311E">
      <w:pPr>
        <w:pStyle w:val="BodyText"/>
        <w:numPr>
          <w:ilvl w:val="0"/>
          <w:numId w:val="46"/>
        </w:numPr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Administrator će imati mogućnost da izbriše svaki komentar od strane korisnika aplikacije, ukoliko smatra da je neprikladan.</w:t>
      </w:r>
    </w:p>
    <w:p w14:paraId="17129CF1" w14:textId="4EB969E9" w:rsidR="0082311E" w:rsidRPr="00090B93" w:rsidRDefault="0082311E" w:rsidP="0082311E">
      <w:pPr>
        <w:pStyle w:val="BodyText"/>
        <w:numPr>
          <w:ilvl w:val="0"/>
          <w:numId w:val="46"/>
        </w:numPr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Pritiskom na dugme „Delete comment“ , koje se nalazi pored svakog komentara koje korisnici ostavljaju, administrator uklanja dati komentar.</w:t>
      </w:r>
    </w:p>
    <w:p w14:paraId="39F53F62" w14:textId="77777777" w:rsidR="0082311E" w:rsidRPr="00090B93" w:rsidRDefault="0082311E" w:rsidP="0082311E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Izuzetci:</w:t>
      </w:r>
    </w:p>
    <w:p w14:paraId="108D65B3" w14:textId="77777777" w:rsidR="0082311E" w:rsidRPr="00090B93" w:rsidRDefault="0082311E" w:rsidP="0082311E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Nema.</w:t>
      </w:r>
    </w:p>
    <w:p w14:paraId="1B83485D" w14:textId="77777777" w:rsidR="0082311E" w:rsidRPr="00090B93" w:rsidRDefault="0082311E" w:rsidP="0082311E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Posledice:</w:t>
      </w:r>
    </w:p>
    <w:p w14:paraId="167BE471" w14:textId="0FE9FE55" w:rsidR="0082311E" w:rsidRPr="00090B93" w:rsidRDefault="0082311E" w:rsidP="0082311E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lang w:val="sr-Latn-RS"/>
        </w:rPr>
        <w:t>Tekuća stranica je stranica na kojoj se nalazi dati komentar koji administrator želi ukloniti.</w:t>
      </w:r>
    </w:p>
    <w:p w14:paraId="29F76F8F" w14:textId="77777777" w:rsidR="0082311E" w:rsidRPr="00090B93" w:rsidRDefault="0082311E" w:rsidP="0082311E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090B93">
        <w:rPr>
          <w:b/>
          <w:bCs/>
          <w:sz w:val="24"/>
          <w:szCs w:val="24"/>
          <w:lang w:val="sr-Latn-RS"/>
        </w:rPr>
        <w:t>Dijagram sekvence:</w:t>
      </w:r>
    </w:p>
    <w:p w14:paraId="13803F5F" w14:textId="1ECECF03" w:rsidR="00B17EC4" w:rsidRPr="00090B93" w:rsidRDefault="0082311E" w:rsidP="0082311E">
      <w:pPr>
        <w:pStyle w:val="BodyText"/>
        <w:rPr>
          <w:sz w:val="24"/>
          <w:szCs w:val="24"/>
          <w:lang w:val="sr-Latn-RS"/>
        </w:rPr>
      </w:pPr>
      <w:r w:rsidRPr="00090B93">
        <w:rPr>
          <w:sz w:val="24"/>
          <w:szCs w:val="24"/>
          <w:highlight w:val="yellow"/>
          <w:lang w:val="sr-Latn-RS"/>
        </w:rPr>
        <w:t>...</w:t>
      </w:r>
    </w:p>
    <w:p w14:paraId="559E730B" w14:textId="0EAC9746" w:rsidR="005372E9" w:rsidRPr="00090B93" w:rsidRDefault="005372E9" w:rsidP="005372E9">
      <w:pPr>
        <w:pStyle w:val="Heading1"/>
        <w:ind w:left="360" w:hanging="360"/>
        <w:contextualSpacing/>
        <w:jc w:val="left"/>
        <w:rPr>
          <w:lang w:val="sr-Latn-RS"/>
        </w:rPr>
      </w:pPr>
      <w:bookmarkStart w:id="25" w:name="_Toc531000945"/>
      <w:bookmarkStart w:id="26" w:name="_Toc89183020"/>
      <w:r w:rsidRPr="00090B93">
        <w:rPr>
          <w:lang w:val="sr-Latn-RS"/>
        </w:rPr>
        <w:t>7.Dodatni zahtevi</w:t>
      </w:r>
      <w:bookmarkEnd w:id="25"/>
      <w:bookmarkEnd w:id="26"/>
    </w:p>
    <w:p w14:paraId="0E341799" w14:textId="77777777" w:rsidR="009548CF" w:rsidRPr="00090B93" w:rsidRDefault="009548CF" w:rsidP="009548CF">
      <w:pPr>
        <w:rPr>
          <w:lang w:val="sr-Latn-RS"/>
        </w:rPr>
      </w:pPr>
    </w:p>
    <w:p w14:paraId="3AB04410" w14:textId="218152EB" w:rsidR="005372E9" w:rsidRPr="00090B93" w:rsidRDefault="005372E9" w:rsidP="005372E9">
      <w:pPr>
        <w:pStyle w:val="Heading2"/>
        <w:numPr>
          <w:ilvl w:val="1"/>
          <w:numId w:val="0"/>
        </w:numPr>
        <w:ind w:left="576" w:hanging="576"/>
        <w:contextualSpacing/>
        <w:jc w:val="left"/>
        <w:rPr>
          <w:color w:val="auto"/>
          <w:lang w:val="sr-Latn-RS"/>
        </w:rPr>
      </w:pPr>
      <w:bookmarkStart w:id="27" w:name="_Toc531000946"/>
      <w:bookmarkStart w:id="28" w:name="_Toc89183021"/>
      <w:r w:rsidRPr="00090B93">
        <w:rPr>
          <w:color w:val="auto"/>
          <w:lang w:val="sr-Latn-RS"/>
        </w:rPr>
        <w:lastRenderedPageBreak/>
        <w:t>7.1 Funkcionalnost</w:t>
      </w:r>
      <w:bookmarkEnd w:id="27"/>
      <w:bookmarkEnd w:id="28"/>
    </w:p>
    <w:p w14:paraId="7956B6B8" w14:textId="77777777" w:rsidR="009548CF" w:rsidRPr="00090B93" w:rsidRDefault="009548CF" w:rsidP="009548CF">
      <w:pPr>
        <w:rPr>
          <w:lang w:val="sr-Latn-RS"/>
        </w:rPr>
      </w:pPr>
    </w:p>
    <w:p w14:paraId="172FF634" w14:textId="77777777" w:rsidR="005372E9" w:rsidRPr="00090B93" w:rsidRDefault="005372E9" w:rsidP="005372E9">
      <w:pPr>
        <w:ind w:left="576"/>
        <w:rPr>
          <w:lang w:val="sr-Latn-RS"/>
        </w:rPr>
      </w:pPr>
      <w:r w:rsidRPr="00090B93">
        <w:rPr>
          <w:lang w:val="sr-Latn-RS"/>
        </w:rPr>
        <w:t>U ovom odeljku su specificirani funkcionalni zahtevi koji su zajednički za više slučajeva korišćenja.</w:t>
      </w:r>
    </w:p>
    <w:p w14:paraId="2604DAF2" w14:textId="33368575" w:rsidR="005372E9" w:rsidRPr="00090B93" w:rsidRDefault="006A4578" w:rsidP="005372E9">
      <w:pPr>
        <w:ind w:left="576"/>
        <w:rPr>
          <w:lang w:val="sr-Latn-RS"/>
        </w:rPr>
      </w:pPr>
      <w:r w:rsidRPr="00090B93">
        <w:rPr>
          <w:lang w:val="sr-Latn-RS"/>
        </w:rPr>
        <w:t>MAP</w:t>
      </w:r>
      <w:r w:rsidR="005372E9" w:rsidRPr="00090B93">
        <w:rPr>
          <w:lang w:val="sr-Latn-RS"/>
        </w:rPr>
        <w:t xml:space="preserve"> aplikacija ne zahteva nikakve dodatne funkcionalnosti.</w:t>
      </w:r>
    </w:p>
    <w:p w14:paraId="23503648" w14:textId="2CC63B6D" w:rsidR="005372E9" w:rsidRPr="00090B93" w:rsidRDefault="005372E9" w:rsidP="005372E9">
      <w:pPr>
        <w:pStyle w:val="Heading2"/>
        <w:numPr>
          <w:ilvl w:val="1"/>
          <w:numId w:val="34"/>
        </w:numPr>
        <w:contextualSpacing/>
        <w:jc w:val="left"/>
        <w:rPr>
          <w:color w:val="auto"/>
          <w:lang w:val="sr-Latn-RS"/>
        </w:rPr>
      </w:pPr>
      <w:bookmarkStart w:id="29" w:name="_Toc531000947"/>
      <w:bookmarkStart w:id="30" w:name="_Toc89183022"/>
      <w:r w:rsidRPr="00090B93">
        <w:rPr>
          <w:color w:val="auto"/>
          <w:lang w:val="sr-Latn-RS"/>
        </w:rPr>
        <w:t>Upotrebljivost</w:t>
      </w:r>
      <w:bookmarkEnd w:id="29"/>
      <w:bookmarkEnd w:id="30"/>
    </w:p>
    <w:p w14:paraId="4BE28BDB" w14:textId="77777777" w:rsidR="009548CF" w:rsidRPr="00090B93" w:rsidRDefault="009548CF" w:rsidP="009548CF">
      <w:pPr>
        <w:rPr>
          <w:lang w:val="sr-Latn-RS"/>
        </w:rPr>
      </w:pPr>
    </w:p>
    <w:p w14:paraId="573F1CC1" w14:textId="5E4D18B0" w:rsidR="005372E9" w:rsidRPr="00090B93" w:rsidRDefault="005372E9" w:rsidP="005372E9">
      <w:pPr>
        <w:ind w:left="576"/>
        <w:rPr>
          <w:lang w:val="sr-Latn-RS"/>
        </w:rPr>
      </w:pPr>
      <w:r w:rsidRPr="00090B93">
        <w:rPr>
          <w:lang w:val="sr-Latn-RS"/>
        </w:rPr>
        <w:t>U ovom odeljku su specificirani zahtevi koji su vezani za, ili utiču, na upotrebljivost aplikacije koja se razvija.</w:t>
      </w:r>
    </w:p>
    <w:p w14:paraId="4EB910CC" w14:textId="77777777" w:rsidR="009548CF" w:rsidRPr="00090B93" w:rsidRDefault="009548CF" w:rsidP="005372E9">
      <w:pPr>
        <w:ind w:left="576"/>
        <w:rPr>
          <w:lang w:val="sr-Latn-RS"/>
        </w:rPr>
      </w:pPr>
    </w:p>
    <w:p w14:paraId="2B3F0596" w14:textId="77777777" w:rsidR="005372E9" w:rsidRPr="00090B93" w:rsidRDefault="005372E9" w:rsidP="005372E9">
      <w:pPr>
        <w:ind w:left="576"/>
        <w:rPr>
          <w:b/>
          <w:lang w:val="sr-Latn-RS"/>
        </w:rPr>
      </w:pPr>
      <w:r w:rsidRPr="00090B93">
        <w:rPr>
          <w:b/>
          <w:lang w:val="sr-Latn-RS"/>
        </w:rPr>
        <w:t>Korisnički interfejs prilagođen korisniku:</w:t>
      </w:r>
    </w:p>
    <w:p w14:paraId="2BC60D6E" w14:textId="40091E4F" w:rsidR="005372E9" w:rsidRPr="00090B93" w:rsidRDefault="005372E9" w:rsidP="005372E9">
      <w:pPr>
        <w:ind w:left="576"/>
        <w:rPr>
          <w:lang w:val="sr-Latn-RS"/>
        </w:rPr>
      </w:pPr>
      <w:r w:rsidRPr="00090B93">
        <w:rPr>
          <w:lang w:val="sr-Latn-RS"/>
        </w:rPr>
        <w:t xml:space="preserve">Korisnički interfejs </w:t>
      </w:r>
      <w:r w:rsidR="006A4578" w:rsidRPr="00090B93">
        <w:rPr>
          <w:lang w:val="sr-Latn-RS"/>
        </w:rPr>
        <w:t>MAP</w:t>
      </w:r>
      <w:r w:rsidRPr="00090B93">
        <w:rPr>
          <w:lang w:val="sr-Latn-RS"/>
        </w:rPr>
        <w:t xml:space="preserve"> aplikacije će biti dizajniran tako da bude omogućeno jednostavno i intuitivno koriščenje bez potrebe za organizovanjem dodatne obuke.</w:t>
      </w:r>
    </w:p>
    <w:p w14:paraId="67FE08CE" w14:textId="5C229E0D" w:rsidR="005372E9" w:rsidRPr="00090B93" w:rsidRDefault="005372E9" w:rsidP="009548CF">
      <w:pPr>
        <w:pStyle w:val="Heading2"/>
        <w:numPr>
          <w:ilvl w:val="1"/>
          <w:numId w:val="34"/>
        </w:numPr>
        <w:contextualSpacing/>
        <w:jc w:val="left"/>
        <w:rPr>
          <w:color w:val="auto"/>
          <w:lang w:val="sr-Latn-RS"/>
        </w:rPr>
      </w:pPr>
      <w:bookmarkStart w:id="31" w:name="_Toc531000948"/>
      <w:bookmarkStart w:id="32" w:name="_Toc89183023"/>
      <w:r w:rsidRPr="00090B93">
        <w:rPr>
          <w:color w:val="auto"/>
          <w:lang w:val="sr-Latn-RS"/>
        </w:rPr>
        <w:t>Pouzdanost</w:t>
      </w:r>
      <w:bookmarkEnd w:id="31"/>
      <w:bookmarkEnd w:id="32"/>
    </w:p>
    <w:p w14:paraId="2B4DA0E8" w14:textId="77777777" w:rsidR="009548CF" w:rsidRPr="00090B93" w:rsidRDefault="009548CF" w:rsidP="009548CF">
      <w:pPr>
        <w:pStyle w:val="ListParagraph"/>
        <w:rPr>
          <w:lang w:val="sr-Latn-RS"/>
        </w:rPr>
      </w:pPr>
    </w:p>
    <w:p w14:paraId="17A4AA7E" w14:textId="77777777" w:rsidR="005372E9" w:rsidRPr="00090B93" w:rsidRDefault="005372E9" w:rsidP="005372E9">
      <w:pPr>
        <w:ind w:left="576"/>
        <w:rPr>
          <w:lang w:val="sr-Latn-RS"/>
        </w:rPr>
      </w:pPr>
      <w:r w:rsidRPr="00090B93">
        <w:rPr>
          <w:lang w:val="sr-Latn-RS"/>
        </w:rPr>
        <w:t>U ovom odeljku su specificirani zahtevi u pogledu pouzdanosti aplikacije koja se razvija.</w:t>
      </w:r>
    </w:p>
    <w:p w14:paraId="180985A0" w14:textId="77777777" w:rsidR="009548CF" w:rsidRPr="00090B93" w:rsidRDefault="009548CF" w:rsidP="005372E9">
      <w:pPr>
        <w:ind w:left="576"/>
        <w:rPr>
          <w:b/>
          <w:lang w:val="sr-Latn-RS"/>
        </w:rPr>
      </w:pPr>
    </w:p>
    <w:p w14:paraId="232D6D94" w14:textId="191D671D" w:rsidR="005372E9" w:rsidRPr="00090B93" w:rsidRDefault="005372E9" w:rsidP="005372E9">
      <w:pPr>
        <w:ind w:left="576"/>
        <w:rPr>
          <w:b/>
          <w:lang w:val="sr-Latn-RS"/>
        </w:rPr>
      </w:pPr>
      <w:r w:rsidRPr="00090B93">
        <w:rPr>
          <w:b/>
          <w:lang w:val="sr-Latn-RS"/>
        </w:rPr>
        <w:t>Dostupnost:</w:t>
      </w:r>
    </w:p>
    <w:p w14:paraId="20D19D63" w14:textId="45391302" w:rsidR="005372E9" w:rsidRPr="00090B93" w:rsidRDefault="006A4578" w:rsidP="005372E9">
      <w:pPr>
        <w:ind w:left="576"/>
        <w:rPr>
          <w:lang w:val="sr-Latn-RS"/>
        </w:rPr>
      </w:pPr>
      <w:r w:rsidRPr="00090B93">
        <w:rPr>
          <w:lang w:val="sr-Latn-RS"/>
        </w:rPr>
        <w:t>MAP</w:t>
      </w:r>
      <w:r w:rsidR="005372E9" w:rsidRPr="00090B93">
        <w:rPr>
          <w:lang w:val="sr-Latn-RS"/>
        </w:rPr>
        <w:t xml:space="preserve"> aplikacija će biti dostupna 24 časa dnevno, 7 dana u nedelji. </w:t>
      </w:r>
    </w:p>
    <w:p w14:paraId="0BFFDDEA" w14:textId="77777777" w:rsidR="009548CF" w:rsidRPr="00090B93" w:rsidRDefault="009548CF" w:rsidP="005372E9">
      <w:pPr>
        <w:ind w:left="576"/>
        <w:rPr>
          <w:lang w:val="sr-Latn-RS"/>
        </w:rPr>
      </w:pPr>
    </w:p>
    <w:p w14:paraId="30CBA3B8" w14:textId="23361EDD" w:rsidR="009548CF" w:rsidRPr="00090B93" w:rsidRDefault="009548CF" w:rsidP="009548CF">
      <w:pPr>
        <w:pStyle w:val="Heading2"/>
        <w:numPr>
          <w:ilvl w:val="1"/>
          <w:numId w:val="34"/>
        </w:numPr>
        <w:contextualSpacing/>
        <w:jc w:val="left"/>
        <w:rPr>
          <w:color w:val="auto"/>
          <w:lang w:val="sr-Latn-RS"/>
        </w:rPr>
      </w:pPr>
      <w:bookmarkStart w:id="33" w:name="_Toc531000949"/>
      <w:bookmarkStart w:id="34" w:name="_Toc89183024"/>
      <w:r w:rsidRPr="00090B93">
        <w:rPr>
          <w:color w:val="auto"/>
          <w:lang w:val="sr-Latn-RS"/>
        </w:rPr>
        <w:t>Performanse</w:t>
      </w:r>
      <w:bookmarkEnd w:id="33"/>
      <w:bookmarkEnd w:id="34"/>
    </w:p>
    <w:p w14:paraId="7A7630AC" w14:textId="77777777" w:rsidR="009548CF" w:rsidRPr="00090B93" w:rsidRDefault="009548CF" w:rsidP="009548CF">
      <w:pPr>
        <w:pStyle w:val="ListParagraph"/>
        <w:rPr>
          <w:lang w:val="sr-Latn-RS"/>
        </w:rPr>
      </w:pPr>
    </w:p>
    <w:p w14:paraId="32CF4C47" w14:textId="369CF139" w:rsidR="005372E9" w:rsidRPr="00090B93" w:rsidRDefault="005372E9" w:rsidP="005372E9">
      <w:pPr>
        <w:ind w:left="576"/>
        <w:rPr>
          <w:lang w:val="sr-Latn-RS"/>
        </w:rPr>
      </w:pPr>
      <w:r w:rsidRPr="00090B93">
        <w:rPr>
          <w:lang w:val="sr-Latn-RS"/>
        </w:rPr>
        <w:t>U ovom odeljku su specificirani zahtevi koji definišu željene performanse aplikacije koja se razvija.</w:t>
      </w:r>
    </w:p>
    <w:p w14:paraId="3DDEEC74" w14:textId="77777777" w:rsidR="009548CF" w:rsidRPr="00090B93" w:rsidRDefault="009548CF" w:rsidP="005372E9">
      <w:pPr>
        <w:ind w:left="576"/>
        <w:rPr>
          <w:lang w:val="sr-Latn-RS"/>
        </w:rPr>
      </w:pPr>
    </w:p>
    <w:p w14:paraId="55ADFDE8" w14:textId="77777777" w:rsidR="005372E9" w:rsidRPr="00090B93" w:rsidRDefault="005372E9" w:rsidP="005372E9">
      <w:pPr>
        <w:ind w:left="576"/>
        <w:rPr>
          <w:b/>
          <w:lang w:val="sr-Latn-RS"/>
        </w:rPr>
      </w:pPr>
      <w:r w:rsidRPr="00090B93">
        <w:rPr>
          <w:b/>
          <w:lang w:val="sr-Latn-RS"/>
        </w:rPr>
        <w:t>Broj korisnika koji istovremeno pristupaju:</w:t>
      </w:r>
    </w:p>
    <w:p w14:paraId="0EF29D61" w14:textId="2C21E254" w:rsidR="005372E9" w:rsidRPr="00090B93" w:rsidRDefault="005372E9" w:rsidP="005372E9">
      <w:pPr>
        <w:ind w:left="576"/>
        <w:rPr>
          <w:lang w:val="sr-Latn-RS"/>
        </w:rPr>
      </w:pPr>
      <w:r w:rsidRPr="00090B93">
        <w:rPr>
          <w:lang w:val="sr-Latn-RS"/>
        </w:rPr>
        <w:t>Aplikacija će podržati jednog korisnika za jednim računarom.</w:t>
      </w:r>
    </w:p>
    <w:p w14:paraId="2AF46F3B" w14:textId="77777777" w:rsidR="009548CF" w:rsidRPr="00090B93" w:rsidRDefault="009548CF" w:rsidP="005372E9">
      <w:pPr>
        <w:ind w:left="576"/>
        <w:rPr>
          <w:lang w:val="sr-Latn-RS"/>
        </w:rPr>
      </w:pPr>
    </w:p>
    <w:p w14:paraId="0C8C3B87" w14:textId="77777777" w:rsidR="005372E9" w:rsidRPr="00090B93" w:rsidRDefault="005372E9" w:rsidP="005372E9">
      <w:pPr>
        <w:ind w:left="576"/>
        <w:rPr>
          <w:b/>
          <w:lang w:val="sr-Latn-RS"/>
        </w:rPr>
      </w:pPr>
      <w:r w:rsidRPr="00090B93">
        <w:rPr>
          <w:b/>
          <w:lang w:val="sr-Latn-RS"/>
        </w:rPr>
        <w:t>Vreme odziva za pristup bazi podataka:</w:t>
      </w:r>
    </w:p>
    <w:p w14:paraId="7AD460BD" w14:textId="1B969C08" w:rsidR="005372E9" w:rsidRPr="00090B93" w:rsidRDefault="005372E9" w:rsidP="005372E9">
      <w:pPr>
        <w:ind w:left="576"/>
        <w:rPr>
          <w:lang w:val="sr-Latn-RS"/>
        </w:rPr>
      </w:pPr>
      <w:r w:rsidRPr="00090B93">
        <w:rPr>
          <w:lang w:val="sr-Latn-RS"/>
        </w:rPr>
        <w:t>Vreme potrebno za pristupanje bazi podataka u cilju izvršenja nekog upita ne sme da bude veće od 5 sekundi.</w:t>
      </w:r>
    </w:p>
    <w:p w14:paraId="4090236D" w14:textId="04F51940" w:rsidR="005372E9" w:rsidRPr="00090B93" w:rsidRDefault="009548CF" w:rsidP="009548CF">
      <w:pPr>
        <w:pStyle w:val="Heading2"/>
        <w:numPr>
          <w:ilvl w:val="1"/>
          <w:numId w:val="0"/>
        </w:numPr>
        <w:contextualSpacing/>
        <w:jc w:val="left"/>
        <w:rPr>
          <w:color w:val="auto"/>
          <w:lang w:val="sr-Latn-RS"/>
        </w:rPr>
      </w:pPr>
      <w:bookmarkStart w:id="35" w:name="_Toc531000950"/>
      <w:bookmarkStart w:id="36" w:name="_Toc89183025"/>
      <w:r w:rsidRPr="00090B93">
        <w:rPr>
          <w:color w:val="auto"/>
          <w:lang w:val="sr-Latn-RS"/>
        </w:rPr>
        <w:lastRenderedPageBreak/>
        <w:t xml:space="preserve">7.5 </w:t>
      </w:r>
      <w:r w:rsidR="005372E9" w:rsidRPr="00090B93">
        <w:rPr>
          <w:color w:val="auto"/>
          <w:lang w:val="sr-Latn-RS"/>
        </w:rPr>
        <w:t>Podrška i održavanje</w:t>
      </w:r>
      <w:bookmarkEnd w:id="35"/>
      <w:bookmarkEnd w:id="36"/>
    </w:p>
    <w:p w14:paraId="49D6559C" w14:textId="77777777" w:rsidR="009548CF" w:rsidRPr="00090B93" w:rsidRDefault="009548CF" w:rsidP="009548CF">
      <w:pPr>
        <w:rPr>
          <w:lang w:val="sr-Latn-RS"/>
        </w:rPr>
      </w:pPr>
    </w:p>
    <w:p w14:paraId="74ABF4AC" w14:textId="77777777" w:rsidR="005372E9" w:rsidRPr="00090B93" w:rsidRDefault="005372E9" w:rsidP="005372E9">
      <w:pPr>
        <w:ind w:left="576"/>
        <w:rPr>
          <w:lang w:val="sr-Latn-RS"/>
        </w:rPr>
      </w:pPr>
      <w:r w:rsidRPr="00090B93">
        <w:rPr>
          <w:lang w:val="sr-Latn-RS"/>
        </w:rPr>
        <w:t>U ovom odeljku su specificirani zahtevi koji treba da unaprede stepen podrške i mogućnost održavanja aplikacije koja se razvija.</w:t>
      </w:r>
    </w:p>
    <w:p w14:paraId="03D64FCB" w14:textId="40DCF25D" w:rsidR="005372E9" w:rsidRPr="00090B93" w:rsidRDefault="006A4578" w:rsidP="005372E9">
      <w:pPr>
        <w:ind w:left="576"/>
        <w:rPr>
          <w:lang w:val="sr-Latn-RS"/>
        </w:rPr>
      </w:pPr>
      <w:r w:rsidRPr="00090B93">
        <w:rPr>
          <w:lang w:val="sr-Latn-RS"/>
        </w:rPr>
        <w:t>MAP</w:t>
      </w:r>
      <w:r w:rsidR="009548CF" w:rsidRPr="00090B93">
        <w:rPr>
          <w:lang w:val="sr-Latn-RS"/>
        </w:rPr>
        <w:t xml:space="preserve"> </w:t>
      </w:r>
      <w:r w:rsidR="005372E9" w:rsidRPr="00090B93">
        <w:rPr>
          <w:lang w:val="sr-Latn-RS"/>
        </w:rPr>
        <w:t>aplikacija ne zahteva posebnu podršku i održavanje.</w:t>
      </w:r>
    </w:p>
    <w:p w14:paraId="4FBFC209" w14:textId="4A36FA23" w:rsidR="005372E9" w:rsidRPr="00090B93" w:rsidRDefault="009548CF" w:rsidP="005372E9">
      <w:pPr>
        <w:pStyle w:val="Heading2"/>
        <w:numPr>
          <w:ilvl w:val="1"/>
          <w:numId w:val="0"/>
        </w:numPr>
        <w:ind w:left="576" w:hanging="576"/>
        <w:contextualSpacing/>
        <w:jc w:val="left"/>
        <w:rPr>
          <w:color w:val="auto"/>
          <w:lang w:val="sr-Latn-RS"/>
        </w:rPr>
      </w:pPr>
      <w:bookmarkStart w:id="37" w:name="_Toc531000951"/>
      <w:bookmarkStart w:id="38" w:name="_Toc89183026"/>
      <w:r w:rsidRPr="00090B93">
        <w:rPr>
          <w:color w:val="auto"/>
          <w:lang w:val="sr-Latn-RS"/>
        </w:rPr>
        <w:t xml:space="preserve">7.6 </w:t>
      </w:r>
      <w:r w:rsidR="005372E9" w:rsidRPr="00090B93">
        <w:rPr>
          <w:color w:val="auto"/>
          <w:lang w:val="sr-Latn-RS"/>
        </w:rPr>
        <w:t>Ograničenja</w:t>
      </w:r>
      <w:bookmarkEnd w:id="37"/>
      <w:bookmarkEnd w:id="38"/>
    </w:p>
    <w:p w14:paraId="3A26FE43" w14:textId="77777777" w:rsidR="009548CF" w:rsidRPr="00090B93" w:rsidRDefault="009548CF" w:rsidP="009548CF">
      <w:pPr>
        <w:rPr>
          <w:lang w:val="sr-Latn-RS"/>
        </w:rPr>
      </w:pPr>
    </w:p>
    <w:p w14:paraId="0A83C251" w14:textId="77777777" w:rsidR="005372E9" w:rsidRPr="00090B93" w:rsidRDefault="005372E9" w:rsidP="005372E9">
      <w:pPr>
        <w:ind w:left="576"/>
        <w:rPr>
          <w:lang w:val="sr-Latn-RS"/>
        </w:rPr>
      </w:pPr>
      <w:r w:rsidRPr="00090B93">
        <w:rPr>
          <w:lang w:val="sr-Latn-RS"/>
        </w:rPr>
        <w:t>U ovom odeljku su specificirana ograničenja kojih se treba pridržavati pri projektovanju aplikacije koja se razvija.</w:t>
      </w:r>
    </w:p>
    <w:p w14:paraId="7BC2583E" w14:textId="77777777" w:rsidR="005372E9" w:rsidRPr="00090B93" w:rsidRDefault="005372E9" w:rsidP="005372E9">
      <w:pPr>
        <w:ind w:left="576"/>
        <w:rPr>
          <w:lang w:val="sr-Latn-RS"/>
        </w:rPr>
      </w:pPr>
    </w:p>
    <w:p w14:paraId="274CC135" w14:textId="77777777" w:rsidR="005372E9" w:rsidRPr="00090B93" w:rsidRDefault="005372E9" w:rsidP="005372E9">
      <w:pPr>
        <w:ind w:left="600"/>
        <w:jc w:val="left"/>
        <w:rPr>
          <w:b/>
          <w:lang w:val="sr-Latn-RS"/>
        </w:rPr>
      </w:pPr>
      <w:r w:rsidRPr="00090B93">
        <w:rPr>
          <w:b/>
          <w:lang w:val="sr-Latn-RS"/>
        </w:rPr>
        <w:t>Tipovi internet pretraživača:</w:t>
      </w:r>
    </w:p>
    <w:p w14:paraId="246465C3" w14:textId="45863473" w:rsidR="005372E9" w:rsidRPr="00090B93" w:rsidRDefault="005372E9" w:rsidP="005372E9">
      <w:pPr>
        <w:ind w:left="600"/>
        <w:jc w:val="left"/>
        <w:rPr>
          <w:bCs/>
          <w:lang w:val="sr-Latn-RS"/>
        </w:rPr>
      </w:pPr>
      <w:r w:rsidRPr="00090B93">
        <w:rPr>
          <w:bCs/>
          <w:lang w:val="sr-Latn-RS"/>
        </w:rPr>
        <w:t>Google Chrome, Mozilla Firefox, Brave, Opera i Internet Explorer.</w:t>
      </w:r>
      <w:r w:rsidRPr="00090B93">
        <w:rPr>
          <w:bCs/>
          <w:lang w:val="sr-Latn-RS"/>
        </w:rPr>
        <w:br/>
      </w:r>
    </w:p>
    <w:p w14:paraId="747E1131" w14:textId="4675645C" w:rsidR="00B17EC4" w:rsidRPr="00090B93" w:rsidRDefault="00B17EC4" w:rsidP="00B17EC4">
      <w:pPr>
        <w:rPr>
          <w:lang w:val="sr-Latn-RS"/>
        </w:rPr>
      </w:pPr>
    </w:p>
    <w:sectPr w:rsidR="00B17EC4" w:rsidRPr="00090B93" w:rsidSect="006601A1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97FD8" w14:textId="77777777" w:rsidR="00F44960" w:rsidRDefault="00F44960" w:rsidP="006601A1">
      <w:pPr>
        <w:spacing w:after="0" w:line="240" w:lineRule="auto"/>
      </w:pPr>
      <w:r>
        <w:separator/>
      </w:r>
    </w:p>
  </w:endnote>
  <w:endnote w:type="continuationSeparator" w:id="0">
    <w:p w14:paraId="76976F05" w14:textId="77777777" w:rsidR="00F44960" w:rsidRDefault="00F44960" w:rsidP="00660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D1F95" w14:textId="77777777" w:rsidR="00455235" w:rsidRDefault="00455235" w:rsidP="00FF2AC1">
    <w:pPr>
      <w:pStyle w:val="Footer"/>
      <w:jc w:val="right"/>
    </w:pPr>
  </w:p>
  <w:tbl>
    <w:tblPr>
      <w:tblW w:w="9249" w:type="dxa"/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455235" w:rsidRPr="00FF2AC1" w14:paraId="5387B87B" w14:textId="77777777" w:rsidTr="00FF2AC1">
      <w:tc>
        <w:tcPr>
          <w:tcW w:w="2538" w:type="dxa"/>
        </w:tcPr>
        <w:p w14:paraId="56315C49" w14:textId="77777777" w:rsidR="00455235" w:rsidRPr="00FF2AC1" w:rsidRDefault="00455235" w:rsidP="00FF2AC1">
          <w:pPr>
            <w:widowControl w:val="0"/>
            <w:spacing w:after="0" w:line="240" w:lineRule="atLeast"/>
            <w:ind w:right="360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>Poverljivo</w:t>
          </w:r>
        </w:p>
      </w:tc>
      <w:tc>
        <w:tcPr>
          <w:tcW w:w="4516" w:type="dxa"/>
        </w:tcPr>
        <w:p w14:paraId="3EAE4F76" w14:textId="214E248F" w:rsidR="00455235" w:rsidRPr="00FF2AC1" w:rsidRDefault="00D659C9" w:rsidP="00FF2AC1">
          <w:pPr>
            <w:widowControl w:val="0"/>
            <w:spacing w:after="0" w:line="240" w:lineRule="atLeast"/>
            <w:jc w:val="center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Enn</w:t>
          </w:r>
          <w:r w:rsidR="00455235">
            <w:rPr>
              <w:rFonts w:eastAsia="Times New Roman" w:cs="Times New Roman"/>
              <w:sz w:val="20"/>
              <w:szCs w:val="20"/>
              <w:lang w:val="sr-Latn-CS" w:eastAsia="sr-Latn-CS"/>
            </w:rPr>
            <w:t>, 20</w:t>
          </w: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21</w:t>
          </w:r>
        </w:p>
      </w:tc>
      <w:tc>
        <w:tcPr>
          <w:tcW w:w="2195" w:type="dxa"/>
        </w:tcPr>
        <w:p w14:paraId="402B2DC5" w14:textId="77777777" w:rsidR="00455235" w:rsidRPr="00FF2AC1" w:rsidRDefault="00455235" w:rsidP="00FF2AC1">
          <w:pPr>
            <w:widowControl w:val="0"/>
            <w:spacing w:after="0" w:line="240" w:lineRule="atLeast"/>
            <w:jc w:val="righ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 xml:space="preserve">Strana 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begin"/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instrText xml:space="preserve"> PAGE </w:instrTex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 w:rsidRPr="00FF2AC1">
            <w:rPr>
              <w:rFonts w:eastAsia="Times New Roman" w:cs="Times New Roman"/>
              <w:noProof/>
              <w:sz w:val="20"/>
              <w:szCs w:val="20"/>
              <w:lang w:val="sr-Latn-CS" w:eastAsia="sr-Latn-CS"/>
            </w:rPr>
            <w:t>7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end"/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 xml:space="preserve"> od 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begin"/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instrText xml:space="preserve"> NUMPAGES  \* MERGEFORMAT </w:instrTex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 w:rsidRPr="00FF2AC1">
            <w:rPr>
              <w:rFonts w:eastAsia="Times New Roman" w:cs="Times New Roman"/>
              <w:noProof/>
              <w:sz w:val="20"/>
              <w:szCs w:val="20"/>
              <w:lang w:val="sr-Latn-CS" w:eastAsia="sr-Latn-CS"/>
            </w:rPr>
            <w:t>7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end"/>
          </w:r>
        </w:p>
      </w:tc>
    </w:tr>
  </w:tbl>
  <w:p w14:paraId="18BD1F54" w14:textId="77777777" w:rsidR="00455235" w:rsidRPr="00E15E10" w:rsidRDefault="00455235" w:rsidP="00FF2AC1">
    <w:pPr>
      <w:pStyle w:val="Footer"/>
      <w:jc w:val="right"/>
      <w:rPr>
        <w:lang w:val="sr-Latn-R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370B9" w14:textId="77777777" w:rsidR="00F44960" w:rsidRDefault="00F44960" w:rsidP="006601A1">
      <w:pPr>
        <w:spacing w:after="0" w:line="240" w:lineRule="auto"/>
      </w:pPr>
      <w:r>
        <w:separator/>
      </w:r>
    </w:p>
  </w:footnote>
  <w:footnote w:type="continuationSeparator" w:id="0">
    <w:p w14:paraId="567F9072" w14:textId="77777777" w:rsidR="00F44960" w:rsidRDefault="00F44960" w:rsidP="00660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455235" w:rsidRPr="00FF2AC1" w14:paraId="0CBB5062" w14:textId="77777777" w:rsidTr="00455235">
      <w:tc>
        <w:tcPr>
          <w:tcW w:w="6379" w:type="dxa"/>
        </w:tcPr>
        <w:p w14:paraId="142E8A46" w14:textId="43B18893" w:rsidR="00455235" w:rsidRPr="00FF2AC1" w:rsidRDefault="00D659C9" w:rsidP="00FF2AC1">
          <w:pPr>
            <w:widowControl w:val="0"/>
            <w:spacing w:after="0" w:line="240" w:lineRule="atLeast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MAP</w:t>
          </w:r>
        </w:p>
      </w:tc>
      <w:tc>
        <w:tcPr>
          <w:tcW w:w="2870" w:type="dxa"/>
        </w:tcPr>
        <w:p w14:paraId="587B4963" w14:textId="77777777" w:rsidR="00455235" w:rsidRPr="00FF2AC1" w:rsidRDefault="00455235" w:rsidP="00FF2AC1">
          <w:pPr>
            <w:widowControl w:val="0"/>
            <w:tabs>
              <w:tab w:val="left" w:pos="1276"/>
            </w:tabs>
            <w:spacing w:before="40" w:after="0" w:line="240" w:lineRule="atLeast"/>
            <w:ind w:right="68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 xml:space="preserve">  Verzija:           1.0</w:t>
          </w:r>
        </w:p>
      </w:tc>
    </w:tr>
    <w:tr w:rsidR="00455235" w:rsidRPr="00FF2AC1" w14:paraId="42937E3E" w14:textId="77777777" w:rsidTr="00455235">
      <w:tc>
        <w:tcPr>
          <w:tcW w:w="6379" w:type="dxa"/>
        </w:tcPr>
        <w:p w14:paraId="090764EB" w14:textId="1FB4EA22" w:rsidR="00455235" w:rsidRPr="00FF2AC1" w:rsidRDefault="00455235" w:rsidP="00FF2AC1">
          <w:pPr>
            <w:widowControl w:val="0"/>
            <w:spacing w:after="0" w:line="240" w:lineRule="atLeast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Specifikacija zahteva</w:t>
          </w:r>
        </w:p>
      </w:tc>
      <w:tc>
        <w:tcPr>
          <w:tcW w:w="2870" w:type="dxa"/>
        </w:tcPr>
        <w:p w14:paraId="7BB75060" w14:textId="563BAB16" w:rsidR="00455235" w:rsidRPr="00FF2AC1" w:rsidRDefault="00455235" w:rsidP="00FF2AC1">
          <w:pPr>
            <w:widowControl w:val="0"/>
            <w:spacing w:after="0" w:line="240" w:lineRule="atLeast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 xml:space="preserve">  Datum: </w:t>
          </w:r>
          <w:r w:rsidR="00D659C9">
            <w:rPr>
              <w:rFonts w:eastAsia="Times New Roman" w:cs="Times New Roman"/>
              <w:sz w:val="20"/>
              <w:szCs w:val="20"/>
              <w:lang w:val="sr-Latn-CS" w:eastAsia="sr-Latn-CS"/>
            </w:rPr>
            <w:t>28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>.</w:t>
          </w: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11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>.20</w:t>
          </w:r>
          <w:r w:rsidR="00D659C9">
            <w:rPr>
              <w:rFonts w:eastAsia="Times New Roman" w:cs="Times New Roman"/>
              <w:sz w:val="20"/>
              <w:szCs w:val="20"/>
              <w:lang w:val="sr-Latn-CS" w:eastAsia="sr-Latn-CS"/>
            </w:rPr>
            <w:t>21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>. god.</w:t>
          </w:r>
        </w:p>
      </w:tc>
    </w:tr>
    <w:tr w:rsidR="00455235" w:rsidRPr="00FF2AC1" w14:paraId="66774D49" w14:textId="77777777" w:rsidTr="00092A36">
      <w:trPr>
        <w:trHeight w:val="66"/>
      </w:trPr>
      <w:tc>
        <w:tcPr>
          <w:tcW w:w="9249" w:type="dxa"/>
          <w:gridSpan w:val="2"/>
        </w:tcPr>
        <w:p w14:paraId="2F5EE4AB" w14:textId="191E7FF9" w:rsidR="00455235" w:rsidRPr="00FF2AC1" w:rsidRDefault="00D659C9" w:rsidP="00FF2AC1">
          <w:pPr>
            <w:widowControl w:val="0"/>
            <w:spacing w:after="0" w:line="240" w:lineRule="atLeast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Enn</w:t>
          </w:r>
        </w:p>
      </w:tc>
    </w:tr>
  </w:tbl>
  <w:p w14:paraId="09DCC935" w14:textId="77777777" w:rsidR="00455235" w:rsidRDefault="004552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965D5" w14:textId="77777777" w:rsidR="00455235" w:rsidRPr="00FF2AC1" w:rsidRDefault="00455235" w:rsidP="00FF2AC1">
    <w:pPr>
      <w:widowControl w:val="0"/>
      <w:spacing w:after="0" w:line="240" w:lineRule="atLeast"/>
      <w:jc w:val="left"/>
      <w:rPr>
        <w:rFonts w:eastAsia="Times New Roman" w:cs="Times New Roman"/>
        <w:szCs w:val="20"/>
        <w:lang w:eastAsia="sr-Latn-CS"/>
      </w:rPr>
    </w:pPr>
  </w:p>
  <w:p w14:paraId="74F48AF8" w14:textId="77777777" w:rsidR="00455235" w:rsidRPr="00FF2AC1" w:rsidRDefault="00455235" w:rsidP="00FF2AC1">
    <w:pPr>
      <w:widowControl w:val="0"/>
      <w:pBdr>
        <w:top w:val="single" w:sz="6" w:space="1" w:color="auto"/>
      </w:pBdr>
      <w:spacing w:after="0" w:line="240" w:lineRule="atLeast"/>
      <w:jc w:val="left"/>
      <w:rPr>
        <w:rFonts w:eastAsia="Times New Roman" w:cs="Times New Roman"/>
        <w:szCs w:val="20"/>
        <w:lang w:val="sr-Latn-RS" w:eastAsia="sr-Latn-CS"/>
      </w:rPr>
    </w:pPr>
  </w:p>
  <w:p w14:paraId="64845031" w14:textId="1D6F8530" w:rsidR="00455235" w:rsidRPr="00FF2AC1" w:rsidRDefault="00D659C9" w:rsidP="00FF2AC1">
    <w:pPr>
      <w:widowControl w:val="0"/>
      <w:pBdr>
        <w:bottom w:val="single" w:sz="6" w:space="1" w:color="auto"/>
      </w:pBdr>
      <w:spacing w:after="0" w:line="240" w:lineRule="atLeast"/>
      <w:jc w:val="right"/>
      <w:rPr>
        <w:rFonts w:ascii="Arial" w:eastAsia="Times New Roman" w:hAnsi="Arial" w:cs="Times New Roman"/>
        <w:b/>
        <w:sz w:val="36"/>
        <w:szCs w:val="20"/>
        <w:lang w:val="sr-Latn-RS" w:eastAsia="sr-Latn-CS"/>
      </w:rPr>
    </w:pPr>
    <w:r>
      <w:rPr>
        <w:rFonts w:ascii="Arial" w:eastAsia="Times New Roman" w:hAnsi="Arial" w:cs="Times New Roman"/>
        <w:b/>
        <w:sz w:val="36"/>
        <w:szCs w:val="20"/>
        <w:lang w:val="sr-Latn-RS" w:eastAsia="sr-Latn-CS"/>
      </w:rPr>
      <w:t>MAP</w:t>
    </w:r>
  </w:p>
  <w:p w14:paraId="43054AA2" w14:textId="77777777" w:rsidR="00455235" w:rsidRPr="00FF2AC1" w:rsidRDefault="00455235" w:rsidP="00FF2AC1">
    <w:pPr>
      <w:widowControl w:val="0"/>
      <w:pBdr>
        <w:bottom w:val="single" w:sz="6" w:space="1" w:color="auto"/>
      </w:pBdr>
      <w:spacing w:after="0" w:line="240" w:lineRule="atLeast"/>
      <w:jc w:val="right"/>
      <w:rPr>
        <w:rFonts w:eastAsia="Times New Roman" w:cs="Times New Roman"/>
        <w:szCs w:val="20"/>
        <w:lang w:eastAsia="sr-Latn-CS"/>
      </w:rPr>
    </w:pPr>
  </w:p>
  <w:p w14:paraId="3D0CF2BB" w14:textId="77777777" w:rsidR="00455235" w:rsidRPr="00FF2AC1" w:rsidRDefault="00455235" w:rsidP="00FF2AC1">
    <w:pPr>
      <w:widowControl w:val="0"/>
      <w:tabs>
        <w:tab w:val="center" w:pos="4320"/>
        <w:tab w:val="right" w:pos="8640"/>
      </w:tabs>
      <w:spacing w:after="0" w:line="240" w:lineRule="atLeast"/>
      <w:jc w:val="left"/>
      <w:rPr>
        <w:rFonts w:eastAsia="Times New Roman" w:cs="Times New Roman"/>
        <w:sz w:val="20"/>
        <w:szCs w:val="20"/>
        <w:lang w:eastAsia="sr-Latn-CS"/>
      </w:rPr>
    </w:pPr>
  </w:p>
  <w:p w14:paraId="34C8CD85" w14:textId="77777777" w:rsidR="00455235" w:rsidRPr="00FF2AC1" w:rsidRDefault="00455235" w:rsidP="00FF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4pt;height:11.4pt" o:bullet="t">
        <v:imagedata r:id="rId1" o:title="mso89BB"/>
      </v:shape>
    </w:pict>
  </w:numPicBullet>
  <w:abstractNum w:abstractNumId="0" w15:restartNumberingAfterBreak="0">
    <w:nsid w:val="082B01C1"/>
    <w:multiLevelType w:val="hybridMultilevel"/>
    <w:tmpl w:val="5D8C1E34"/>
    <w:lvl w:ilvl="0" w:tplc="DAE62D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3971B4"/>
    <w:multiLevelType w:val="hybridMultilevel"/>
    <w:tmpl w:val="67964F86"/>
    <w:lvl w:ilvl="0" w:tplc="916ED6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3E3556"/>
    <w:multiLevelType w:val="hybridMultilevel"/>
    <w:tmpl w:val="39B2F126"/>
    <w:lvl w:ilvl="0" w:tplc="19CCEBB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D4497"/>
    <w:multiLevelType w:val="multilevel"/>
    <w:tmpl w:val="2B94395A"/>
    <w:lvl w:ilvl="0">
      <w:start w:val="7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2D071DC"/>
    <w:multiLevelType w:val="hybridMultilevel"/>
    <w:tmpl w:val="BB2E7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C41CC"/>
    <w:multiLevelType w:val="multilevel"/>
    <w:tmpl w:val="0ADCD8B6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146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6" w15:restartNumberingAfterBreak="0">
    <w:nsid w:val="15FD3776"/>
    <w:multiLevelType w:val="hybridMultilevel"/>
    <w:tmpl w:val="1EE8271C"/>
    <w:lvl w:ilvl="0" w:tplc="081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F25882"/>
    <w:multiLevelType w:val="multilevel"/>
    <w:tmpl w:val="9AE032C4"/>
    <w:lvl w:ilvl="0">
      <w:start w:val="1"/>
      <w:numFmt w:val="decimal"/>
      <w:lvlText w:val="%1."/>
      <w:lvlJc w:val="left"/>
      <w:pPr>
        <w:ind w:left="1446" w:hanging="360"/>
      </w:pPr>
    </w:lvl>
    <w:lvl w:ilvl="1">
      <w:start w:val="1"/>
      <w:numFmt w:val="decimal"/>
      <w:isLgl/>
      <w:lvlText w:val="%1.%2"/>
      <w:lvlJc w:val="left"/>
      <w:pPr>
        <w:ind w:left="1920" w:hanging="48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514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868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3582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936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465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5004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718" w:hanging="1800"/>
      </w:pPr>
      <w:rPr>
        <w:rFonts w:hint="default"/>
        <w:sz w:val="32"/>
      </w:rPr>
    </w:lvl>
  </w:abstractNum>
  <w:abstractNum w:abstractNumId="8" w15:restartNumberingAfterBreak="0">
    <w:nsid w:val="1A415BD7"/>
    <w:multiLevelType w:val="multilevel"/>
    <w:tmpl w:val="A22AD2F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DB55693"/>
    <w:multiLevelType w:val="multilevel"/>
    <w:tmpl w:val="26E6C18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1F3A188F"/>
    <w:multiLevelType w:val="hybridMultilevel"/>
    <w:tmpl w:val="725CB158"/>
    <w:lvl w:ilvl="0" w:tplc="E4A2C3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F6C2AE8"/>
    <w:multiLevelType w:val="multilevel"/>
    <w:tmpl w:val="9AE032C4"/>
    <w:lvl w:ilvl="0">
      <w:start w:val="1"/>
      <w:numFmt w:val="decimal"/>
      <w:lvlText w:val="%1."/>
      <w:lvlJc w:val="left"/>
      <w:pPr>
        <w:ind w:left="1446" w:hanging="360"/>
      </w:pPr>
    </w:lvl>
    <w:lvl w:ilvl="1">
      <w:start w:val="1"/>
      <w:numFmt w:val="decimal"/>
      <w:isLgl/>
      <w:lvlText w:val="%1.%2"/>
      <w:lvlJc w:val="left"/>
      <w:pPr>
        <w:ind w:left="1920" w:hanging="48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514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868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3582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936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465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5004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718" w:hanging="1800"/>
      </w:pPr>
      <w:rPr>
        <w:rFonts w:hint="default"/>
        <w:sz w:val="32"/>
      </w:rPr>
    </w:lvl>
  </w:abstractNum>
  <w:abstractNum w:abstractNumId="12" w15:restartNumberingAfterBreak="0">
    <w:nsid w:val="22147F8E"/>
    <w:multiLevelType w:val="hybridMultilevel"/>
    <w:tmpl w:val="26480FF4"/>
    <w:lvl w:ilvl="0" w:tplc="5FC43DBA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3CB4A88"/>
    <w:multiLevelType w:val="hybridMultilevel"/>
    <w:tmpl w:val="22962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CB2868"/>
    <w:multiLevelType w:val="hybridMultilevel"/>
    <w:tmpl w:val="AD6456E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28D06094"/>
    <w:multiLevelType w:val="hybridMultilevel"/>
    <w:tmpl w:val="36189F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F110C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2C237CDD"/>
    <w:multiLevelType w:val="hybridMultilevel"/>
    <w:tmpl w:val="9358FA7C"/>
    <w:lvl w:ilvl="0" w:tplc="081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F951FAA"/>
    <w:multiLevelType w:val="hybridMultilevel"/>
    <w:tmpl w:val="8710DC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346C6257"/>
    <w:multiLevelType w:val="hybridMultilevel"/>
    <w:tmpl w:val="F130728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57172F7"/>
    <w:multiLevelType w:val="hybridMultilevel"/>
    <w:tmpl w:val="C6F640D4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6133890"/>
    <w:multiLevelType w:val="hybridMultilevel"/>
    <w:tmpl w:val="56101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A4E705E"/>
    <w:multiLevelType w:val="multilevel"/>
    <w:tmpl w:val="B4525C9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24" w15:restartNumberingAfterBreak="0">
    <w:nsid w:val="3BFD0D85"/>
    <w:multiLevelType w:val="hybridMultilevel"/>
    <w:tmpl w:val="B44E8C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C6B0377"/>
    <w:multiLevelType w:val="hybridMultilevel"/>
    <w:tmpl w:val="246460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A309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3D0771D2"/>
    <w:multiLevelType w:val="hybridMultilevel"/>
    <w:tmpl w:val="9C5CE708"/>
    <w:lvl w:ilvl="0" w:tplc="3B662F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F35237F"/>
    <w:multiLevelType w:val="hybridMultilevel"/>
    <w:tmpl w:val="DAE8B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3C28DC"/>
    <w:multiLevelType w:val="hybridMultilevel"/>
    <w:tmpl w:val="70DC3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18002EE"/>
    <w:multiLevelType w:val="hybridMultilevel"/>
    <w:tmpl w:val="9D706D14"/>
    <w:lvl w:ilvl="0" w:tplc="CC5A43A6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1" w15:restartNumberingAfterBreak="0">
    <w:nsid w:val="421907D9"/>
    <w:multiLevelType w:val="hybridMultilevel"/>
    <w:tmpl w:val="65447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3067CD8"/>
    <w:multiLevelType w:val="hybridMultilevel"/>
    <w:tmpl w:val="9B94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D609DD"/>
    <w:multiLevelType w:val="hybridMultilevel"/>
    <w:tmpl w:val="083AE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9626869"/>
    <w:multiLevelType w:val="multilevel"/>
    <w:tmpl w:val="B4525C9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35" w15:restartNumberingAfterBreak="0">
    <w:nsid w:val="4DA92510"/>
    <w:multiLevelType w:val="hybridMultilevel"/>
    <w:tmpl w:val="B42690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1A86DAC"/>
    <w:multiLevelType w:val="hybridMultilevel"/>
    <w:tmpl w:val="A1445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CC27A3"/>
    <w:multiLevelType w:val="hybridMultilevel"/>
    <w:tmpl w:val="A8A4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9" w15:restartNumberingAfterBreak="0">
    <w:nsid w:val="564021D7"/>
    <w:multiLevelType w:val="multilevel"/>
    <w:tmpl w:val="9AE032C4"/>
    <w:lvl w:ilvl="0">
      <w:start w:val="1"/>
      <w:numFmt w:val="decimal"/>
      <w:lvlText w:val="%1."/>
      <w:lvlJc w:val="left"/>
      <w:pPr>
        <w:ind w:left="1446" w:hanging="360"/>
      </w:pPr>
    </w:lvl>
    <w:lvl w:ilvl="1">
      <w:start w:val="1"/>
      <w:numFmt w:val="decimal"/>
      <w:isLgl/>
      <w:lvlText w:val="%1.%2"/>
      <w:lvlJc w:val="left"/>
      <w:pPr>
        <w:ind w:left="1920" w:hanging="48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514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868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3582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936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465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5004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718" w:hanging="1800"/>
      </w:pPr>
      <w:rPr>
        <w:rFonts w:hint="default"/>
        <w:sz w:val="32"/>
      </w:rPr>
    </w:lvl>
  </w:abstractNum>
  <w:abstractNum w:abstractNumId="40" w15:restartNumberingAfterBreak="0">
    <w:nsid w:val="5CFA1B31"/>
    <w:multiLevelType w:val="multilevel"/>
    <w:tmpl w:val="B4525C9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41" w15:restartNumberingAfterBreak="0">
    <w:nsid w:val="5DDB5BCE"/>
    <w:multiLevelType w:val="hybridMultilevel"/>
    <w:tmpl w:val="1EE827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E762C4B"/>
    <w:multiLevelType w:val="hybridMultilevel"/>
    <w:tmpl w:val="0D363F8C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FD54B51"/>
    <w:multiLevelType w:val="hybridMultilevel"/>
    <w:tmpl w:val="383CBE90"/>
    <w:lvl w:ilvl="0" w:tplc="AC8857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A8247DC"/>
    <w:multiLevelType w:val="hybridMultilevel"/>
    <w:tmpl w:val="9654C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2470FC"/>
    <w:multiLevelType w:val="multilevel"/>
    <w:tmpl w:val="9AE032C4"/>
    <w:lvl w:ilvl="0">
      <w:start w:val="1"/>
      <w:numFmt w:val="decimal"/>
      <w:lvlText w:val="%1."/>
      <w:lvlJc w:val="left"/>
      <w:pPr>
        <w:ind w:left="1446" w:hanging="360"/>
      </w:pPr>
    </w:lvl>
    <w:lvl w:ilvl="1">
      <w:start w:val="1"/>
      <w:numFmt w:val="decimal"/>
      <w:isLgl/>
      <w:lvlText w:val="%1.%2"/>
      <w:lvlJc w:val="left"/>
      <w:pPr>
        <w:ind w:left="1920" w:hanging="48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514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868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3582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936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465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5004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718" w:hanging="1800"/>
      </w:pPr>
      <w:rPr>
        <w:rFonts w:hint="default"/>
        <w:sz w:val="32"/>
      </w:rPr>
    </w:lvl>
  </w:abstractNum>
  <w:abstractNum w:abstractNumId="46" w15:restartNumberingAfterBreak="0">
    <w:nsid w:val="7C9E061A"/>
    <w:multiLevelType w:val="hybridMultilevel"/>
    <w:tmpl w:val="6DFE3782"/>
    <w:lvl w:ilvl="0" w:tplc="63180C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6"/>
  </w:num>
  <w:num w:numId="2">
    <w:abstractNumId w:val="8"/>
  </w:num>
  <w:num w:numId="3">
    <w:abstractNumId w:val="15"/>
  </w:num>
  <w:num w:numId="4">
    <w:abstractNumId w:val="25"/>
  </w:num>
  <w:num w:numId="5">
    <w:abstractNumId w:val="28"/>
  </w:num>
  <w:num w:numId="6">
    <w:abstractNumId w:val="13"/>
  </w:num>
  <w:num w:numId="7">
    <w:abstractNumId w:val="18"/>
  </w:num>
  <w:num w:numId="8">
    <w:abstractNumId w:val="5"/>
  </w:num>
  <w:num w:numId="9">
    <w:abstractNumId w:val="44"/>
  </w:num>
  <w:num w:numId="10">
    <w:abstractNumId w:val="35"/>
  </w:num>
  <w:num w:numId="11">
    <w:abstractNumId w:val="29"/>
  </w:num>
  <w:num w:numId="12">
    <w:abstractNumId w:val="21"/>
  </w:num>
  <w:num w:numId="13">
    <w:abstractNumId w:val="42"/>
  </w:num>
  <w:num w:numId="14">
    <w:abstractNumId w:val="22"/>
  </w:num>
  <w:num w:numId="15">
    <w:abstractNumId w:val="9"/>
  </w:num>
  <w:num w:numId="16">
    <w:abstractNumId w:val="33"/>
  </w:num>
  <w:num w:numId="17">
    <w:abstractNumId w:val="24"/>
  </w:num>
  <w:num w:numId="18">
    <w:abstractNumId w:val="37"/>
  </w:num>
  <w:num w:numId="19">
    <w:abstractNumId w:val="20"/>
  </w:num>
  <w:num w:numId="20">
    <w:abstractNumId w:val="31"/>
  </w:num>
  <w:num w:numId="21">
    <w:abstractNumId w:val="4"/>
  </w:num>
  <w:num w:numId="22">
    <w:abstractNumId w:val="36"/>
  </w:num>
  <w:num w:numId="23">
    <w:abstractNumId w:val="7"/>
  </w:num>
  <w:num w:numId="24">
    <w:abstractNumId w:val="38"/>
  </w:num>
  <w:num w:numId="25">
    <w:abstractNumId w:val="32"/>
  </w:num>
  <w:num w:numId="26">
    <w:abstractNumId w:val="39"/>
  </w:num>
  <w:num w:numId="27">
    <w:abstractNumId w:val="45"/>
  </w:num>
  <w:num w:numId="28">
    <w:abstractNumId w:val="11"/>
  </w:num>
  <w:num w:numId="29">
    <w:abstractNumId w:val="40"/>
  </w:num>
  <w:num w:numId="30">
    <w:abstractNumId w:val="34"/>
  </w:num>
  <w:num w:numId="31">
    <w:abstractNumId w:val="30"/>
  </w:num>
  <w:num w:numId="32">
    <w:abstractNumId w:val="14"/>
  </w:num>
  <w:num w:numId="33">
    <w:abstractNumId w:val="23"/>
  </w:num>
  <w:num w:numId="34">
    <w:abstractNumId w:val="3"/>
  </w:num>
  <w:num w:numId="35">
    <w:abstractNumId w:val="19"/>
  </w:num>
  <w:num w:numId="36">
    <w:abstractNumId w:val="1"/>
  </w:num>
  <w:num w:numId="37">
    <w:abstractNumId w:val="16"/>
  </w:num>
  <w:num w:numId="38">
    <w:abstractNumId w:val="6"/>
  </w:num>
  <w:num w:numId="39">
    <w:abstractNumId w:val="17"/>
  </w:num>
  <w:num w:numId="40">
    <w:abstractNumId w:val="46"/>
  </w:num>
  <w:num w:numId="41">
    <w:abstractNumId w:val="10"/>
  </w:num>
  <w:num w:numId="42">
    <w:abstractNumId w:val="2"/>
  </w:num>
  <w:num w:numId="43">
    <w:abstractNumId w:val="12"/>
  </w:num>
  <w:num w:numId="44">
    <w:abstractNumId w:val="27"/>
  </w:num>
  <w:num w:numId="45">
    <w:abstractNumId w:val="0"/>
  </w:num>
  <w:num w:numId="46">
    <w:abstractNumId w:val="43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C4"/>
    <w:rsid w:val="00020F42"/>
    <w:rsid w:val="00054990"/>
    <w:rsid w:val="00090B93"/>
    <w:rsid w:val="00092A36"/>
    <w:rsid w:val="000A381C"/>
    <w:rsid w:val="000A72D6"/>
    <w:rsid w:val="000B2882"/>
    <w:rsid w:val="000F237C"/>
    <w:rsid w:val="000F657A"/>
    <w:rsid w:val="001427C1"/>
    <w:rsid w:val="00162840"/>
    <w:rsid w:val="00182853"/>
    <w:rsid w:val="00184463"/>
    <w:rsid w:val="001D6735"/>
    <w:rsid w:val="002777C4"/>
    <w:rsid w:val="002C5F25"/>
    <w:rsid w:val="002E4629"/>
    <w:rsid w:val="00353E48"/>
    <w:rsid w:val="00366975"/>
    <w:rsid w:val="003C3C98"/>
    <w:rsid w:val="003D01A5"/>
    <w:rsid w:val="00453B78"/>
    <w:rsid w:val="00455235"/>
    <w:rsid w:val="00461EB6"/>
    <w:rsid w:val="004B78C9"/>
    <w:rsid w:val="004C3913"/>
    <w:rsid w:val="005320D8"/>
    <w:rsid w:val="00535E58"/>
    <w:rsid w:val="005372E9"/>
    <w:rsid w:val="00544C78"/>
    <w:rsid w:val="00556A62"/>
    <w:rsid w:val="00584783"/>
    <w:rsid w:val="005A0C2E"/>
    <w:rsid w:val="005D2CDE"/>
    <w:rsid w:val="00610F7A"/>
    <w:rsid w:val="006601A1"/>
    <w:rsid w:val="00666F0D"/>
    <w:rsid w:val="006A4578"/>
    <w:rsid w:val="006B5CAA"/>
    <w:rsid w:val="006C3424"/>
    <w:rsid w:val="006D3636"/>
    <w:rsid w:val="006F29DD"/>
    <w:rsid w:val="007332A6"/>
    <w:rsid w:val="00813522"/>
    <w:rsid w:val="0082311E"/>
    <w:rsid w:val="008274A1"/>
    <w:rsid w:val="00876C8D"/>
    <w:rsid w:val="008A7E71"/>
    <w:rsid w:val="008B029F"/>
    <w:rsid w:val="00905D45"/>
    <w:rsid w:val="00914C51"/>
    <w:rsid w:val="0092712D"/>
    <w:rsid w:val="009275BE"/>
    <w:rsid w:val="00942B59"/>
    <w:rsid w:val="0095068B"/>
    <w:rsid w:val="009548CF"/>
    <w:rsid w:val="0097343B"/>
    <w:rsid w:val="00983BB0"/>
    <w:rsid w:val="00996516"/>
    <w:rsid w:val="00997D5D"/>
    <w:rsid w:val="00A21ABC"/>
    <w:rsid w:val="00A277CE"/>
    <w:rsid w:val="00A27EC1"/>
    <w:rsid w:val="00A45796"/>
    <w:rsid w:val="00A45971"/>
    <w:rsid w:val="00A52551"/>
    <w:rsid w:val="00AA28AE"/>
    <w:rsid w:val="00AE1C7C"/>
    <w:rsid w:val="00AF7C38"/>
    <w:rsid w:val="00B012A3"/>
    <w:rsid w:val="00B057D6"/>
    <w:rsid w:val="00B07F58"/>
    <w:rsid w:val="00B121FD"/>
    <w:rsid w:val="00B17EC4"/>
    <w:rsid w:val="00B23BA5"/>
    <w:rsid w:val="00B41D4A"/>
    <w:rsid w:val="00B42F0D"/>
    <w:rsid w:val="00B81CDD"/>
    <w:rsid w:val="00BA6162"/>
    <w:rsid w:val="00BB2F19"/>
    <w:rsid w:val="00BB52F4"/>
    <w:rsid w:val="00C244FF"/>
    <w:rsid w:val="00C610F6"/>
    <w:rsid w:val="00C666C9"/>
    <w:rsid w:val="00C85678"/>
    <w:rsid w:val="00CA4F03"/>
    <w:rsid w:val="00CA5542"/>
    <w:rsid w:val="00CC5A3C"/>
    <w:rsid w:val="00CE011C"/>
    <w:rsid w:val="00D34041"/>
    <w:rsid w:val="00D659C9"/>
    <w:rsid w:val="00D863C8"/>
    <w:rsid w:val="00D91B29"/>
    <w:rsid w:val="00DF0AAF"/>
    <w:rsid w:val="00DF1E81"/>
    <w:rsid w:val="00E02FB9"/>
    <w:rsid w:val="00E15E10"/>
    <w:rsid w:val="00E50696"/>
    <w:rsid w:val="00E63351"/>
    <w:rsid w:val="00EA19AA"/>
    <w:rsid w:val="00EC4591"/>
    <w:rsid w:val="00ED3EDC"/>
    <w:rsid w:val="00F04E85"/>
    <w:rsid w:val="00F14FD5"/>
    <w:rsid w:val="00F20872"/>
    <w:rsid w:val="00F27E86"/>
    <w:rsid w:val="00F44960"/>
    <w:rsid w:val="00F553F9"/>
    <w:rsid w:val="00F93BBC"/>
    <w:rsid w:val="00FB5960"/>
    <w:rsid w:val="00FE0626"/>
    <w:rsid w:val="00FF2AC1"/>
    <w:rsid w:val="00F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9C3F1"/>
  <w15:docId w15:val="{BDD6E2CE-52B7-454A-92E1-6BD27866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98"/>
    <w:pPr>
      <w:spacing w:after="8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10F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4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0F6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ListParagraph">
    <w:name w:val="List Paragraph"/>
    <w:basedOn w:val="Normal"/>
    <w:uiPriority w:val="34"/>
    <w:qFormat/>
    <w:rsid w:val="008A7E71"/>
    <w:pPr>
      <w:ind w:left="720"/>
      <w:contextualSpacing/>
    </w:pPr>
  </w:style>
  <w:style w:type="table" w:styleId="TableGrid">
    <w:name w:val="Table Grid"/>
    <w:basedOn w:val="TableNormal"/>
    <w:uiPriority w:val="59"/>
    <w:rsid w:val="00AE1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AE1C7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E1C7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46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844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0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1A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60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1A1"/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828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8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85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8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853"/>
    <w:rPr>
      <w:rFonts w:ascii="Times New Roman" w:hAnsi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F0AAF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FF2AC1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eastAsia="sr-Latn-CS"/>
    </w:rPr>
  </w:style>
  <w:style w:type="character" w:customStyle="1" w:styleId="TitleChar">
    <w:name w:val="Title Char"/>
    <w:basedOn w:val="DefaultParagraphFont"/>
    <w:link w:val="Title"/>
    <w:rsid w:val="00FF2AC1"/>
    <w:rPr>
      <w:rFonts w:ascii="Arial" w:eastAsia="Times New Roman" w:hAnsi="Arial" w:cs="Times New Roman"/>
      <w:b/>
      <w:sz w:val="36"/>
      <w:szCs w:val="20"/>
      <w:lang w:eastAsia="sr-Latn-CS"/>
    </w:rPr>
  </w:style>
  <w:style w:type="paragraph" w:styleId="BodyText">
    <w:name w:val="Body Text"/>
    <w:basedOn w:val="Normal"/>
    <w:link w:val="BodyTextChar"/>
    <w:rsid w:val="00FF2AC1"/>
    <w:pPr>
      <w:keepLines/>
      <w:widowControl w:val="0"/>
      <w:spacing w:after="120" w:line="240" w:lineRule="atLeast"/>
      <w:ind w:left="720"/>
      <w:jc w:val="left"/>
    </w:pPr>
    <w:rPr>
      <w:rFonts w:eastAsia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FF2AC1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TOCHeading">
    <w:name w:val="TOC Heading"/>
    <w:basedOn w:val="Heading1"/>
    <w:next w:val="Normal"/>
    <w:uiPriority w:val="39"/>
    <w:unhideWhenUsed/>
    <w:qFormat/>
    <w:rsid w:val="000A72D6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A72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5CA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7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939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cuments\Custom%20Office%20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35229-1090-4146-ABA2-D95CCF846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76</TotalTime>
  <Pages>17</Pages>
  <Words>1806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Ena Trtovac</cp:lastModifiedBy>
  <cp:revision>4</cp:revision>
  <cp:lastPrinted>2017-11-06T16:23:00Z</cp:lastPrinted>
  <dcterms:created xsi:type="dcterms:W3CDTF">2021-11-28T17:14:00Z</dcterms:created>
  <dcterms:modified xsi:type="dcterms:W3CDTF">2021-11-30T15:43:00Z</dcterms:modified>
</cp:coreProperties>
</file>